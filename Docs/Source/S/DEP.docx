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3324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5069D414" w14:textId="58AC00D5" w:rsidR="00A17304" w:rsidRPr="00A17304" w:rsidRDefault="007F5D88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DESCRIPCIÓN ESTRUCTURADA DE PROCESOS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06F9E19B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3B509EB9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1EE5E784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74EF714A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20DA28E2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6C5F2976" w14:textId="6B0D43A2" w:rsidR="00A17304" w:rsidRPr="000B1932" w:rsidRDefault="00893026" w:rsidP="00A17304">
      <w:pPr>
        <w:spacing w:line="240" w:lineRule="auto"/>
        <w:jc w:val="center"/>
        <w:rPr>
          <w:rFonts w:ascii="Arial" w:hAnsi="Arial" w:cs="Arial"/>
        </w:rPr>
      </w:pPr>
      <w:bookmarkStart w:id="0" w:name="_Hlk151909706"/>
      <w:r>
        <w:rPr>
          <w:rFonts w:cstheme="minorHAnsi"/>
          <w:sz w:val="26"/>
          <w:szCs w:val="26"/>
        </w:rPr>
        <w:t>11 de septiembre</w:t>
      </w:r>
      <w:r w:rsidR="00A17304" w:rsidRPr="00A17304">
        <w:rPr>
          <w:rFonts w:cstheme="minorHAnsi"/>
          <w:sz w:val="26"/>
          <w:szCs w:val="26"/>
        </w:rPr>
        <w:t xml:space="preserve"> </w:t>
      </w:r>
      <w:bookmarkEnd w:id="0"/>
      <w:r w:rsidR="00A17304" w:rsidRPr="00A17304">
        <w:rPr>
          <w:rFonts w:cstheme="minorHAnsi"/>
          <w:sz w:val="26"/>
          <w:szCs w:val="26"/>
        </w:rPr>
        <w:t>de 2023</w:t>
      </w:r>
    </w:p>
    <w:p w14:paraId="19C67906" w14:textId="77777777" w:rsidR="00E35749" w:rsidRDefault="00E35749">
      <w:pPr>
        <w:rPr>
          <w:sz w:val="26"/>
          <w:szCs w:val="26"/>
          <w:lang w:val="es-AR"/>
        </w:rPr>
      </w:pPr>
    </w:p>
    <w:p w14:paraId="6E1D970B" w14:textId="77777777" w:rsidR="00A17304" w:rsidRDefault="00A17304">
      <w:pPr>
        <w:rPr>
          <w:sz w:val="26"/>
          <w:szCs w:val="26"/>
          <w:lang w:val="es-AR"/>
        </w:rPr>
      </w:pPr>
    </w:p>
    <w:p w14:paraId="00388639" w14:textId="77777777" w:rsidR="00A17304" w:rsidRDefault="00A17304">
      <w:pPr>
        <w:rPr>
          <w:sz w:val="26"/>
          <w:szCs w:val="26"/>
          <w:lang w:val="es-AR"/>
        </w:rPr>
      </w:pPr>
    </w:p>
    <w:p w14:paraId="1381EAB0" w14:textId="77777777" w:rsidR="00333CBC" w:rsidRDefault="00333CBC">
      <w:pPr>
        <w:rPr>
          <w:sz w:val="26"/>
          <w:szCs w:val="26"/>
          <w:lang w:val="es-AR"/>
        </w:rPr>
      </w:pPr>
    </w:p>
    <w:p w14:paraId="7A151B55" w14:textId="77777777" w:rsidR="00333CBC" w:rsidRDefault="00333CBC">
      <w:pPr>
        <w:rPr>
          <w:sz w:val="26"/>
          <w:szCs w:val="26"/>
          <w:lang w:val="es-AR"/>
        </w:rPr>
      </w:pPr>
    </w:p>
    <w:p w14:paraId="16C67955" w14:textId="77777777" w:rsidR="00333CBC" w:rsidRDefault="00333CBC">
      <w:pPr>
        <w:rPr>
          <w:sz w:val="26"/>
          <w:szCs w:val="26"/>
          <w:lang w:val="es-AR"/>
        </w:rPr>
      </w:pPr>
    </w:p>
    <w:p w14:paraId="57297BAF" w14:textId="77777777" w:rsidR="00333CBC" w:rsidRDefault="00333CBC">
      <w:pPr>
        <w:rPr>
          <w:sz w:val="26"/>
          <w:szCs w:val="26"/>
          <w:lang w:val="es-AR"/>
        </w:rPr>
      </w:pPr>
    </w:p>
    <w:p w14:paraId="6D7ABF30" w14:textId="77777777" w:rsidR="00333CBC" w:rsidRDefault="00333CBC">
      <w:pPr>
        <w:rPr>
          <w:sz w:val="26"/>
          <w:szCs w:val="26"/>
          <w:lang w:val="es-AR"/>
        </w:rPr>
      </w:pPr>
    </w:p>
    <w:p w14:paraId="190593BE" w14:textId="77777777" w:rsidR="00333CBC" w:rsidRDefault="00333CBC">
      <w:pPr>
        <w:rPr>
          <w:sz w:val="26"/>
          <w:szCs w:val="26"/>
          <w:lang w:val="es-AR"/>
        </w:rPr>
      </w:pPr>
    </w:p>
    <w:p w14:paraId="0601AAE1" w14:textId="77777777" w:rsidR="00333CBC" w:rsidRDefault="00333CBC">
      <w:pPr>
        <w:rPr>
          <w:sz w:val="26"/>
          <w:szCs w:val="26"/>
          <w:lang w:val="es-AR"/>
        </w:rPr>
      </w:pPr>
    </w:p>
    <w:p w14:paraId="09053ED3" w14:textId="77777777" w:rsidR="00333CBC" w:rsidRDefault="00333CBC">
      <w:pPr>
        <w:rPr>
          <w:sz w:val="26"/>
          <w:szCs w:val="26"/>
          <w:lang w:val="es-AR"/>
        </w:rPr>
      </w:pPr>
    </w:p>
    <w:p w14:paraId="2947EA43" w14:textId="77777777" w:rsidR="00333CBC" w:rsidRDefault="00333CBC">
      <w:pPr>
        <w:rPr>
          <w:sz w:val="26"/>
          <w:szCs w:val="26"/>
          <w:lang w:val="es-AR"/>
        </w:rPr>
      </w:pPr>
    </w:p>
    <w:p w14:paraId="46F2DC5D" w14:textId="77777777" w:rsidR="00333CBC" w:rsidRDefault="00333CBC">
      <w:pPr>
        <w:rPr>
          <w:sz w:val="26"/>
          <w:szCs w:val="26"/>
          <w:lang w:val="es-AR"/>
        </w:rPr>
      </w:pPr>
    </w:p>
    <w:p w14:paraId="6DFCB552" w14:textId="77777777" w:rsidR="00333CBC" w:rsidRDefault="00333CBC">
      <w:pPr>
        <w:rPr>
          <w:sz w:val="26"/>
          <w:szCs w:val="26"/>
          <w:lang w:val="es-AR"/>
        </w:rPr>
      </w:pPr>
    </w:p>
    <w:p w14:paraId="12C50D51" w14:textId="77777777" w:rsidR="00333CBC" w:rsidRDefault="00333CBC">
      <w:pPr>
        <w:rPr>
          <w:sz w:val="26"/>
          <w:szCs w:val="26"/>
          <w:lang w:val="es-AR"/>
        </w:rPr>
      </w:pPr>
    </w:p>
    <w:p w14:paraId="2C9CA016" w14:textId="77777777" w:rsidR="00333CBC" w:rsidRDefault="00333CBC">
      <w:pPr>
        <w:rPr>
          <w:sz w:val="26"/>
          <w:szCs w:val="26"/>
          <w:lang w:val="es-AR"/>
        </w:rPr>
      </w:pPr>
    </w:p>
    <w:p w14:paraId="0FB646A9" w14:textId="77777777" w:rsidR="00333CBC" w:rsidRDefault="00333CBC">
      <w:pPr>
        <w:rPr>
          <w:sz w:val="26"/>
          <w:szCs w:val="26"/>
          <w:lang w:val="es-AR"/>
        </w:rPr>
      </w:pPr>
    </w:p>
    <w:p w14:paraId="5EC16CA0" w14:textId="18E11D7C" w:rsidR="00333CBC" w:rsidRDefault="00333CBC">
      <w:pPr>
        <w:rPr>
          <w:sz w:val="26"/>
          <w:szCs w:val="26"/>
          <w:lang w:val="es-AR"/>
        </w:rPr>
      </w:pPr>
    </w:p>
    <w:p w14:paraId="31C70267" w14:textId="619C7271" w:rsidR="003B083E" w:rsidRPr="00093F56" w:rsidRDefault="003B083E" w:rsidP="003B083E">
      <w:pPr>
        <w:rPr>
          <w:rFonts w:ascii="Consolas" w:hAnsi="Consolas"/>
          <w:sz w:val="26"/>
          <w:szCs w:val="26"/>
          <w:lang w:val="es-AR"/>
        </w:rPr>
      </w:pPr>
      <w:r>
        <w:rPr>
          <w:rFonts w:ascii="Consolas" w:hAnsi="Consolas"/>
          <w:sz w:val="26"/>
          <w:szCs w:val="26"/>
          <w:lang w:val="es-AR"/>
        </w:rPr>
        <w:lastRenderedPageBreak/>
        <w:t>SignUp</w:t>
      </w:r>
      <w:r w:rsidRPr="00093F56">
        <w:rPr>
          <w:rFonts w:ascii="Consolas" w:hAnsi="Consolas"/>
          <w:sz w:val="26"/>
          <w:szCs w:val="26"/>
          <w:lang w:val="es-AR"/>
        </w:rPr>
        <w:t>(</w:t>
      </w:r>
      <w:bookmarkStart w:id="1" w:name="_Hlk150869592"/>
      <w:r>
        <w:rPr>
          <w:rFonts w:ascii="Consolas" w:hAnsi="Consolas"/>
          <w:sz w:val="26"/>
          <w:szCs w:val="26"/>
          <w:lang w:val="es-AR"/>
        </w:rPr>
        <w:t>usuario</w:t>
      </w:r>
      <w:bookmarkEnd w:id="1"/>
      <w:r w:rsidRPr="00093F56">
        <w:rPr>
          <w:rFonts w:ascii="Consolas" w:hAnsi="Consolas"/>
          <w:sz w:val="26"/>
          <w:szCs w:val="26"/>
          <w:lang w:val="es-AR"/>
        </w:rPr>
        <w:t>)</w:t>
      </w:r>
    </w:p>
    <w:p w14:paraId="3AB3EAFB" w14:textId="52569D3F" w:rsidR="003B083E" w:rsidRPr="00DA623D" w:rsidRDefault="003B083E" w:rsidP="003B083E">
      <w:pPr>
        <w:spacing w:after="0"/>
        <w:rPr>
          <w:rFonts w:ascii="Consolas" w:hAnsi="Consolas"/>
          <w:sz w:val="24"/>
          <w:szCs w:val="24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</w:r>
      <w:r w:rsidRPr="00DA623D">
        <w:rPr>
          <w:rFonts w:ascii="Consolas" w:hAnsi="Consolas"/>
          <w:sz w:val="24"/>
          <w:szCs w:val="24"/>
          <w:lang w:val="es-AR"/>
        </w:rPr>
        <w:t xml:space="preserve">Si </w:t>
      </w:r>
      <w:r>
        <w:rPr>
          <w:rFonts w:ascii="Consolas" w:hAnsi="Consolas"/>
          <w:sz w:val="26"/>
          <w:szCs w:val="26"/>
          <w:lang w:val="es-AR"/>
        </w:rPr>
        <w:t>usuario</w:t>
      </w:r>
      <w:r>
        <w:rPr>
          <w:rFonts w:ascii="Consolas" w:hAnsi="Consolas"/>
          <w:sz w:val="24"/>
          <w:szCs w:val="24"/>
          <w:lang w:val="es-AR"/>
        </w:rPr>
        <w:t xml:space="preserve">.DNI </w:t>
      </w:r>
      <w:r w:rsidRPr="00DA623D">
        <w:rPr>
          <w:rFonts w:ascii="Consolas" w:hAnsi="Consolas"/>
          <w:sz w:val="24"/>
          <w:szCs w:val="24"/>
          <w:lang w:val="es-AR"/>
        </w:rPr>
        <w:t>&lt;</w:t>
      </w:r>
      <w:r>
        <w:rPr>
          <w:rFonts w:ascii="Consolas" w:hAnsi="Consolas"/>
          <w:sz w:val="24"/>
          <w:szCs w:val="24"/>
          <w:lang w:val="es-AR"/>
        </w:rPr>
        <w:t>= 0</w:t>
      </w:r>
      <w:r w:rsidRPr="00DA623D">
        <w:rPr>
          <w:rFonts w:ascii="Consolas" w:hAnsi="Consolas"/>
          <w:sz w:val="24"/>
          <w:szCs w:val="24"/>
          <w:lang w:val="es-AR"/>
        </w:rPr>
        <w:t xml:space="preserve"> o </w:t>
      </w:r>
      <w:bookmarkStart w:id="2" w:name="_Hlk150869732"/>
      <w:r>
        <w:rPr>
          <w:rFonts w:ascii="Consolas" w:hAnsi="Consolas"/>
          <w:sz w:val="26"/>
          <w:szCs w:val="26"/>
          <w:lang w:val="es-AR"/>
        </w:rPr>
        <w:t>usuario</w:t>
      </w:r>
      <w:r>
        <w:rPr>
          <w:rFonts w:ascii="Consolas" w:hAnsi="Consolas"/>
          <w:sz w:val="24"/>
          <w:szCs w:val="24"/>
          <w:lang w:val="es-AR"/>
        </w:rPr>
        <w:t>.Contraseña</w:t>
      </w:r>
      <w:bookmarkEnd w:id="2"/>
      <w:r>
        <w:rPr>
          <w:rFonts w:ascii="Consolas" w:hAnsi="Consolas"/>
          <w:sz w:val="24"/>
          <w:szCs w:val="24"/>
          <w:lang w:val="es-AR"/>
        </w:rPr>
        <w:t xml:space="preserve"> == "" </w:t>
      </w:r>
      <w:r w:rsidRPr="00DA623D">
        <w:rPr>
          <w:rFonts w:ascii="Consolas" w:hAnsi="Consolas"/>
          <w:sz w:val="24"/>
          <w:szCs w:val="24"/>
          <w:lang w:val="es-AR"/>
        </w:rPr>
        <w:t>entonces</w:t>
      </w:r>
    </w:p>
    <w:p w14:paraId="234A768D" w14:textId="77777777" w:rsidR="003B083E" w:rsidRPr="00DA623D" w:rsidRDefault="003B083E" w:rsidP="003B083E">
      <w:pPr>
        <w:spacing w:after="0"/>
        <w:rPr>
          <w:rFonts w:ascii="Consolas" w:hAnsi="Consolas"/>
          <w:sz w:val="24"/>
          <w:szCs w:val="24"/>
          <w:lang w:val="es-AR"/>
        </w:rPr>
      </w:pPr>
      <w:r w:rsidRPr="00DA623D">
        <w:rPr>
          <w:rFonts w:ascii="Consolas" w:hAnsi="Consolas"/>
          <w:sz w:val="24"/>
          <w:szCs w:val="24"/>
          <w:lang w:val="es-AR"/>
        </w:rPr>
        <w:tab/>
      </w:r>
      <w:r>
        <w:rPr>
          <w:rFonts w:ascii="Consolas" w:hAnsi="Consolas"/>
          <w:sz w:val="24"/>
          <w:szCs w:val="24"/>
          <w:lang w:val="es-AR"/>
        </w:rPr>
        <w:tab/>
      </w:r>
      <w:r w:rsidRPr="00DA623D">
        <w:rPr>
          <w:rFonts w:ascii="Consolas" w:hAnsi="Consolas"/>
          <w:sz w:val="24"/>
          <w:szCs w:val="24"/>
          <w:lang w:val="es-AR"/>
        </w:rPr>
        <w:t>Error</w:t>
      </w:r>
    </w:p>
    <w:p w14:paraId="7AB2D11E" w14:textId="7E0222E6" w:rsidR="003B083E" w:rsidRDefault="003B083E" w:rsidP="003B083E">
      <w:pPr>
        <w:spacing w:after="0"/>
        <w:rPr>
          <w:rFonts w:ascii="Consolas" w:hAnsi="Consolas"/>
          <w:sz w:val="24"/>
          <w:szCs w:val="24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</w:r>
      <w:r w:rsidRPr="00DA623D">
        <w:rPr>
          <w:rFonts w:ascii="Consolas" w:hAnsi="Consolas"/>
          <w:sz w:val="24"/>
          <w:szCs w:val="24"/>
          <w:lang w:val="es-AR"/>
        </w:rPr>
        <w:t>F</w:t>
      </w:r>
      <w:r>
        <w:rPr>
          <w:rFonts w:ascii="Consolas" w:hAnsi="Consolas"/>
          <w:sz w:val="24"/>
          <w:szCs w:val="24"/>
          <w:lang w:val="es-AR"/>
        </w:rPr>
        <w:t>i</w:t>
      </w:r>
      <w:r w:rsidRPr="00DA623D">
        <w:rPr>
          <w:rFonts w:ascii="Consolas" w:hAnsi="Consolas"/>
          <w:sz w:val="24"/>
          <w:szCs w:val="24"/>
          <w:lang w:val="es-AR"/>
        </w:rPr>
        <w:t>n</w:t>
      </w:r>
      <w:r>
        <w:rPr>
          <w:rFonts w:ascii="Consolas" w:hAnsi="Consolas"/>
          <w:sz w:val="24"/>
          <w:szCs w:val="24"/>
          <w:lang w:val="es-AR"/>
        </w:rPr>
        <w:t>S</w:t>
      </w:r>
      <w:r w:rsidRPr="00DA623D">
        <w:rPr>
          <w:rFonts w:ascii="Consolas" w:hAnsi="Consolas"/>
          <w:sz w:val="24"/>
          <w:szCs w:val="24"/>
          <w:lang w:val="es-AR"/>
        </w:rPr>
        <w:t>i</w:t>
      </w:r>
    </w:p>
    <w:p w14:paraId="3301DBE0" w14:textId="695CDFD6" w:rsidR="003B083E" w:rsidRDefault="003B083E" w:rsidP="003B083E">
      <w:pPr>
        <w:spacing w:after="0"/>
        <w:rPr>
          <w:rFonts w:ascii="Consolas" w:hAnsi="Consolas"/>
          <w:sz w:val="24"/>
          <w:szCs w:val="24"/>
          <w:lang w:val="es-AR"/>
        </w:rPr>
      </w:pPr>
    </w:p>
    <w:p w14:paraId="2B040F2D" w14:textId="56BF5260" w:rsidR="003B083E" w:rsidRDefault="003B083E" w:rsidP="003B083E">
      <w:pPr>
        <w:spacing w:after="0"/>
        <w:rPr>
          <w:rFonts w:ascii="Consolas" w:hAnsi="Consolas"/>
          <w:sz w:val="24"/>
          <w:szCs w:val="24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  <w:t xml:space="preserve">Encriptar </w:t>
      </w:r>
      <w:r>
        <w:rPr>
          <w:rFonts w:ascii="Consolas" w:hAnsi="Consolas"/>
          <w:sz w:val="26"/>
          <w:szCs w:val="26"/>
          <w:lang w:val="es-AR"/>
        </w:rPr>
        <w:t>usuario</w:t>
      </w:r>
      <w:r>
        <w:rPr>
          <w:rFonts w:ascii="Consolas" w:hAnsi="Consolas"/>
          <w:sz w:val="24"/>
          <w:szCs w:val="24"/>
          <w:lang w:val="es-AR"/>
        </w:rPr>
        <w:t>.Contraseña</w:t>
      </w:r>
    </w:p>
    <w:p w14:paraId="4ECCD482" w14:textId="1432751B" w:rsidR="003B083E" w:rsidRDefault="003B083E" w:rsidP="003B083E">
      <w:pPr>
        <w:rPr>
          <w:sz w:val="26"/>
          <w:szCs w:val="26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  <w:t>Añadir usuario a la tabla en la base de datos</w:t>
      </w:r>
    </w:p>
    <w:p w14:paraId="20FFD3AF" w14:textId="77777777" w:rsidR="003C37BF" w:rsidRDefault="003C37BF">
      <w:pPr>
        <w:rPr>
          <w:rFonts w:ascii="Consolas" w:hAnsi="Consolas"/>
          <w:sz w:val="26"/>
          <w:szCs w:val="26"/>
          <w:lang w:val="es-AR"/>
        </w:rPr>
      </w:pPr>
      <w:bookmarkStart w:id="3" w:name="_Hlk150868087"/>
    </w:p>
    <w:p w14:paraId="574F5A0F" w14:textId="040DD061" w:rsidR="002A5CF6" w:rsidRPr="00093F56" w:rsidRDefault="002A5CF6">
      <w:pPr>
        <w:rPr>
          <w:rFonts w:ascii="Consolas" w:hAnsi="Consolas"/>
          <w:sz w:val="26"/>
          <w:szCs w:val="26"/>
          <w:lang w:val="es-AR"/>
        </w:rPr>
      </w:pPr>
      <w:r w:rsidRPr="00093F56">
        <w:rPr>
          <w:rFonts w:ascii="Consolas" w:hAnsi="Consolas"/>
          <w:sz w:val="26"/>
          <w:szCs w:val="26"/>
          <w:lang w:val="es-AR"/>
        </w:rPr>
        <w:t>ActualizarCategoria</w:t>
      </w:r>
      <w:bookmarkEnd w:id="3"/>
      <w:r w:rsidRPr="00093F56">
        <w:rPr>
          <w:rFonts w:ascii="Consolas" w:hAnsi="Consolas"/>
          <w:sz w:val="26"/>
          <w:szCs w:val="26"/>
          <w:lang w:val="es-AR"/>
        </w:rPr>
        <w:t>(</w:t>
      </w:r>
      <w:bookmarkStart w:id="4" w:name="_Hlk150867539"/>
      <w:r w:rsidRPr="00093F56">
        <w:rPr>
          <w:rFonts w:ascii="Consolas" w:hAnsi="Consolas"/>
          <w:sz w:val="26"/>
          <w:szCs w:val="26"/>
          <w:lang w:val="es-AR"/>
        </w:rPr>
        <w:t>letra</w:t>
      </w:r>
      <w:bookmarkEnd w:id="4"/>
      <w:r w:rsidRPr="00093F56">
        <w:rPr>
          <w:rFonts w:ascii="Consolas" w:hAnsi="Consolas"/>
          <w:sz w:val="26"/>
          <w:szCs w:val="26"/>
          <w:lang w:val="es-AR"/>
        </w:rPr>
        <w:t>, precio)</w:t>
      </w:r>
    </w:p>
    <w:p w14:paraId="6045C186" w14:textId="3CD2347F" w:rsidR="002A5CF6" w:rsidRPr="00DA623D" w:rsidRDefault="00093F56" w:rsidP="00093F56">
      <w:pPr>
        <w:spacing w:after="0"/>
        <w:rPr>
          <w:rFonts w:ascii="Consolas" w:hAnsi="Consolas"/>
          <w:sz w:val="24"/>
          <w:szCs w:val="24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</w:r>
      <w:r w:rsidR="002A5CF6" w:rsidRPr="00DA623D">
        <w:rPr>
          <w:rFonts w:ascii="Consolas" w:hAnsi="Consolas"/>
          <w:sz w:val="24"/>
          <w:szCs w:val="24"/>
          <w:lang w:val="es-AR"/>
        </w:rPr>
        <w:t xml:space="preserve">Si letra &lt; </w:t>
      </w:r>
      <w:bookmarkStart w:id="5" w:name="_Hlk150867612"/>
      <w:r>
        <w:rPr>
          <w:rFonts w:ascii="Consolas" w:hAnsi="Consolas"/>
          <w:sz w:val="24"/>
          <w:szCs w:val="24"/>
          <w:lang w:val="es-AR"/>
        </w:rPr>
        <w:t>'</w:t>
      </w:r>
      <w:bookmarkEnd w:id="5"/>
      <w:r w:rsidR="002A5CF6" w:rsidRPr="00DA623D">
        <w:rPr>
          <w:rFonts w:ascii="Consolas" w:hAnsi="Consolas"/>
          <w:sz w:val="24"/>
          <w:szCs w:val="24"/>
          <w:lang w:val="es-AR"/>
        </w:rPr>
        <w:t>A</w:t>
      </w:r>
      <w:r>
        <w:rPr>
          <w:rFonts w:ascii="Consolas" w:hAnsi="Consolas"/>
          <w:sz w:val="24"/>
          <w:szCs w:val="24"/>
          <w:lang w:val="es-AR"/>
        </w:rPr>
        <w:t>'</w:t>
      </w:r>
      <w:r w:rsidR="002A5CF6" w:rsidRPr="00DA623D">
        <w:rPr>
          <w:rFonts w:ascii="Consolas" w:hAnsi="Consolas"/>
          <w:sz w:val="24"/>
          <w:szCs w:val="24"/>
          <w:lang w:val="es-AR"/>
        </w:rPr>
        <w:t xml:space="preserve"> </w:t>
      </w:r>
      <w:r w:rsidR="00945CAA" w:rsidRPr="00DA623D">
        <w:rPr>
          <w:rFonts w:ascii="Consolas" w:hAnsi="Consolas"/>
          <w:sz w:val="24"/>
          <w:szCs w:val="24"/>
          <w:lang w:val="es-AR"/>
        </w:rPr>
        <w:t xml:space="preserve">o letra &gt; </w:t>
      </w:r>
      <w:r>
        <w:rPr>
          <w:rFonts w:ascii="Consolas" w:hAnsi="Consolas"/>
          <w:sz w:val="24"/>
          <w:szCs w:val="24"/>
          <w:lang w:val="es-AR"/>
        </w:rPr>
        <w:t>'</w:t>
      </w:r>
      <w:r w:rsidR="00945CAA" w:rsidRPr="00DA623D">
        <w:rPr>
          <w:rFonts w:ascii="Consolas" w:hAnsi="Consolas"/>
          <w:sz w:val="24"/>
          <w:szCs w:val="24"/>
          <w:lang w:val="es-AR"/>
        </w:rPr>
        <w:t>K</w:t>
      </w:r>
      <w:r>
        <w:rPr>
          <w:rFonts w:ascii="Consolas" w:hAnsi="Consolas"/>
          <w:sz w:val="24"/>
          <w:szCs w:val="24"/>
          <w:lang w:val="es-AR"/>
        </w:rPr>
        <w:t>'</w:t>
      </w:r>
      <w:r w:rsidR="00945CAA" w:rsidRPr="00DA623D">
        <w:rPr>
          <w:rFonts w:ascii="Consolas" w:hAnsi="Consolas"/>
          <w:sz w:val="24"/>
          <w:szCs w:val="24"/>
          <w:lang w:val="es-AR"/>
        </w:rPr>
        <w:t xml:space="preserve"> o precio &lt;= 0 entonces</w:t>
      </w:r>
    </w:p>
    <w:p w14:paraId="4F5E06E5" w14:textId="0B255B5E" w:rsidR="00945CAA" w:rsidRPr="00DA623D" w:rsidRDefault="00945CAA" w:rsidP="00DA623D">
      <w:pPr>
        <w:spacing w:after="0"/>
        <w:rPr>
          <w:rFonts w:ascii="Consolas" w:hAnsi="Consolas"/>
          <w:sz w:val="24"/>
          <w:szCs w:val="24"/>
          <w:lang w:val="es-AR"/>
        </w:rPr>
      </w:pPr>
      <w:r w:rsidRPr="00DA623D">
        <w:rPr>
          <w:rFonts w:ascii="Consolas" w:hAnsi="Consolas"/>
          <w:sz w:val="24"/>
          <w:szCs w:val="24"/>
          <w:lang w:val="es-AR"/>
        </w:rPr>
        <w:tab/>
      </w:r>
      <w:r w:rsidR="00093F56">
        <w:rPr>
          <w:rFonts w:ascii="Consolas" w:hAnsi="Consolas"/>
          <w:sz w:val="24"/>
          <w:szCs w:val="24"/>
          <w:lang w:val="es-AR"/>
        </w:rPr>
        <w:tab/>
      </w:r>
      <w:r w:rsidRPr="00DA623D">
        <w:rPr>
          <w:rFonts w:ascii="Consolas" w:hAnsi="Consolas"/>
          <w:sz w:val="24"/>
          <w:szCs w:val="24"/>
          <w:lang w:val="es-AR"/>
        </w:rPr>
        <w:t>Error</w:t>
      </w:r>
    </w:p>
    <w:p w14:paraId="1C1AB6E1" w14:textId="77777777" w:rsidR="006A1942" w:rsidRDefault="00093F56" w:rsidP="006A1942">
      <w:pPr>
        <w:spacing w:after="0"/>
        <w:rPr>
          <w:rFonts w:ascii="Consolas" w:hAnsi="Consolas"/>
          <w:sz w:val="24"/>
          <w:szCs w:val="24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</w:r>
      <w:r w:rsidRPr="00DA623D">
        <w:rPr>
          <w:rFonts w:ascii="Consolas" w:hAnsi="Consolas"/>
          <w:sz w:val="24"/>
          <w:szCs w:val="24"/>
          <w:lang w:val="es-AR"/>
        </w:rPr>
        <w:t>F</w:t>
      </w:r>
      <w:r w:rsidR="00044740">
        <w:rPr>
          <w:rFonts w:ascii="Consolas" w:hAnsi="Consolas"/>
          <w:sz w:val="24"/>
          <w:szCs w:val="24"/>
          <w:lang w:val="es-AR"/>
        </w:rPr>
        <w:t>i</w:t>
      </w:r>
      <w:r w:rsidRPr="00DA623D">
        <w:rPr>
          <w:rFonts w:ascii="Consolas" w:hAnsi="Consolas"/>
          <w:sz w:val="24"/>
          <w:szCs w:val="24"/>
          <w:lang w:val="es-AR"/>
        </w:rPr>
        <w:t>n</w:t>
      </w:r>
      <w:r w:rsidR="00044740">
        <w:rPr>
          <w:rFonts w:ascii="Consolas" w:hAnsi="Consolas"/>
          <w:sz w:val="24"/>
          <w:szCs w:val="24"/>
          <w:lang w:val="es-AR"/>
        </w:rPr>
        <w:t>S</w:t>
      </w:r>
      <w:r w:rsidRPr="00DA623D">
        <w:rPr>
          <w:rFonts w:ascii="Consolas" w:hAnsi="Consolas"/>
          <w:sz w:val="24"/>
          <w:szCs w:val="24"/>
          <w:lang w:val="es-AR"/>
        </w:rPr>
        <w:t>i</w:t>
      </w:r>
      <w:r w:rsidR="006A1942">
        <w:rPr>
          <w:rFonts w:ascii="Consolas" w:hAnsi="Consolas"/>
          <w:sz w:val="24"/>
          <w:szCs w:val="24"/>
          <w:lang w:val="es-AR"/>
        </w:rPr>
        <w:t xml:space="preserve"> </w:t>
      </w:r>
    </w:p>
    <w:p w14:paraId="72924FFE" w14:textId="77777777" w:rsidR="006A1942" w:rsidRDefault="006A1942" w:rsidP="006A1942">
      <w:pPr>
        <w:spacing w:after="0"/>
        <w:rPr>
          <w:rFonts w:ascii="Consolas" w:hAnsi="Consolas"/>
          <w:sz w:val="24"/>
          <w:szCs w:val="24"/>
          <w:lang w:val="es-AR"/>
        </w:rPr>
      </w:pPr>
    </w:p>
    <w:p w14:paraId="2D01C93F" w14:textId="5EE6BE37" w:rsidR="002A5CF6" w:rsidRDefault="006A1942" w:rsidP="006A1942">
      <w:pPr>
        <w:spacing w:after="0"/>
        <w:rPr>
          <w:sz w:val="26"/>
          <w:szCs w:val="26"/>
          <w:lang w:val="es-AR"/>
        </w:rPr>
      </w:pPr>
      <w:r>
        <w:rPr>
          <w:rFonts w:ascii="Consolas" w:hAnsi="Consolas"/>
          <w:sz w:val="24"/>
          <w:szCs w:val="24"/>
          <w:lang w:val="es-AR"/>
        </w:rPr>
        <w:tab/>
        <w:t>Actualizar la categoría</w:t>
      </w:r>
    </w:p>
    <w:p w14:paraId="3611E976" w14:textId="77777777" w:rsidR="00093F56" w:rsidRDefault="00093F56">
      <w:pPr>
        <w:rPr>
          <w:sz w:val="26"/>
          <w:szCs w:val="26"/>
          <w:lang w:val="es-AR"/>
        </w:rPr>
      </w:pPr>
    </w:p>
    <w:p w14:paraId="304545A7" w14:textId="4F4B5DAB" w:rsidR="00FF617C" w:rsidRDefault="003F43CA" w:rsidP="003F43CA">
      <w:pPr>
        <w:rPr>
          <w:sz w:val="26"/>
          <w:szCs w:val="26"/>
          <w:lang w:val="es-AR"/>
        </w:rPr>
      </w:pPr>
      <w:bookmarkStart w:id="6" w:name="_Hlk151226566"/>
      <w:r>
        <w:rPr>
          <w:sz w:val="26"/>
          <w:szCs w:val="26"/>
          <w:lang w:val="es-AR"/>
        </w:rPr>
        <w:t>Descripción estructurada del proceso de inicialización del formulario</w:t>
      </w:r>
      <w:bookmarkEnd w:id="6"/>
      <w:r w:rsidR="003C37BF">
        <w:rPr>
          <w:sz w:val="26"/>
          <w:szCs w:val="26"/>
          <w:lang w:val="es-AR"/>
        </w:rPr>
        <w:t>.</w:t>
      </w:r>
    </w:p>
    <w:tbl>
      <w:tblPr>
        <w:tblStyle w:val="TableGrid"/>
        <w:tblpPr w:leftFromText="180" w:rightFromText="180" w:vertAnchor="text" w:horzAnchor="margin" w:tblpY="-37"/>
        <w:tblW w:w="9668" w:type="dxa"/>
        <w:tblLayout w:type="fixed"/>
        <w:tblLook w:val="04A0" w:firstRow="1" w:lastRow="0" w:firstColumn="1" w:lastColumn="0" w:noHBand="0" w:noVBand="1"/>
      </w:tblPr>
      <w:tblGrid>
        <w:gridCol w:w="3146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F43CA" w:rsidRPr="00CA40A7" w14:paraId="54B4B940" w14:textId="77777777" w:rsidTr="003F43CA"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14:paraId="2CD6E618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u w:val="single"/>
                <w:lang w:val="es-AR"/>
              </w:rPr>
            </w:pPr>
            <w:bookmarkStart w:id="7" w:name="_Hlk134301440"/>
            <w:bookmarkStart w:id="8" w:name="_Hlk134354162"/>
            <w:r w:rsidRPr="00CA40A7">
              <w:rPr>
                <w:rFonts w:cstheme="minorHAnsi"/>
                <w:u w:val="single"/>
                <w:lang w:val="es-AR"/>
              </w:rPr>
              <w:t>Condiciones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B45FE4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573A038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2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7A5276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5E6904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4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93B0F6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5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29C9A63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6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7F9C194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7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0384167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7D5DD86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9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4448C3E" w14:textId="77777777" w:rsidR="003F43CA" w:rsidRPr="00CA40A7" w:rsidRDefault="003F43CA" w:rsidP="003F43CA">
            <w:pPr>
              <w:spacing w:after="0" w:line="240" w:lineRule="auto"/>
              <w:ind w:left="-139" w:right="-238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4D302E">
              <w:rPr>
                <w:rFonts w:cstheme="minorHAnsi"/>
                <w:lang w:val="es-AR"/>
              </w:rPr>
              <w:t>10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4C4D44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11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E118D8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12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726E472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13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0BADAE3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14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10058A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15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555EA1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16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6C034681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O</w:t>
            </w:r>
          </w:p>
        </w:tc>
      </w:tr>
      <w:tr w:rsidR="003F43CA" w:rsidRPr="00CA40A7" w14:paraId="695D2596" w14:textId="77777777" w:rsidTr="003F43CA">
        <w:tc>
          <w:tcPr>
            <w:tcW w:w="3146" w:type="dxa"/>
            <w:tcBorders>
              <w:top w:val="single" w:sz="4" w:space="0" w:color="auto"/>
              <w:bottom w:val="nil"/>
            </w:tcBorders>
            <w:vAlign w:val="center"/>
          </w:tcPr>
          <w:p w14:paraId="3433A5CA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bookmarkStart w:id="9" w:name="_Hlk150865520"/>
            <w:bookmarkEnd w:id="7"/>
            <w:r>
              <w:rPr>
                <w:rFonts w:cstheme="minorHAnsi"/>
                <w:lang w:val="es-AR"/>
              </w:rPr>
              <w:t xml:space="preserve">Puede acceder a </w:t>
            </w:r>
            <w:bookmarkStart w:id="10" w:name="_Hlk150865614"/>
            <w:bookmarkEnd w:id="9"/>
            <w:r>
              <w:rPr>
                <w:rFonts w:cstheme="minorHAnsi"/>
                <w:lang w:val="es-AR"/>
              </w:rPr>
              <w:t>Nueva Factura</w:t>
            </w:r>
            <w:bookmarkEnd w:id="10"/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3C6C128C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1910485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20B5313E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22ECAF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382E90AC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D70EFD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20AF329A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C3509B2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19C1E402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3E54DB65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58719425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184D4335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7181414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21C73C94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36BB02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5521028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</w:tcPr>
          <w:p w14:paraId="38427A5D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3F43CA" w:rsidRPr="00CA40A7" w14:paraId="1D3B083C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3577E999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 xml:space="preserve">Puede acceder a </w:t>
            </w:r>
            <w:bookmarkStart w:id="11" w:name="_Hlk150865618"/>
            <w:r>
              <w:rPr>
                <w:rFonts w:cstheme="minorHAnsi"/>
                <w:lang w:val="es-AR"/>
              </w:rPr>
              <w:t>Facturas</w:t>
            </w:r>
            <w:bookmarkEnd w:id="11"/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44960F5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E1970B2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1052066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CB8CAB0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8448F6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93EA84E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3CB872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20D0D0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9B9BD48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59F30AD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71B1532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508E96A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1EF87E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D3EC28E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BBA7643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B57B66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6EFDE4A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3F43CA" w:rsidRPr="00CA40A7" w14:paraId="771B3221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7CB7A69B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 xml:space="preserve">Puede acceder a </w:t>
            </w:r>
            <w:bookmarkStart w:id="12" w:name="_Hlk150865621"/>
            <w:r>
              <w:rPr>
                <w:rFonts w:cstheme="minorHAnsi"/>
                <w:lang w:val="es-AR"/>
              </w:rPr>
              <w:t>Usuarios</w:t>
            </w:r>
            <w:bookmarkEnd w:id="12"/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C7F8D15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4543360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D43AE10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8795A87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292C827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4157B94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732968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AC5E154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462525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AFECDEC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C2E8E2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111646F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346DB7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05EB968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CFB756A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5D44AE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1C4AA7FC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3F43CA" w:rsidRPr="00CA40A7" w14:paraId="037C48F3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695F160B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Puede acceder a Ajustes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FDDA026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455D12E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B46C9D3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5B95DBA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34D5348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880B92A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D4C4917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29CC01D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282DA53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0FE6810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AEAF35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2866664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912C1A0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F9AF2E9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665C20B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8D1DAF7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15CA0DB3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3F43CA" w:rsidRPr="00CA40A7" w14:paraId="0F556D76" w14:textId="77777777" w:rsidTr="003F43CA">
        <w:trPr>
          <w:trHeight w:val="53"/>
        </w:trPr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14:paraId="5207393D" w14:textId="77777777" w:rsidR="003F43CA" w:rsidRPr="00CA40A7" w:rsidRDefault="003F43CA" w:rsidP="003F43CA">
            <w:pPr>
              <w:spacing w:after="0" w:line="240" w:lineRule="auto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u w:val="single"/>
                <w:lang w:val="es-AR"/>
              </w:rPr>
              <w:t>Acciones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A2BC46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C19BAAA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021B0EA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30E297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15952F6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AD06F9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9561E5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7D5EC2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4D289F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C046A4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06D141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3A7522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050664D4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6156CC44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59E72FD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522E42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696B97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</w:tr>
      <w:tr w:rsidR="003F43CA" w:rsidRPr="00CA40A7" w14:paraId="651CBAC2" w14:textId="77777777" w:rsidTr="003F43CA">
        <w:tc>
          <w:tcPr>
            <w:tcW w:w="3146" w:type="dxa"/>
            <w:tcBorders>
              <w:top w:val="single" w:sz="4" w:space="0" w:color="auto"/>
              <w:bottom w:val="nil"/>
            </w:tcBorders>
            <w:vAlign w:val="center"/>
          </w:tcPr>
          <w:p w14:paraId="5B5504EF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bookmarkStart w:id="13" w:name="_Hlk134300286"/>
            <w:r w:rsidRPr="00CA40A7">
              <w:rPr>
                <w:rFonts w:cstheme="minorHAnsi"/>
                <w:lang w:val="es-AR"/>
              </w:rPr>
              <w:t xml:space="preserve">- </w:t>
            </w:r>
            <w:r>
              <w:rPr>
                <w:rFonts w:cstheme="minorHAnsi"/>
                <w:lang w:val="es-AR"/>
              </w:rPr>
              <w:t>Ocultar Nueva Factura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7AB2016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2AFACEF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72E2FE4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094198C7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348EB99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272077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B95D3A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DE64D1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172862D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365ADA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EC297D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3A47B5D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C1910A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18A03B3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560DA77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4DD85C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</w:tcPr>
          <w:p w14:paraId="2162C498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3F43CA" w:rsidRPr="00CA40A7" w14:paraId="69E2D1AA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1A357F84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 xml:space="preserve">- </w:t>
            </w:r>
            <w:r>
              <w:rPr>
                <w:rFonts w:cstheme="minorHAnsi"/>
                <w:lang w:val="es-AR"/>
              </w:rPr>
              <w:t>Ocultar Facturas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169B90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FEC25B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16FFE6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0807BB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C17907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F0F30A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4C9634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CF2B65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64A2B1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6647C2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7FCD497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974839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5E81BE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4845387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385224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5800B0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1C32F4B7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3F43CA" w:rsidRPr="00CA40A7" w14:paraId="5BEBAE86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3D926802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 xml:space="preserve">- </w:t>
            </w:r>
            <w:r>
              <w:rPr>
                <w:rFonts w:cstheme="minorHAnsi"/>
                <w:lang w:val="es-AR"/>
              </w:rPr>
              <w:t>Ocultar Usuarios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4ACFB3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B2ECC7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D67D13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2D31EDA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853574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0472C1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57308C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925A53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44136A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4D9A90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D36A35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4256886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A27925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B257C74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824432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232422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4D1FE6F2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3F43CA" w:rsidRPr="00CA40A7" w14:paraId="574E657D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7B9337FF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 Ocultar Ajustes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9D8325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610F60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3BB0EA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A2E320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9410436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E4B802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17F5D36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E27B7A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4BE90F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DCC05C7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706B06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6A97AA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ED2B3A7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442F1F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74AA5C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5C734A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763B2D86" w14:textId="77777777" w:rsidR="003F43CA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3F43CA" w:rsidRPr="00CA40A7" w14:paraId="5F90A346" w14:textId="77777777" w:rsidTr="003F43CA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75985754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- No aplica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05B396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6B7445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FC5C8E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1B8ECC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E617F2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D585069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011CA8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594473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47BA64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6A5A65D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BEC11B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A70110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8498C2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891F1DA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1F841E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C058273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7A6A6AD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3F43CA" w:rsidRPr="00CA40A7" w14:paraId="3EDF6D84" w14:textId="77777777" w:rsidTr="003F43CA">
        <w:tc>
          <w:tcPr>
            <w:tcW w:w="3146" w:type="dxa"/>
            <w:tcBorders>
              <w:top w:val="nil"/>
            </w:tcBorders>
            <w:vAlign w:val="center"/>
          </w:tcPr>
          <w:p w14:paraId="4AD49C0E" w14:textId="77777777" w:rsidR="003F43CA" w:rsidRPr="00CA40A7" w:rsidRDefault="003F43CA" w:rsidP="003F43CA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- Informar errores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5973A6F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44D84DEF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3932904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63D503E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7E046DAA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0AF0196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380B6DF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2987807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4E5925B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4D096D78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7DB97C11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4FD99275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68D47D20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3AD120AC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03DF3D7B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264646BE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</w:tcPr>
          <w:p w14:paraId="71149D32" w14:textId="77777777" w:rsidR="003F43CA" w:rsidRPr="00CA40A7" w:rsidRDefault="003F43CA" w:rsidP="003F43CA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</w:tr>
      <w:bookmarkEnd w:id="8"/>
      <w:bookmarkEnd w:id="13"/>
    </w:tbl>
    <w:p w14:paraId="20167B4B" w14:textId="28AC6B93" w:rsidR="003F43CA" w:rsidRDefault="003F43CA" w:rsidP="00FF617C">
      <w:pPr>
        <w:spacing w:after="160"/>
        <w:rPr>
          <w:sz w:val="26"/>
          <w:szCs w:val="26"/>
          <w:lang w:val="es-AR"/>
        </w:rPr>
      </w:pPr>
    </w:p>
    <w:p w14:paraId="5A0B32BD" w14:textId="6B24D6AE" w:rsidR="003C37BF" w:rsidRDefault="003C37BF" w:rsidP="003C37BF">
      <w:pPr>
        <w:spacing w:after="160"/>
        <w:ind w:right="-143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Descripción estructurada del resultado luego de </w:t>
      </w:r>
      <w:r w:rsidRPr="003C37BF">
        <w:rPr>
          <w:sz w:val="26"/>
          <w:szCs w:val="26"/>
          <w:lang w:val="es-AR"/>
        </w:rPr>
        <w:t>añad</w:t>
      </w:r>
      <w:r>
        <w:rPr>
          <w:sz w:val="26"/>
          <w:szCs w:val="26"/>
          <w:lang w:val="es-AR"/>
        </w:rPr>
        <w:t>ir una factura.</w:t>
      </w:r>
    </w:p>
    <w:tbl>
      <w:tblPr>
        <w:tblStyle w:val="TableGrid"/>
        <w:tblpPr w:leftFromText="180" w:rightFromText="180" w:vertAnchor="text" w:horzAnchor="margin" w:tblpY="-37"/>
        <w:tblW w:w="9668" w:type="dxa"/>
        <w:tblLayout w:type="fixed"/>
        <w:tblLook w:val="04A0" w:firstRow="1" w:lastRow="0" w:firstColumn="1" w:lastColumn="0" w:noHBand="0" w:noVBand="1"/>
      </w:tblPr>
      <w:tblGrid>
        <w:gridCol w:w="3146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2562AD" w:rsidRPr="00CA40A7" w14:paraId="0181544C" w14:textId="77777777" w:rsidTr="00D119F5"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14:paraId="7561DF54" w14:textId="77777777" w:rsidR="002562AD" w:rsidRPr="00CA40A7" w:rsidRDefault="002562AD" w:rsidP="00D119F5">
            <w:pPr>
              <w:spacing w:after="0" w:line="240" w:lineRule="auto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u w:val="single"/>
                <w:lang w:val="es-AR"/>
              </w:rPr>
              <w:t>Condiciones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6C18A48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09E2D43C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2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5DF4C0BC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1192DC51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4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A1AD81B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5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02E164FF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6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BEC2E4E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7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EB92B7F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0C68AB8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9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BC477AE" w14:textId="77777777" w:rsidR="002562AD" w:rsidRPr="00CA40A7" w:rsidRDefault="002562AD" w:rsidP="00D119F5">
            <w:pPr>
              <w:spacing w:after="0" w:line="240" w:lineRule="auto"/>
              <w:ind w:left="-139" w:right="-238" w:hanging="106"/>
              <w:jc w:val="center"/>
              <w:rPr>
                <w:rFonts w:cstheme="minorHAnsi"/>
                <w:u w:val="single"/>
                <w:lang w:val="es-AR"/>
              </w:rPr>
            </w:pPr>
            <w:r w:rsidRPr="004D302E">
              <w:rPr>
                <w:rFonts w:cstheme="minorHAnsi"/>
                <w:lang w:val="es-AR"/>
              </w:rPr>
              <w:t>10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B3028F3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11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19FCAD9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12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A358EC5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13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3B2EE4A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14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726C54BC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15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0FBB7EB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  <w:r>
              <w:rPr>
                <w:rFonts w:cstheme="minorHAnsi"/>
                <w:lang w:val="es-AR"/>
              </w:rPr>
              <w:t>16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13CB8385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O</w:t>
            </w:r>
          </w:p>
        </w:tc>
      </w:tr>
      <w:tr w:rsidR="002562AD" w:rsidRPr="00CA40A7" w14:paraId="7C915400" w14:textId="77777777" w:rsidTr="00D119F5">
        <w:tc>
          <w:tcPr>
            <w:tcW w:w="3146" w:type="dxa"/>
            <w:tcBorders>
              <w:top w:val="single" w:sz="4" w:space="0" w:color="auto"/>
              <w:bottom w:val="nil"/>
            </w:tcBorders>
            <w:vAlign w:val="center"/>
          </w:tcPr>
          <w:p w14:paraId="598B85F4" w14:textId="5FF71CBB" w:rsidR="002562AD" w:rsidRPr="00CA40A7" w:rsidRDefault="003C37BF" w:rsidP="00D119F5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 xml:space="preserve">Factura </w:t>
            </w:r>
            <w:r>
              <w:t>añadida</w:t>
            </w:r>
            <w:r w:rsidRPr="003C37BF">
              <w:rPr>
                <w:rFonts w:cstheme="minorHAnsi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con éxito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589ED12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5FC9F57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1D9E610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7F5BD0DF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0068EBC8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542A195E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E1C1073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5B00A2E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D83710A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694367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EF97486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2F832F6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6C7F1FD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F9B62F4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7302800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5D7B372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</w:tcPr>
          <w:p w14:paraId="5AFED07E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2562AD" w:rsidRPr="00CA40A7" w14:paraId="6AB63479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6E508938" w14:textId="007974BC" w:rsidR="002562AD" w:rsidRPr="00CA40A7" w:rsidRDefault="003C37BF" w:rsidP="00D119F5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Error en la entrada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2AD280D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7E6343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56D21DB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6B8912B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1A60AD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9F9D8DB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10116BD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1D20794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179BE7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68BAA53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712119C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B3A7740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CFD831B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49B66C6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8C263BE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4793123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785EDFA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2562AD" w:rsidRPr="00CA40A7" w14:paraId="70516340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6B07F214" w14:textId="37D38978" w:rsidR="002562AD" w:rsidRPr="00CA40A7" w:rsidRDefault="003C37BF" w:rsidP="00D119F5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Error de conexión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ADEC73A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F8DCD85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E122BCD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A27320F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CB85A7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7727798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D62D43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3732AB4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439F92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F175A99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DFBAA33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ABD41DD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994A53C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693C2A4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D9EF13B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5995499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464F6E90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2562AD" w:rsidRPr="00CA40A7" w14:paraId="42444745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7D597F63" w14:textId="26935C77" w:rsidR="002562AD" w:rsidRPr="00CA40A7" w:rsidRDefault="003C37BF" w:rsidP="00D119F5">
            <w:pPr>
              <w:spacing w:after="0" w:line="240" w:lineRule="auto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Error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D7903F4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699A5BE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F785ED6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7DB1867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B43E709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702FFEA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9207DF6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E8D2AEC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N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8B4706F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D4A1DDA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F6811A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6793ABC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3CF11B2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9E69383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DB5C4C1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14A1AD8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42F4BEB0" w14:textId="77777777" w:rsidR="002562AD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</w:p>
        </w:tc>
      </w:tr>
      <w:tr w:rsidR="002562AD" w:rsidRPr="00CA40A7" w14:paraId="6A11F2C6" w14:textId="77777777" w:rsidTr="00D119F5">
        <w:trPr>
          <w:trHeight w:val="53"/>
        </w:trPr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14:paraId="506EFA08" w14:textId="77777777" w:rsidR="002562AD" w:rsidRPr="00CA40A7" w:rsidRDefault="002562AD" w:rsidP="00D119F5">
            <w:pPr>
              <w:spacing w:after="0" w:line="240" w:lineRule="auto"/>
              <w:jc w:val="center"/>
              <w:rPr>
                <w:rFonts w:cstheme="minorHAnsi"/>
                <w:u w:val="single"/>
                <w:lang w:val="es-AR"/>
              </w:rPr>
            </w:pPr>
            <w:r w:rsidRPr="00CA40A7">
              <w:rPr>
                <w:rFonts w:cstheme="minorHAnsi"/>
                <w:u w:val="single"/>
                <w:lang w:val="es-AR"/>
              </w:rPr>
              <w:t>Acciones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C7AE830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222A46C4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4AE99210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D9546E0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2CD0220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DD75E1D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7A426C3A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613EEA46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5AE6D59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FA5DB14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8D26FC0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C15D84A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5D1769EB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664750CF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58F3F961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22B2D276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140B2A3" w14:textId="77777777" w:rsidR="002562AD" w:rsidRPr="00CA40A7" w:rsidRDefault="002562AD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u w:val="single"/>
                <w:lang w:val="es-AR"/>
              </w:rPr>
            </w:pPr>
          </w:p>
        </w:tc>
      </w:tr>
      <w:tr w:rsidR="002562AD" w:rsidRPr="00CA40A7" w14:paraId="2061573D" w14:textId="77777777" w:rsidTr="00D119F5">
        <w:tc>
          <w:tcPr>
            <w:tcW w:w="3146" w:type="dxa"/>
            <w:tcBorders>
              <w:top w:val="single" w:sz="4" w:space="0" w:color="auto"/>
              <w:bottom w:val="nil"/>
            </w:tcBorders>
            <w:vAlign w:val="center"/>
          </w:tcPr>
          <w:p w14:paraId="4D9B94C8" w14:textId="00F2A965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 xml:space="preserve">- </w:t>
            </w:r>
            <w:r w:rsidR="003C37BF">
              <w:rPr>
                <w:rFonts w:cstheme="minorHAnsi"/>
                <w:lang w:val="es-AR"/>
              </w:rPr>
              <w:t>Mostrar mensaje de éxito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64A7AA59" w14:textId="0DD19BF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0F3F158A" w14:textId="47E0E6A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022A169E" w14:textId="100B33DA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23B269D1" w14:textId="22B1360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0E92362C" w14:textId="4A9275F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bottom w:val="nil"/>
            </w:tcBorders>
            <w:vAlign w:val="center"/>
          </w:tcPr>
          <w:p w14:paraId="1A34E5CB" w14:textId="61719364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A604BDF" w14:textId="2108D0E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5B4BB3E1" w14:textId="018B706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240A0F9" w14:textId="02D991FC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46C28F5" w14:textId="04F876DA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46BF0D5" w14:textId="152A76C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7C030431" w14:textId="532FADC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1AC4C124" w14:textId="4D68CDB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093246F1" w14:textId="07E0F69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68D83C41" w14:textId="08271034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  <w:vAlign w:val="center"/>
          </w:tcPr>
          <w:p w14:paraId="4A8C6600" w14:textId="2C73DE8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single" w:sz="4" w:space="0" w:color="auto"/>
              <w:bottom w:val="nil"/>
            </w:tcBorders>
          </w:tcPr>
          <w:p w14:paraId="0731E66B" w14:textId="6D3F0481" w:rsidR="002562AD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2562AD" w:rsidRPr="00CA40A7" w14:paraId="0B4FBB3D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515C73C2" w14:textId="6D1639F8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 xml:space="preserve">- </w:t>
            </w:r>
            <w:r w:rsidR="006B670D">
              <w:rPr>
                <w:rFonts w:cstheme="minorHAnsi"/>
                <w:lang w:val="es-AR"/>
              </w:rPr>
              <w:t>Checkear entrada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2D1C6F2" w14:textId="0787893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4CA1A37" w14:textId="325F1EC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85C83D2" w14:textId="1E1EF0A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03A194F" w14:textId="479A09EB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FE9B5A8" w14:textId="472855F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3EAAC38" w14:textId="6B6415D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CDDD768" w14:textId="761B324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59D7C50" w14:textId="0ABF57C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5B6C023" w14:textId="65669C0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EF5C598" w14:textId="3C122FF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5AA51FA" w14:textId="6E744BD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217C41A" w14:textId="3CAEAA6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4CB02F1" w14:textId="22D39F2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B3CCE2A" w14:textId="65F52E4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6BDE96A" w14:textId="6028F8F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EB05E46" w14:textId="16EF52E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5F1D8A4E" w14:textId="0B4C597B" w:rsidR="002562AD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2562AD" w:rsidRPr="00CA40A7" w14:paraId="1AFAE183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0CCED207" w14:textId="2C76A2CC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 xml:space="preserve">- </w:t>
            </w:r>
            <w:r w:rsidR="006B670D">
              <w:rPr>
                <w:rFonts w:cstheme="minorHAnsi"/>
                <w:lang w:val="es-AR"/>
              </w:rPr>
              <w:t>Mostrar que</w:t>
            </w:r>
            <w:r w:rsidR="006B670D">
              <w:t xml:space="preserve"> </w:t>
            </w:r>
            <w:r w:rsidR="006B670D" w:rsidRPr="006B670D">
              <w:rPr>
                <w:rFonts w:cstheme="minorHAnsi"/>
                <w:lang w:val="es-AR"/>
              </w:rPr>
              <w:t>no se ha podido</w:t>
            </w:r>
            <w:r w:rsidR="006B670D">
              <w:rPr>
                <w:rFonts w:cstheme="minorHAnsi"/>
                <w:lang w:val="es-AR"/>
              </w:rPr>
              <w:t xml:space="preserve"> </w:t>
            </w:r>
            <w:r w:rsidR="006B670D" w:rsidRPr="006B670D">
              <w:rPr>
                <w:rFonts w:cstheme="minorHAnsi"/>
                <w:lang w:val="es-AR"/>
              </w:rPr>
              <w:t>conectar a la base de datos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55C193A" w14:textId="38882C6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940B93C" w14:textId="59541F8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730F13AD" w14:textId="26E1D63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472CEBB" w14:textId="06179FB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6371B193" w14:textId="2D40CEB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BB645D9" w14:textId="00873BF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AA24975" w14:textId="2C3FA6E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EE8ED1C" w14:textId="7B43151D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8DD42AF" w14:textId="7C427E5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B54029F" w14:textId="29358C8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0F57FCE" w14:textId="3FA1976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534C6FF" w14:textId="1A0553A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4C2F137" w14:textId="5845D7BA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5AC96E3" w14:textId="4F4FCAE4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9253604" w14:textId="579DB6A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3961018" w14:textId="4955610D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1EF43DFD" w14:textId="1CC152E0" w:rsidR="002562AD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2562AD" w:rsidRPr="00CA40A7" w14:paraId="42290959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25AA26D3" w14:textId="7336C2CB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 xml:space="preserve">- </w:t>
            </w:r>
            <w:r w:rsidR="006B670D">
              <w:rPr>
                <w:rFonts w:cstheme="minorHAnsi"/>
                <w:lang w:val="es-AR"/>
              </w:rPr>
              <w:t>Mostrar mensaje del error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0BA02407" w14:textId="5786AEEA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992DCF0" w14:textId="123DEE3B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3232A61A" w14:textId="427B74D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C1AEECA" w14:textId="6AC573E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10478FD5" w14:textId="7C46115B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46586B1" w14:textId="65A8BEF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5ED037F" w14:textId="749E496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0AC1F1D" w14:textId="75745C94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6327EAA" w14:textId="749C0914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A322584" w14:textId="465B33A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0D5DFD7" w14:textId="3381F92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7F91F5B" w14:textId="4AD34D0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B34E79C" w14:textId="3357156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7A627B0" w14:textId="69FA2FD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C4D4083" w14:textId="1B28C8F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AB0B690" w14:textId="14126C9B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0858650B" w14:textId="3CE67233" w:rsidR="002562AD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2562AD" w:rsidRPr="00CA40A7" w14:paraId="547F31FE" w14:textId="77777777" w:rsidTr="00D119F5">
        <w:tc>
          <w:tcPr>
            <w:tcW w:w="3146" w:type="dxa"/>
            <w:tcBorders>
              <w:top w:val="nil"/>
              <w:bottom w:val="nil"/>
            </w:tcBorders>
            <w:vAlign w:val="center"/>
          </w:tcPr>
          <w:p w14:paraId="3B587792" w14:textId="77777777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- No aplica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BEFE684" w14:textId="7DDB89F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4D6B44EC" w14:textId="34352E8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73FEBF3" w14:textId="52B398E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5A4B976D" w14:textId="02869EC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0FD1BBF" w14:textId="34804940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  <w:bottom w:val="nil"/>
            </w:tcBorders>
            <w:vAlign w:val="center"/>
          </w:tcPr>
          <w:p w14:paraId="291E3E7D" w14:textId="2D28422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084FFB8F" w14:textId="4F8674F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7F724EA0" w14:textId="246282C8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F3F3A5F" w14:textId="19DC677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7AF3E3C" w14:textId="696B23F5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38F3309B" w14:textId="565B0EE9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49C759C" w14:textId="0CD5882B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6158D090" w14:textId="7AF739B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27461DEC" w14:textId="0F2C1E0D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47F6B901" w14:textId="7B1643B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F244622" w14:textId="03D0E76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  <w:tc>
          <w:tcPr>
            <w:tcW w:w="384" w:type="dxa"/>
            <w:tcBorders>
              <w:top w:val="nil"/>
              <w:bottom w:val="nil"/>
            </w:tcBorders>
          </w:tcPr>
          <w:p w14:paraId="0DA38057" w14:textId="1A55E3A2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</w:tr>
      <w:tr w:rsidR="002562AD" w:rsidRPr="00CA40A7" w14:paraId="034E10EC" w14:textId="77777777" w:rsidTr="00D119F5">
        <w:tc>
          <w:tcPr>
            <w:tcW w:w="3146" w:type="dxa"/>
            <w:tcBorders>
              <w:top w:val="nil"/>
            </w:tcBorders>
            <w:vAlign w:val="center"/>
          </w:tcPr>
          <w:p w14:paraId="2EADB371" w14:textId="77777777" w:rsidR="002562AD" w:rsidRPr="00CA40A7" w:rsidRDefault="002562AD" w:rsidP="00D119F5">
            <w:pPr>
              <w:spacing w:after="0" w:line="240" w:lineRule="auto"/>
              <w:rPr>
                <w:rFonts w:cstheme="minorHAnsi"/>
                <w:lang w:val="es-AR"/>
              </w:rPr>
            </w:pPr>
            <w:r w:rsidRPr="00CA40A7">
              <w:rPr>
                <w:rFonts w:cstheme="minorHAnsi"/>
                <w:lang w:val="es-AR"/>
              </w:rPr>
              <w:t>- Informar errores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58C9CB8B" w14:textId="6B78F7B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50927700" w14:textId="6A73CF8E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1DEC1D3C" w14:textId="0ED5F80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062A3F4C" w14:textId="7D0E97CF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1DCAF870" w14:textId="20E76B4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3" w:type="dxa"/>
            <w:tcBorders>
              <w:top w:val="nil"/>
            </w:tcBorders>
            <w:vAlign w:val="center"/>
          </w:tcPr>
          <w:p w14:paraId="0EA9B283" w14:textId="4ED70FB0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1F320C8E" w14:textId="27ABCD0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5E186991" w14:textId="6D9A6F0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6996D28A" w14:textId="4534A7D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5A17E36E" w14:textId="71C25D46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617CD0FF" w14:textId="235CDC9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0C6A9EE8" w14:textId="0D5C4C61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715EDCB5" w14:textId="57C770C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5F45EEF5" w14:textId="080DF9C7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18ED19BA" w14:textId="34C0826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  <w:vAlign w:val="center"/>
          </w:tcPr>
          <w:p w14:paraId="5B00BD8D" w14:textId="1546A433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-</w:t>
            </w:r>
          </w:p>
        </w:tc>
        <w:tc>
          <w:tcPr>
            <w:tcW w:w="384" w:type="dxa"/>
            <w:tcBorders>
              <w:top w:val="nil"/>
            </w:tcBorders>
          </w:tcPr>
          <w:p w14:paraId="4674A0EA" w14:textId="2CB5A36D" w:rsidR="002562AD" w:rsidRPr="00CA40A7" w:rsidRDefault="008F7211" w:rsidP="00D119F5">
            <w:pPr>
              <w:spacing w:after="0" w:line="240" w:lineRule="auto"/>
              <w:ind w:right="-94" w:hanging="106"/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x</w:t>
            </w:r>
          </w:p>
        </w:tc>
      </w:tr>
    </w:tbl>
    <w:p w14:paraId="4DF3FD19" w14:textId="0FEE7D3B" w:rsidR="002562AD" w:rsidRDefault="002562AD" w:rsidP="003C37BF">
      <w:pPr>
        <w:spacing w:after="160"/>
        <w:rPr>
          <w:sz w:val="26"/>
          <w:szCs w:val="26"/>
          <w:lang w:val="es-AR"/>
        </w:rPr>
      </w:pPr>
    </w:p>
    <w:sectPr w:rsidR="002562AD" w:rsidSect="00333CBC">
      <w:headerReference w:type="default" r:id="rId7"/>
      <w:footerReference w:type="default" r:id="rId8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1251" w14:textId="77777777" w:rsidR="00E25C25" w:rsidRDefault="00E25C25" w:rsidP="00A17304">
      <w:pPr>
        <w:spacing w:after="0" w:line="240" w:lineRule="auto"/>
      </w:pPr>
      <w:r>
        <w:separator/>
      </w:r>
    </w:p>
  </w:endnote>
  <w:endnote w:type="continuationSeparator" w:id="0">
    <w:p w14:paraId="1D7B0D91" w14:textId="77777777" w:rsidR="00E25C25" w:rsidRDefault="00E25C25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BC44F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556A" w14:textId="77777777" w:rsidR="00E25C25" w:rsidRDefault="00E25C25" w:rsidP="00A17304">
      <w:pPr>
        <w:spacing w:after="0" w:line="240" w:lineRule="auto"/>
      </w:pPr>
      <w:r>
        <w:separator/>
      </w:r>
    </w:p>
  </w:footnote>
  <w:footnote w:type="continuationSeparator" w:id="0">
    <w:p w14:paraId="31EFDF28" w14:textId="77777777" w:rsidR="00E25C25" w:rsidRDefault="00E25C25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7716" w14:textId="23508A45" w:rsidR="00A17304" w:rsidRDefault="007F5D88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7F5D88">
      <w:rPr>
        <w:rFonts w:cstheme="minorHAnsi"/>
        <w:i/>
        <w:iCs/>
        <w:color w:val="7F7F7F" w:themeColor="text1" w:themeTint="80"/>
        <w:sz w:val="24"/>
        <w:szCs w:val="24"/>
        <w:u w:color="00B050"/>
      </w:rPr>
      <w:t>Descripción estructurada de procesos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88"/>
    <w:rsid w:val="00044740"/>
    <w:rsid w:val="00065D9D"/>
    <w:rsid w:val="00076F43"/>
    <w:rsid w:val="00093F56"/>
    <w:rsid w:val="000D49B0"/>
    <w:rsid w:val="002562AD"/>
    <w:rsid w:val="002A5CF6"/>
    <w:rsid w:val="00333CBC"/>
    <w:rsid w:val="003B083E"/>
    <w:rsid w:val="003C37BF"/>
    <w:rsid w:val="003F43CA"/>
    <w:rsid w:val="00426A27"/>
    <w:rsid w:val="005F60E2"/>
    <w:rsid w:val="006A1942"/>
    <w:rsid w:val="006B670D"/>
    <w:rsid w:val="006D4FD5"/>
    <w:rsid w:val="00726985"/>
    <w:rsid w:val="007F5D88"/>
    <w:rsid w:val="007F760D"/>
    <w:rsid w:val="00830486"/>
    <w:rsid w:val="00893026"/>
    <w:rsid w:val="008F7211"/>
    <w:rsid w:val="00945CAA"/>
    <w:rsid w:val="009F7C50"/>
    <w:rsid w:val="00A17304"/>
    <w:rsid w:val="00AC7C1D"/>
    <w:rsid w:val="00CA40A7"/>
    <w:rsid w:val="00D434BB"/>
    <w:rsid w:val="00DA623D"/>
    <w:rsid w:val="00E00E19"/>
    <w:rsid w:val="00E25C25"/>
    <w:rsid w:val="00E35749"/>
    <w:rsid w:val="00E540C0"/>
    <w:rsid w:val="00ED1FB7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7A1BC0"/>
  <w15:chartTrackingRefBased/>
  <w15:docId w15:val="{45ECB782-5714-4DB5-9E3B-826D0DB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04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table" w:styleId="TableGrid">
    <w:name w:val="Table Grid"/>
    <w:basedOn w:val="TableNormal"/>
    <w:uiPriority w:val="39"/>
    <w:rsid w:val="00CA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128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16</cp:revision>
  <dcterms:created xsi:type="dcterms:W3CDTF">2023-11-12T21:30:00Z</dcterms:created>
  <dcterms:modified xsi:type="dcterms:W3CDTF">2023-11-26T19:48:00Z</dcterms:modified>
</cp:coreProperties>
</file>