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341A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4070B139" w14:textId="723C0D5A" w:rsidR="00A17304" w:rsidRPr="00A17304" w:rsidRDefault="007F3C58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Í</w:t>
      </w:r>
      <w:r w:rsidR="00604820">
        <w:rPr>
          <w:rFonts w:cstheme="minorHAnsi"/>
          <w:b/>
          <w:bCs/>
          <w:color w:val="000000" w:themeColor="text1"/>
          <w:sz w:val="26"/>
          <w:szCs w:val="26"/>
        </w:rPr>
        <w:t>NDICE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3E4BA136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767475B9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6CD523A1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47C4C735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631B0F7F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202E73C6" w14:textId="77777777" w:rsidR="00A17304" w:rsidRPr="000B1932" w:rsidRDefault="00A17304" w:rsidP="00A17304">
      <w:pPr>
        <w:spacing w:line="240" w:lineRule="auto"/>
        <w:jc w:val="center"/>
        <w:rPr>
          <w:rFonts w:ascii="Arial" w:hAnsi="Arial" w:cs="Arial"/>
        </w:rPr>
      </w:pPr>
      <w:r w:rsidRPr="00A17304">
        <w:rPr>
          <w:rFonts w:cstheme="minorHAnsi"/>
          <w:sz w:val="26"/>
          <w:szCs w:val="26"/>
        </w:rPr>
        <w:t>1 de octubre de 2023</w:t>
      </w:r>
    </w:p>
    <w:p w14:paraId="311C3757" w14:textId="125C4EE8" w:rsidR="00E35749" w:rsidRDefault="00E35749">
      <w:pPr>
        <w:rPr>
          <w:sz w:val="26"/>
          <w:szCs w:val="26"/>
          <w:lang w:val="es-AR"/>
        </w:rPr>
      </w:pPr>
    </w:p>
    <w:p w14:paraId="7A4BCE81" w14:textId="77777777" w:rsidR="00DF20E9" w:rsidRDefault="00DF20E9">
      <w:pPr>
        <w:rPr>
          <w:sz w:val="26"/>
          <w:szCs w:val="26"/>
          <w:lang w:val="es-AR"/>
        </w:rPr>
      </w:pPr>
    </w:p>
    <w:p w14:paraId="2283D83A" w14:textId="1A902940" w:rsidR="00A17304" w:rsidRDefault="009F217B">
      <w:pPr>
        <w:rPr>
          <w:sz w:val="26"/>
          <w:szCs w:val="26"/>
          <w:lang w:val="es-AR"/>
        </w:rPr>
      </w:pPr>
      <w:r w:rsidRPr="009F217B">
        <w:rPr>
          <w:noProof/>
          <w:sz w:val="26"/>
          <w:szCs w:val="26"/>
          <w:lang w:val="es-AR"/>
        </w:rPr>
        <mc:AlternateContent>
          <mc:Choice Requires="wps">
            <w:drawing>
              <wp:anchor distT="45720" distB="45720" distL="0" distR="114300" simplePos="0" relativeHeight="251659264" behindDoc="0" locked="0" layoutInCell="1" allowOverlap="1" wp14:anchorId="6A286CDC" wp14:editId="694DFB65">
                <wp:simplePos x="0" y="0"/>
                <wp:positionH relativeFrom="column">
                  <wp:posOffset>4914697</wp:posOffset>
                </wp:positionH>
                <wp:positionV relativeFrom="paragraph">
                  <wp:posOffset>295910</wp:posOffset>
                </wp:positionV>
                <wp:extent cx="6375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E9D5F" w14:textId="1C67F338" w:rsidR="009F217B" w:rsidRPr="009F217B" w:rsidRDefault="009F217B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F217B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5AEA5F58" w14:textId="5AE7FAF4" w:rsidR="009F217B" w:rsidRPr="009F217B" w:rsidRDefault="000C3693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14:paraId="4D01571F" w14:textId="7CEE3C0F" w:rsidR="009F217B" w:rsidRPr="009F217B" w:rsidRDefault="000C3693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  <w:p w14:paraId="726C2BD5" w14:textId="6D3DFBA0" w:rsidR="009F217B" w:rsidRPr="009F217B" w:rsidRDefault="009F217B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F217B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  <w:r w:rsidR="000C3693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0A235E0E" w14:textId="3D4A9F21" w:rsidR="009F217B" w:rsidRPr="009F217B" w:rsidRDefault="009F217B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F217B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0C3693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07725F5E" w14:textId="6B15BFD3" w:rsidR="009F217B" w:rsidRPr="009F217B" w:rsidRDefault="009F217B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F217B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0C3693">
                              <w:rPr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  <w:p w14:paraId="59B9E195" w14:textId="3C4C078C" w:rsidR="009F217B" w:rsidRPr="009F217B" w:rsidRDefault="009F217B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F217B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0C3693">
                              <w:rPr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  <w:p w14:paraId="21D91411" w14:textId="2ED73B6A" w:rsidR="009F217B" w:rsidRPr="009F217B" w:rsidRDefault="009F217B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9F217B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="000C3693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783E6335" w14:textId="69BFB55B" w:rsidR="009F217B" w:rsidRPr="009F217B" w:rsidRDefault="009F217B" w:rsidP="009F217B">
                            <w:pPr>
                              <w:spacing w:after="160" w:line="360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F217B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="000C3693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286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3pt;width:50.2pt;height:110.6pt;z-index:251659264;visibility:visible;mso-wrap-style:square;mso-width-percent:0;mso-height-percent:200;mso-wrap-distance-left:0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" stroked="f">
                <v:textbox style="mso-fit-shape-to-text:t" inset="0">
                  <w:txbxContent>
                    <w:p w14:paraId="4B8E9D5F" w14:textId="1C67F338" w:rsidR="009F217B" w:rsidRPr="009F217B" w:rsidRDefault="009F217B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 w:rsidRPr="009F217B">
                        <w:rPr>
                          <w:sz w:val="26"/>
                          <w:szCs w:val="26"/>
                        </w:rPr>
                        <w:t>2</w:t>
                      </w:r>
                    </w:p>
                    <w:p w14:paraId="5AEA5F58" w14:textId="5AE7FAF4" w:rsidR="009F217B" w:rsidRPr="009F217B" w:rsidRDefault="000C3693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6</w:t>
                      </w:r>
                    </w:p>
                    <w:p w14:paraId="4D01571F" w14:textId="7CEE3C0F" w:rsidR="009F217B" w:rsidRPr="009F217B" w:rsidRDefault="000C3693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8</w:t>
                      </w:r>
                    </w:p>
                    <w:p w14:paraId="726C2BD5" w14:textId="6D3DFBA0" w:rsidR="009F217B" w:rsidRPr="009F217B" w:rsidRDefault="009F217B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 w:rsidRPr="009F217B">
                        <w:rPr>
                          <w:sz w:val="26"/>
                          <w:szCs w:val="26"/>
                        </w:rPr>
                        <w:t>1</w:t>
                      </w:r>
                      <w:r w:rsidR="000C3693">
                        <w:rPr>
                          <w:sz w:val="26"/>
                          <w:szCs w:val="26"/>
                        </w:rPr>
                        <w:t>2</w:t>
                      </w:r>
                    </w:p>
                    <w:p w14:paraId="0A235E0E" w14:textId="3D4A9F21" w:rsidR="009F217B" w:rsidRPr="009F217B" w:rsidRDefault="009F217B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 w:rsidRPr="009F217B">
                        <w:rPr>
                          <w:sz w:val="26"/>
                          <w:szCs w:val="26"/>
                        </w:rPr>
                        <w:t>2</w:t>
                      </w:r>
                      <w:r w:rsidR="000C3693">
                        <w:rPr>
                          <w:sz w:val="26"/>
                          <w:szCs w:val="26"/>
                        </w:rPr>
                        <w:t>5</w:t>
                      </w:r>
                    </w:p>
                    <w:p w14:paraId="07725F5E" w14:textId="6B15BFD3" w:rsidR="009F217B" w:rsidRPr="009F217B" w:rsidRDefault="009F217B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 w:rsidRPr="009F217B">
                        <w:rPr>
                          <w:sz w:val="26"/>
                          <w:szCs w:val="26"/>
                        </w:rPr>
                        <w:t>2</w:t>
                      </w:r>
                      <w:r w:rsidR="000C3693">
                        <w:rPr>
                          <w:sz w:val="26"/>
                          <w:szCs w:val="26"/>
                        </w:rPr>
                        <w:t>7</w:t>
                      </w:r>
                    </w:p>
                    <w:p w14:paraId="59B9E195" w14:textId="3C4C078C" w:rsidR="009F217B" w:rsidRPr="009F217B" w:rsidRDefault="009F217B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 w:rsidRPr="009F217B">
                        <w:rPr>
                          <w:sz w:val="26"/>
                          <w:szCs w:val="26"/>
                        </w:rPr>
                        <w:t>2</w:t>
                      </w:r>
                      <w:r w:rsidR="000C3693">
                        <w:rPr>
                          <w:sz w:val="26"/>
                          <w:szCs w:val="26"/>
                        </w:rPr>
                        <w:t>9</w:t>
                      </w:r>
                    </w:p>
                    <w:p w14:paraId="21D91411" w14:textId="2ED73B6A" w:rsidR="009F217B" w:rsidRPr="009F217B" w:rsidRDefault="009F217B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</w:rPr>
                      </w:pPr>
                      <w:r w:rsidRPr="009F217B">
                        <w:rPr>
                          <w:sz w:val="26"/>
                          <w:szCs w:val="26"/>
                        </w:rPr>
                        <w:t>3</w:t>
                      </w:r>
                      <w:r w:rsidR="000C3693">
                        <w:rPr>
                          <w:sz w:val="26"/>
                          <w:szCs w:val="26"/>
                        </w:rPr>
                        <w:t>1</w:t>
                      </w:r>
                    </w:p>
                    <w:p w14:paraId="783E6335" w14:textId="69BFB55B" w:rsidR="009F217B" w:rsidRPr="009F217B" w:rsidRDefault="009F217B" w:rsidP="009F217B">
                      <w:pPr>
                        <w:spacing w:after="160" w:line="360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9F217B">
                        <w:rPr>
                          <w:sz w:val="26"/>
                          <w:szCs w:val="26"/>
                        </w:rPr>
                        <w:t>3</w:t>
                      </w:r>
                      <w:r w:rsidR="000C3693">
                        <w:rPr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9EC33A" w14:textId="7760FFD6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Estudio de factibilidad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 xml:space="preserve">- - - - - - - - - - - - - - - - </w:t>
      </w:r>
      <w:bookmarkStart w:id="0" w:name="_Hlk151922969"/>
      <w:r w:rsidR="008B25DB">
        <w:rPr>
          <w:sz w:val="26"/>
          <w:szCs w:val="26"/>
          <w:lang w:val="es-AR"/>
        </w:rPr>
        <w:t>- - -</w:t>
      </w:r>
      <w:bookmarkEnd w:id="0"/>
      <w:r w:rsidR="002B2298">
        <w:rPr>
          <w:sz w:val="26"/>
          <w:szCs w:val="26"/>
          <w:lang w:val="es-AR"/>
        </w:rPr>
        <w:t xml:space="preserve"> - -</w:t>
      </w:r>
    </w:p>
    <w:p w14:paraId="5B8C6662" w14:textId="36F9CF5A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 w:rsidRPr="004D7C77">
        <w:rPr>
          <w:sz w:val="26"/>
          <w:szCs w:val="26"/>
          <w:lang w:val="es-AR"/>
        </w:rPr>
        <w:t>Requerimientos de software y hardware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</w:t>
      </w:r>
      <w:r w:rsidR="002B2298">
        <w:rPr>
          <w:sz w:val="26"/>
          <w:szCs w:val="26"/>
          <w:lang w:val="es-AR"/>
        </w:rPr>
        <w:t xml:space="preserve"> - -</w:t>
      </w:r>
    </w:p>
    <w:p w14:paraId="2C88C107" w14:textId="614849F7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 w:rsidRPr="004D7C77">
        <w:rPr>
          <w:sz w:val="26"/>
          <w:szCs w:val="26"/>
          <w:lang w:val="es-AR"/>
        </w:rPr>
        <w:t>Diagrama de flujo de datos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</w:t>
      </w:r>
      <w:r w:rsidR="002B2298">
        <w:rPr>
          <w:sz w:val="26"/>
          <w:szCs w:val="26"/>
          <w:lang w:val="es-AR"/>
        </w:rPr>
        <w:t xml:space="preserve"> - -</w:t>
      </w:r>
    </w:p>
    <w:p w14:paraId="68AAA07E" w14:textId="6716071B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 w:rsidRPr="004D7C77">
        <w:rPr>
          <w:sz w:val="26"/>
          <w:szCs w:val="26"/>
          <w:lang w:val="es-AR"/>
        </w:rPr>
        <w:t>Diccionario de datos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2B2298">
        <w:rPr>
          <w:sz w:val="26"/>
          <w:szCs w:val="26"/>
          <w:lang w:val="es-AR"/>
        </w:rPr>
        <w:t xml:space="preserve"> - -</w:t>
      </w:r>
    </w:p>
    <w:p w14:paraId="33CC6D74" w14:textId="4A610A9F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 w:rsidRPr="004D7C77">
        <w:rPr>
          <w:sz w:val="26"/>
          <w:szCs w:val="26"/>
          <w:lang w:val="es-AR"/>
        </w:rPr>
        <w:t>Descripción estructurada de procesos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</w:t>
      </w:r>
      <w:r w:rsidR="002B2298">
        <w:rPr>
          <w:sz w:val="26"/>
          <w:szCs w:val="26"/>
          <w:lang w:val="es-AR"/>
        </w:rPr>
        <w:t xml:space="preserve"> - -</w:t>
      </w:r>
    </w:p>
    <w:p w14:paraId="5DF8A6B3" w14:textId="37572F7D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 w:rsidRPr="004D7C77">
        <w:rPr>
          <w:sz w:val="26"/>
          <w:szCs w:val="26"/>
          <w:lang w:val="es-AR"/>
        </w:rPr>
        <w:t>Diagrama entidad relación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 xml:space="preserve">- - - </w:t>
      </w:r>
      <w:r w:rsidR="008B25DB">
        <w:rPr>
          <w:sz w:val="26"/>
          <w:szCs w:val="26"/>
          <w:lang w:val="es-AR"/>
        </w:rPr>
        <w:t>-</w:t>
      </w:r>
      <w:r w:rsidR="002B2298">
        <w:rPr>
          <w:sz w:val="26"/>
          <w:szCs w:val="26"/>
          <w:lang w:val="es-AR"/>
        </w:rPr>
        <w:t xml:space="preserve"> - -</w:t>
      </w:r>
    </w:p>
    <w:p w14:paraId="1046EF91" w14:textId="7EC2D1CE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 w:rsidRPr="004D7C77">
        <w:rPr>
          <w:sz w:val="26"/>
          <w:szCs w:val="26"/>
          <w:lang w:val="es-AR"/>
        </w:rPr>
        <w:t>Diagrama de clases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</w:t>
      </w:r>
      <w:r w:rsidR="002B2298">
        <w:rPr>
          <w:sz w:val="26"/>
          <w:szCs w:val="26"/>
          <w:lang w:val="es-AR"/>
        </w:rPr>
        <w:t xml:space="preserve"> - -</w:t>
      </w:r>
    </w:p>
    <w:p w14:paraId="0A130696" w14:textId="012798D0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 w:rsidRPr="004D7C77">
        <w:rPr>
          <w:sz w:val="26"/>
          <w:szCs w:val="26"/>
          <w:lang w:val="es-AR"/>
        </w:rPr>
        <w:t>Diagrama de casos de uso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2B2298">
        <w:rPr>
          <w:sz w:val="26"/>
          <w:szCs w:val="26"/>
          <w:lang w:val="es-AR"/>
        </w:rPr>
        <w:t xml:space="preserve"> - -</w:t>
      </w:r>
    </w:p>
    <w:p w14:paraId="1CB799C5" w14:textId="78412D0D" w:rsidR="004D7C77" w:rsidRDefault="004D7C77" w:rsidP="002B2298">
      <w:pPr>
        <w:pStyle w:val="ListParagraph"/>
        <w:numPr>
          <w:ilvl w:val="0"/>
          <w:numId w:val="1"/>
        </w:numPr>
        <w:tabs>
          <w:tab w:val="right" w:pos="7513"/>
        </w:tabs>
        <w:spacing w:line="480" w:lineRule="auto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Manual de usuario</w:t>
      </w:r>
      <w:r>
        <w:rPr>
          <w:sz w:val="26"/>
          <w:szCs w:val="26"/>
          <w:lang w:val="es-AR"/>
        </w:rPr>
        <w:tab/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>- - - -</w:t>
      </w:r>
      <w:r w:rsidR="008B25DB">
        <w:rPr>
          <w:sz w:val="26"/>
          <w:szCs w:val="26"/>
          <w:lang w:val="es-AR"/>
        </w:rPr>
        <w:t xml:space="preserve"> </w:t>
      </w:r>
      <w:r w:rsidR="008B25DB">
        <w:rPr>
          <w:sz w:val="26"/>
          <w:szCs w:val="26"/>
          <w:lang w:val="es-AR"/>
        </w:rPr>
        <w:t xml:space="preserve">- </w:t>
      </w:r>
      <w:r w:rsidR="008B25DB">
        <w:rPr>
          <w:sz w:val="26"/>
          <w:szCs w:val="26"/>
          <w:lang w:val="es-AR"/>
        </w:rPr>
        <w:t>-</w:t>
      </w:r>
      <w:r w:rsidR="002B2298">
        <w:rPr>
          <w:sz w:val="26"/>
          <w:szCs w:val="26"/>
          <w:lang w:val="es-AR"/>
        </w:rPr>
        <w:t xml:space="preserve"> - -</w:t>
      </w:r>
    </w:p>
    <w:p w14:paraId="3C1C9719" w14:textId="0F1F5ADF" w:rsidR="00333CBC" w:rsidRDefault="00333CBC">
      <w:pPr>
        <w:rPr>
          <w:sz w:val="26"/>
          <w:szCs w:val="26"/>
          <w:lang w:val="es-AR"/>
        </w:rPr>
      </w:pPr>
    </w:p>
    <w:p w14:paraId="2FDD6264" w14:textId="37DA00F8" w:rsidR="00333CBC" w:rsidRDefault="00333CBC">
      <w:pPr>
        <w:rPr>
          <w:sz w:val="26"/>
          <w:szCs w:val="26"/>
          <w:lang w:val="es-AR"/>
        </w:rPr>
      </w:pPr>
    </w:p>
    <w:p w14:paraId="0F477627" w14:textId="493E1BDB" w:rsidR="00FF617C" w:rsidRDefault="00FF617C" w:rsidP="00FF617C">
      <w:pPr>
        <w:spacing w:after="160"/>
        <w:rPr>
          <w:sz w:val="26"/>
          <w:szCs w:val="26"/>
          <w:lang w:val="es-AR"/>
        </w:rPr>
      </w:pPr>
    </w:p>
    <w:p w14:paraId="6EBF7719" w14:textId="77777777" w:rsidR="00DF20E9" w:rsidRDefault="00DF20E9" w:rsidP="00FF617C">
      <w:pPr>
        <w:spacing w:after="160"/>
        <w:rPr>
          <w:sz w:val="26"/>
          <w:szCs w:val="26"/>
          <w:lang w:val="es-AR"/>
        </w:rPr>
      </w:pPr>
    </w:p>
    <w:sectPr w:rsidR="00DF20E9" w:rsidSect="00333CBC">
      <w:headerReference w:type="default" r:id="rId8"/>
      <w:footerReference w:type="default" r:id="rId9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C225" w14:textId="77777777" w:rsidR="000A6C00" w:rsidRDefault="000A6C00" w:rsidP="00A17304">
      <w:pPr>
        <w:spacing w:after="0" w:line="240" w:lineRule="auto"/>
      </w:pPr>
      <w:r>
        <w:separator/>
      </w:r>
    </w:p>
  </w:endnote>
  <w:endnote w:type="continuationSeparator" w:id="0">
    <w:p w14:paraId="4D7CEBB1" w14:textId="77777777" w:rsidR="000A6C00" w:rsidRDefault="000A6C00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E2E6B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6E75" w14:textId="77777777" w:rsidR="000A6C00" w:rsidRDefault="000A6C00" w:rsidP="00A17304">
      <w:pPr>
        <w:spacing w:after="0" w:line="240" w:lineRule="auto"/>
      </w:pPr>
      <w:r>
        <w:separator/>
      </w:r>
    </w:p>
  </w:footnote>
  <w:footnote w:type="continuationSeparator" w:id="0">
    <w:p w14:paraId="237C431A" w14:textId="77777777" w:rsidR="000A6C00" w:rsidRDefault="000A6C00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9BE6" w14:textId="72319960" w:rsidR="00A17304" w:rsidRDefault="007F3C58" w:rsidP="00A17304">
    <w:pPr>
      <w:pStyle w:val="Header"/>
      <w:tabs>
        <w:tab w:val="clear" w:pos="4680"/>
        <w:tab w:val="clear" w:pos="9360"/>
        <w:tab w:val="center" w:pos="5103"/>
        <w:tab w:val="right" w:pos="9923"/>
      </w:tabs>
    </w:pPr>
    <w:r>
      <w:rPr>
        <w:rFonts w:cstheme="minorHAnsi"/>
        <w:i/>
        <w:iCs/>
        <w:color w:val="7F7F7F" w:themeColor="text1" w:themeTint="80"/>
        <w:sz w:val="24"/>
        <w:szCs w:val="24"/>
        <w:u w:color="00B050"/>
      </w:rPr>
      <w:t>Índice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454"/>
    <w:multiLevelType w:val="hybridMultilevel"/>
    <w:tmpl w:val="49FEF8C2"/>
    <w:lvl w:ilvl="0" w:tplc="B338EF44">
      <w:start w:val="1"/>
      <w:numFmt w:val="bullet"/>
      <w:lvlText w:val="-"/>
      <w:lvlJc w:val="left"/>
      <w:pPr>
        <w:ind w:left="177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20"/>
    <w:rsid w:val="00076F43"/>
    <w:rsid w:val="000A6C00"/>
    <w:rsid w:val="000C3693"/>
    <w:rsid w:val="002B2298"/>
    <w:rsid w:val="00333CBC"/>
    <w:rsid w:val="00393ECB"/>
    <w:rsid w:val="00444D90"/>
    <w:rsid w:val="004D7C77"/>
    <w:rsid w:val="00541798"/>
    <w:rsid w:val="00604820"/>
    <w:rsid w:val="007D294B"/>
    <w:rsid w:val="007F3C58"/>
    <w:rsid w:val="008B25DB"/>
    <w:rsid w:val="00962825"/>
    <w:rsid w:val="009F217B"/>
    <w:rsid w:val="009F7C50"/>
    <w:rsid w:val="00A17304"/>
    <w:rsid w:val="00DF20E9"/>
    <w:rsid w:val="00E35749"/>
    <w:rsid w:val="00E540C0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D99C93"/>
  <w15:chartTrackingRefBased/>
  <w15:docId w15:val="{86D02CC7-6118-41D3-ADFA-2A78020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04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  <w:style w:type="paragraph" w:styleId="ListParagraph">
    <w:name w:val="List Paragraph"/>
    <w:basedOn w:val="Normal"/>
    <w:uiPriority w:val="34"/>
    <w:qFormat/>
    <w:rsid w:val="004D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23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11</cp:revision>
  <cp:lastPrinted>2023-11-26T23:38:00Z</cp:lastPrinted>
  <dcterms:created xsi:type="dcterms:W3CDTF">2023-11-26T23:16:00Z</dcterms:created>
  <dcterms:modified xsi:type="dcterms:W3CDTF">2023-11-26T23:39:00Z</dcterms:modified>
</cp:coreProperties>
</file>