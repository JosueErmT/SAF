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6C8C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0A43EC70" w14:textId="69EACAF8" w:rsidR="00A17304" w:rsidRPr="00A17304" w:rsidRDefault="00D2351B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DIAGRAMA DE FLUJO DE DATOS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6AD2334A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1D069D57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21CEC509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1469A71D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343CC9E5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1B1A1F2D" w14:textId="2F870324" w:rsidR="00A17304" w:rsidRPr="000B1932" w:rsidRDefault="00406206" w:rsidP="00A17304">
      <w:pPr>
        <w:spacing w:line="240" w:lineRule="auto"/>
        <w:jc w:val="center"/>
        <w:rPr>
          <w:rFonts w:ascii="Arial" w:hAnsi="Arial" w:cs="Arial"/>
        </w:rPr>
      </w:pPr>
      <w:r w:rsidRPr="00406206">
        <w:rPr>
          <w:rFonts w:cstheme="minorHAnsi"/>
          <w:sz w:val="26"/>
          <w:szCs w:val="26"/>
        </w:rPr>
        <w:t>11 de septiembre</w:t>
      </w:r>
      <w:r>
        <w:rPr>
          <w:rFonts w:cstheme="minorHAnsi"/>
          <w:sz w:val="26"/>
          <w:szCs w:val="26"/>
        </w:rPr>
        <w:t xml:space="preserve"> </w:t>
      </w:r>
      <w:r w:rsidR="00A17304" w:rsidRPr="00A17304">
        <w:rPr>
          <w:rFonts w:cstheme="minorHAnsi"/>
          <w:sz w:val="26"/>
          <w:szCs w:val="26"/>
        </w:rPr>
        <w:t>de 2023</w:t>
      </w:r>
    </w:p>
    <w:p w14:paraId="542AB1AD" w14:textId="77777777" w:rsidR="00E35749" w:rsidRDefault="00E35749">
      <w:pPr>
        <w:rPr>
          <w:sz w:val="26"/>
          <w:szCs w:val="26"/>
          <w:lang w:val="es-AR"/>
        </w:rPr>
      </w:pPr>
    </w:p>
    <w:p w14:paraId="04EF19C3" w14:textId="77777777" w:rsidR="00A17304" w:rsidRDefault="00A17304">
      <w:pPr>
        <w:rPr>
          <w:sz w:val="26"/>
          <w:szCs w:val="26"/>
          <w:lang w:val="es-AR"/>
        </w:rPr>
      </w:pPr>
    </w:p>
    <w:p w14:paraId="63BBEE22" w14:textId="77777777" w:rsidR="00A17304" w:rsidRDefault="00A17304">
      <w:pPr>
        <w:rPr>
          <w:sz w:val="26"/>
          <w:szCs w:val="26"/>
          <w:lang w:val="es-AR"/>
        </w:rPr>
      </w:pPr>
    </w:p>
    <w:p w14:paraId="3BAB7335" w14:textId="77777777" w:rsidR="00333CBC" w:rsidRDefault="00333CBC">
      <w:pPr>
        <w:rPr>
          <w:sz w:val="26"/>
          <w:szCs w:val="26"/>
          <w:lang w:val="es-AR"/>
        </w:rPr>
      </w:pPr>
    </w:p>
    <w:p w14:paraId="3B6F7E76" w14:textId="77777777" w:rsidR="00333CBC" w:rsidRDefault="00333CBC">
      <w:pPr>
        <w:rPr>
          <w:sz w:val="26"/>
          <w:szCs w:val="26"/>
          <w:lang w:val="es-AR"/>
        </w:rPr>
      </w:pPr>
    </w:p>
    <w:p w14:paraId="3F535646" w14:textId="77777777" w:rsidR="00333CBC" w:rsidRDefault="00333CBC">
      <w:pPr>
        <w:rPr>
          <w:sz w:val="26"/>
          <w:szCs w:val="26"/>
          <w:lang w:val="es-AR"/>
        </w:rPr>
      </w:pPr>
    </w:p>
    <w:p w14:paraId="7B219A5C" w14:textId="77777777" w:rsidR="00333CBC" w:rsidRDefault="00333CBC">
      <w:pPr>
        <w:rPr>
          <w:sz w:val="26"/>
          <w:szCs w:val="26"/>
          <w:lang w:val="es-AR"/>
        </w:rPr>
      </w:pPr>
    </w:p>
    <w:p w14:paraId="532BC0F1" w14:textId="77777777" w:rsidR="00333CBC" w:rsidRDefault="00333CBC">
      <w:pPr>
        <w:rPr>
          <w:sz w:val="26"/>
          <w:szCs w:val="26"/>
          <w:lang w:val="es-AR"/>
        </w:rPr>
      </w:pPr>
    </w:p>
    <w:p w14:paraId="5095D1C4" w14:textId="77777777" w:rsidR="00333CBC" w:rsidRDefault="00333CBC">
      <w:pPr>
        <w:rPr>
          <w:sz w:val="26"/>
          <w:szCs w:val="26"/>
          <w:lang w:val="es-AR"/>
        </w:rPr>
      </w:pPr>
    </w:p>
    <w:p w14:paraId="1E9D1B7B" w14:textId="77777777" w:rsidR="00333CBC" w:rsidRDefault="00333CBC">
      <w:pPr>
        <w:rPr>
          <w:sz w:val="26"/>
          <w:szCs w:val="26"/>
          <w:lang w:val="es-AR"/>
        </w:rPr>
      </w:pPr>
    </w:p>
    <w:p w14:paraId="0C33F7E8" w14:textId="77777777" w:rsidR="00333CBC" w:rsidRDefault="00333CBC">
      <w:pPr>
        <w:rPr>
          <w:sz w:val="26"/>
          <w:szCs w:val="26"/>
          <w:lang w:val="es-AR"/>
        </w:rPr>
      </w:pPr>
    </w:p>
    <w:p w14:paraId="40BA37ED" w14:textId="77777777" w:rsidR="00333CBC" w:rsidRDefault="00333CBC">
      <w:pPr>
        <w:rPr>
          <w:sz w:val="26"/>
          <w:szCs w:val="26"/>
          <w:lang w:val="es-AR"/>
        </w:rPr>
      </w:pPr>
    </w:p>
    <w:p w14:paraId="4300653A" w14:textId="77777777" w:rsidR="00333CBC" w:rsidRDefault="00333CBC">
      <w:pPr>
        <w:rPr>
          <w:sz w:val="26"/>
          <w:szCs w:val="26"/>
          <w:lang w:val="es-AR"/>
        </w:rPr>
      </w:pPr>
    </w:p>
    <w:p w14:paraId="01382BA7" w14:textId="77777777" w:rsidR="00333CBC" w:rsidRDefault="00333CBC">
      <w:pPr>
        <w:rPr>
          <w:sz w:val="26"/>
          <w:szCs w:val="26"/>
          <w:lang w:val="es-AR"/>
        </w:rPr>
      </w:pPr>
    </w:p>
    <w:p w14:paraId="62EF6761" w14:textId="77777777" w:rsidR="00333CBC" w:rsidRDefault="00333CBC">
      <w:pPr>
        <w:rPr>
          <w:sz w:val="26"/>
          <w:szCs w:val="26"/>
          <w:lang w:val="es-AR"/>
        </w:rPr>
      </w:pPr>
    </w:p>
    <w:p w14:paraId="155DD98C" w14:textId="77777777" w:rsidR="00333CBC" w:rsidRDefault="00333CBC">
      <w:pPr>
        <w:rPr>
          <w:sz w:val="26"/>
          <w:szCs w:val="26"/>
          <w:lang w:val="es-AR"/>
        </w:rPr>
      </w:pPr>
    </w:p>
    <w:p w14:paraId="4C6F7E9D" w14:textId="77777777" w:rsidR="00333CBC" w:rsidRDefault="00333CBC">
      <w:pPr>
        <w:rPr>
          <w:sz w:val="26"/>
          <w:szCs w:val="26"/>
          <w:lang w:val="es-AR"/>
        </w:rPr>
      </w:pPr>
    </w:p>
    <w:p w14:paraId="6C59340F" w14:textId="77777777" w:rsidR="00333CBC" w:rsidRDefault="00333CBC">
      <w:pPr>
        <w:rPr>
          <w:sz w:val="26"/>
          <w:szCs w:val="26"/>
          <w:lang w:val="es-AR"/>
        </w:rPr>
      </w:pPr>
    </w:p>
    <w:p w14:paraId="352F1A49" w14:textId="77777777" w:rsidR="00333CBC" w:rsidRDefault="00333CBC" w:rsidP="00FF617C">
      <w:pPr>
        <w:spacing w:after="160"/>
        <w:rPr>
          <w:sz w:val="26"/>
          <w:szCs w:val="26"/>
          <w:lang w:val="es-AR"/>
        </w:rPr>
      </w:pPr>
    </w:p>
    <w:p w14:paraId="6B103FA7" w14:textId="77777777" w:rsidR="00FF617C" w:rsidRDefault="00FF617C" w:rsidP="00FF617C">
      <w:pPr>
        <w:spacing w:after="160"/>
        <w:rPr>
          <w:sz w:val="26"/>
          <w:szCs w:val="26"/>
          <w:lang w:val="es-AR"/>
        </w:rPr>
      </w:pPr>
    </w:p>
    <w:p w14:paraId="6966E167" w14:textId="77777777" w:rsidR="00FF617C" w:rsidRDefault="00FF617C" w:rsidP="00FF617C">
      <w:pPr>
        <w:spacing w:after="160"/>
        <w:rPr>
          <w:sz w:val="26"/>
          <w:szCs w:val="26"/>
          <w:lang w:val="es-AR"/>
        </w:rPr>
      </w:pPr>
    </w:p>
    <w:sectPr w:rsidR="00FF617C" w:rsidSect="00333CBC">
      <w:headerReference w:type="default" r:id="rId7"/>
      <w:footerReference w:type="default" r:id="rId8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D7C77" w14:textId="77777777" w:rsidR="00B21645" w:rsidRDefault="00B21645" w:rsidP="00A17304">
      <w:pPr>
        <w:spacing w:after="0" w:line="240" w:lineRule="auto"/>
      </w:pPr>
      <w:r>
        <w:separator/>
      </w:r>
    </w:p>
  </w:endnote>
  <w:endnote w:type="continuationSeparator" w:id="0">
    <w:p w14:paraId="1FA89FE3" w14:textId="77777777" w:rsidR="00B21645" w:rsidRDefault="00B21645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FCABE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490C" w14:textId="77777777" w:rsidR="00B21645" w:rsidRDefault="00B21645" w:rsidP="00A17304">
      <w:pPr>
        <w:spacing w:after="0" w:line="240" w:lineRule="auto"/>
      </w:pPr>
      <w:r>
        <w:separator/>
      </w:r>
    </w:p>
  </w:footnote>
  <w:footnote w:type="continuationSeparator" w:id="0">
    <w:p w14:paraId="2102C64A" w14:textId="77777777" w:rsidR="00B21645" w:rsidRDefault="00B21645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7870" w14:textId="42D10619" w:rsidR="00A17304" w:rsidRDefault="00D2351B" w:rsidP="00A17304">
    <w:pPr>
      <w:pStyle w:val="Header"/>
      <w:tabs>
        <w:tab w:val="clear" w:pos="4680"/>
        <w:tab w:val="clear" w:pos="9360"/>
        <w:tab w:val="center" w:pos="5103"/>
        <w:tab w:val="right" w:pos="9923"/>
      </w:tabs>
    </w:pPr>
    <w:r w:rsidRPr="00D2351B">
      <w:rPr>
        <w:rFonts w:cstheme="minorHAnsi"/>
        <w:i/>
        <w:iCs/>
        <w:color w:val="7F7F7F" w:themeColor="text1" w:themeTint="80"/>
        <w:sz w:val="24"/>
        <w:szCs w:val="24"/>
        <w:u w:color="00B050"/>
      </w:rPr>
      <w:t>Diagrama de flujo de datos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1B"/>
    <w:rsid w:val="00076F43"/>
    <w:rsid w:val="00333CBC"/>
    <w:rsid w:val="00406206"/>
    <w:rsid w:val="009F7C50"/>
    <w:rsid w:val="00A17304"/>
    <w:rsid w:val="00A639AA"/>
    <w:rsid w:val="00B21645"/>
    <w:rsid w:val="00D2351B"/>
    <w:rsid w:val="00E35749"/>
    <w:rsid w:val="00E540C0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71F9B0"/>
  <w15:chartTrackingRefBased/>
  <w15:docId w15:val="{8FA32EFF-9D35-489B-B98B-8C8898BF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04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2</cp:revision>
  <dcterms:created xsi:type="dcterms:W3CDTF">2023-11-12T21:33:00Z</dcterms:created>
  <dcterms:modified xsi:type="dcterms:W3CDTF">2023-11-26T19:48:00Z</dcterms:modified>
</cp:coreProperties>
</file>