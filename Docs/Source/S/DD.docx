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144A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781952D7" w14:textId="249C815E" w:rsidR="00A17304" w:rsidRPr="00A17304" w:rsidRDefault="00B4597B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DICCIONARIO DE DATOS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7E8BFAE3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5B24CF2C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2E2CBCCD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0553DAF2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7D031A8D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7B1E8C9A" w14:textId="2F760E8B" w:rsidR="00A17304" w:rsidRPr="000B1932" w:rsidRDefault="00A17304" w:rsidP="00A17304">
      <w:pPr>
        <w:spacing w:line="240" w:lineRule="auto"/>
        <w:jc w:val="center"/>
        <w:rPr>
          <w:rFonts w:ascii="Arial" w:hAnsi="Arial" w:cs="Arial"/>
        </w:rPr>
      </w:pPr>
      <w:bookmarkStart w:id="0" w:name="_Hlk151909691"/>
      <w:r w:rsidRPr="00A17304">
        <w:rPr>
          <w:rFonts w:cstheme="minorHAnsi"/>
          <w:sz w:val="26"/>
          <w:szCs w:val="26"/>
        </w:rPr>
        <w:t>1</w:t>
      </w:r>
      <w:r w:rsidR="0013114D">
        <w:rPr>
          <w:rFonts w:cstheme="minorHAnsi"/>
          <w:sz w:val="26"/>
          <w:szCs w:val="26"/>
        </w:rPr>
        <w:t>1</w:t>
      </w:r>
      <w:r w:rsidRPr="00A17304">
        <w:rPr>
          <w:rFonts w:cstheme="minorHAnsi"/>
          <w:sz w:val="26"/>
          <w:szCs w:val="26"/>
        </w:rPr>
        <w:t xml:space="preserve"> de </w:t>
      </w:r>
      <w:r w:rsidR="0013114D">
        <w:rPr>
          <w:rFonts w:cstheme="minorHAnsi"/>
          <w:sz w:val="26"/>
          <w:szCs w:val="26"/>
        </w:rPr>
        <w:t>septiembre</w:t>
      </w:r>
      <w:r w:rsidRPr="00A17304">
        <w:rPr>
          <w:rFonts w:cstheme="minorHAnsi"/>
          <w:sz w:val="26"/>
          <w:szCs w:val="26"/>
        </w:rPr>
        <w:t xml:space="preserve"> </w:t>
      </w:r>
      <w:bookmarkEnd w:id="0"/>
      <w:r w:rsidRPr="00A17304">
        <w:rPr>
          <w:rFonts w:cstheme="minorHAnsi"/>
          <w:sz w:val="26"/>
          <w:szCs w:val="26"/>
        </w:rPr>
        <w:t>de 2023</w:t>
      </w:r>
    </w:p>
    <w:p w14:paraId="5E04FA09" w14:textId="77777777" w:rsidR="00E35749" w:rsidRDefault="00E35749">
      <w:pPr>
        <w:rPr>
          <w:sz w:val="26"/>
          <w:szCs w:val="26"/>
          <w:lang w:val="es-AR"/>
        </w:rPr>
      </w:pPr>
    </w:p>
    <w:p w14:paraId="7FF9227A" w14:textId="77777777" w:rsidR="00A17304" w:rsidRDefault="00A17304">
      <w:pPr>
        <w:rPr>
          <w:sz w:val="26"/>
          <w:szCs w:val="26"/>
          <w:lang w:val="es-AR"/>
        </w:rPr>
      </w:pPr>
    </w:p>
    <w:p w14:paraId="13ACA227" w14:textId="77777777" w:rsidR="00A17304" w:rsidRDefault="00A17304">
      <w:pPr>
        <w:rPr>
          <w:sz w:val="26"/>
          <w:szCs w:val="26"/>
          <w:lang w:val="es-AR"/>
        </w:rPr>
      </w:pPr>
    </w:p>
    <w:p w14:paraId="60D56125" w14:textId="77777777" w:rsidR="00333CBC" w:rsidRDefault="00333CBC">
      <w:pPr>
        <w:rPr>
          <w:sz w:val="26"/>
          <w:szCs w:val="26"/>
          <w:lang w:val="es-AR"/>
        </w:rPr>
      </w:pPr>
    </w:p>
    <w:p w14:paraId="74FCC45F" w14:textId="77777777" w:rsidR="00333CBC" w:rsidRDefault="00333CBC">
      <w:pPr>
        <w:rPr>
          <w:sz w:val="26"/>
          <w:szCs w:val="26"/>
          <w:lang w:val="es-AR"/>
        </w:rPr>
      </w:pPr>
    </w:p>
    <w:p w14:paraId="20065AFD" w14:textId="77777777" w:rsidR="00333CBC" w:rsidRDefault="00333CBC">
      <w:pPr>
        <w:rPr>
          <w:sz w:val="26"/>
          <w:szCs w:val="26"/>
          <w:lang w:val="es-AR"/>
        </w:rPr>
      </w:pPr>
    </w:p>
    <w:p w14:paraId="2EDD53BC" w14:textId="77777777" w:rsidR="00333CBC" w:rsidRDefault="00333CBC">
      <w:pPr>
        <w:rPr>
          <w:sz w:val="26"/>
          <w:szCs w:val="26"/>
          <w:lang w:val="es-AR"/>
        </w:rPr>
      </w:pPr>
    </w:p>
    <w:p w14:paraId="7BE21322" w14:textId="77777777" w:rsidR="00333CBC" w:rsidRDefault="00333CBC">
      <w:pPr>
        <w:rPr>
          <w:sz w:val="26"/>
          <w:szCs w:val="26"/>
          <w:lang w:val="es-AR"/>
        </w:rPr>
      </w:pPr>
    </w:p>
    <w:p w14:paraId="2B04F644" w14:textId="77777777" w:rsidR="00333CBC" w:rsidRDefault="00333CBC">
      <w:pPr>
        <w:rPr>
          <w:sz w:val="26"/>
          <w:szCs w:val="26"/>
          <w:lang w:val="es-AR"/>
        </w:rPr>
      </w:pPr>
    </w:p>
    <w:p w14:paraId="78684C5E" w14:textId="77777777" w:rsidR="00333CBC" w:rsidRDefault="00333CBC">
      <w:pPr>
        <w:rPr>
          <w:sz w:val="26"/>
          <w:szCs w:val="26"/>
          <w:lang w:val="es-AR"/>
        </w:rPr>
      </w:pPr>
    </w:p>
    <w:p w14:paraId="54469ECB" w14:textId="77777777" w:rsidR="00333CBC" w:rsidRDefault="00333CBC">
      <w:pPr>
        <w:rPr>
          <w:sz w:val="26"/>
          <w:szCs w:val="26"/>
          <w:lang w:val="es-AR"/>
        </w:rPr>
      </w:pPr>
    </w:p>
    <w:p w14:paraId="3446BA46" w14:textId="77777777" w:rsidR="00333CBC" w:rsidRDefault="00333CBC">
      <w:pPr>
        <w:rPr>
          <w:sz w:val="26"/>
          <w:szCs w:val="26"/>
          <w:lang w:val="es-AR"/>
        </w:rPr>
      </w:pPr>
    </w:p>
    <w:p w14:paraId="1864D1D2" w14:textId="77777777" w:rsidR="00333CBC" w:rsidRDefault="00333CBC">
      <w:pPr>
        <w:rPr>
          <w:sz w:val="26"/>
          <w:szCs w:val="26"/>
          <w:lang w:val="es-AR"/>
        </w:rPr>
      </w:pPr>
    </w:p>
    <w:p w14:paraId="6ED21637" w14:textId="77777777" w:rsidR="00333CBC" w:rsidRDefault="00333CBC">
      <w:pPr>
        <w:rPr>
          <w:sz w:val="26"/>
          <w:szCs w:val="26"/>
          <w:lang w:val="es-AR"/>
        </w:rPr>
      </w:pPr>
    </w:p>
    <w:p w14:paraId="0CAB2D47" w14:textId="77777777" w:rsidR="00333CBC" w:rsidRDefault="00333CBC">
      <w:pPr>
        <w:rPr>
          <w:sz w:val="26"/>
          <w:szCs w:val="26"/>
          <w:lang w:val="es-AR"/>
        </w:rPr>
      </w:pPr>
    </w:p>
    <w:p w14:paraId="1DF4A27C" w14:textId="77777777" w:rsidR="00333CBC" w:rsidRDefault="00333CBC">
      <w:pPr>
        <w:rPr>
          <w:sz w:val="26"/>
          <w:szCs w:val="26"/>
          <w:lang w:val="es-AR"/>
        </w:rPr>
      </w:pPr>
    </w:p>
    <w:p w14:paraId="4D0A3089" w14:textId="77777777" w:rsidR="00333CBC" w:rsidRDefault="00333CBC">
      <w:pPr>
        <w:rPr>
          <w:sz w:val="26"/>
          <w:szCs w:val="26"/>
          <w:lang w:val="es-AR"/>
        </w:rPr>
      </w:pPr>
    </w:p>
    <w:p w14:paraId="1AF4C82C" w14:textId="77777777" w:rsidR="00333CBC" w:rsidRDefault="00333CBC">
      <w:pPr>
        <w:rPr>
          <w:sz w:val="26"/>
          <w:szCs w:val="26"/>
          <w:lang w:val="es-AR"/>
        </w:rPr>
      </w:pPr>
    </w:p>
    <w:p w14:paraId="3BAFEFA4" w14:textId="20FF7109" w:rsidR="00333CBC" w:rsidRPr="00074501" w:rsidRDefault="0026599F" w:rsidP="00FF617C">
      <w:pPr>
        <w:spacing w:after="160"/>
        <w:rPr>
          <w:sz w:val="26"/>
          <w:szCs w:val="26"/>
          <w:u w:val="single"/>
          <w:lang w:val="es-AR"/>
        </w:rPr>
      </w:pPr>
      <w:r w:rsidRPr="00074501">
        <w:rPr>
          <w:sz w:val="28"/>
          <w:szCs w:val="28"/>
          <w:u w:val="single"/>
          <w:lang w:val="es-AR"/>
        </w:rPr>
        <w:lastRenderedPageBreak/>
        <w:t>Almacenamientos</w:t>
      </w:r>
    </w:p>
    <w:p w14:paraId="2F6C7E6A" w14:textId="77777777" w:rsidR="00AD060E" w:rsidRDefault="00AD060E" w:rsidP="00A15CB0">
      <w:pPr>
        <w:spacing w:after="0" w:line="240" w:lineRule="auto"/>
        <w:rPr>
          <w:b/>
          <w:bCs/>
          <w:sz w:val="24"/>
          <w:szCs w:val="24"/>
          <w:lang w:val="es-AR"/>
        </w:rPr>
        <w:sectPr w:rsidR="00AD060E" w:rsidSect="00333CBC">
          <w:headerReference w:type="default" r:id="rId8"/>
          <w:footerReference w:type="default" r:id="rId9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  <w:bookmarkStart w:id="1" w:name="_Hlk151228102"/>
    </w:p>
    <w:tbl>
      <w:tblPr>
        <w:tblStyle w:val="TableGrid"/>
        <w:tblW w:w="4790" w:type="dxa"/>
        <w:tblLook w:val="04A0" w:firstRow="1" w:lastRow="0" w:firstColumn="1" w:lastColumn="0" w:noHBand="0" w:noVBand="1"/>
      </w:tblPr>
      <w:tblGrid>
        <w:gridCol w:w="4790"/>
      </w:tblGrid>
      <w:tr w:rsidR="00CE79B3" w:rsidRPr="00A15CB0" w14:paraId="0D8BE6AC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76439" w14:textId="7BA4CFD6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2" w:name="_Hlk151232717"/>
            <w:r w:rsidR="0036600E">
              <w:rPr>
                <w:sz w:val="24"/>
                <w:szCs w:val="24"/>
                <w:lang w:val="es-AR"/>
              </w:rPr>
              <w:t>Negocios</w:t>
            </w:r>
            <w:bookmarkEnd w:id="2"/>
          </w:p>
          <w:p w14:paraId="1C0CBB05" w14:textId="23042764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0001</w:t>
            </w:r>
          </w:p>
          <w:p w14:paraId="6B1F0F28" w14:textId="2F6F8044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  <w:bookmarkStart w:id="3" w:name="_Hlk151231796"/>
      </w:tr>
      <w:tr w:rsidR="00CE79B3" w:rsidRPr="00A15CB0" w14:paraId="7C761950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87530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CE79B3" w:rsidRPr="00A15CB0" w14:paraId="72F6AF4C" w14:textId="77777777" w:rsidTr="00582849">
              <w:tc>
                <w:tcPr>
                  <w:tcW w:w="430" w:type="dxa"/>
                  <w:vAlign w:val="center"/>
                </w:tcPr>
                <w:p w14:paraId="6AD48D06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733102B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7D003E86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0D6B9318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CE79B3" w:rsidRPr="00A15CB0" w14:paraId="356E1C75" w14:textId="77777777" w:rsidTr="00582849">
              <w:tc>
                <w:tcPr>
                  <w:tcW w:w="430" w:type="dxa"/>
                  <w:vAlign w:val="center"/>
                </w:tcPr>
                <w:p w14:paraId="7CAFDD8F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01D3A6F9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2FB940DA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70F9ACFB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BA69D25" w14:textId="5C469755" w:rsidR="00CE79B3" w:rsidRPr="00A15CB0" w:rsidRDefault="00CE79B3" w:rsidP="00CE79B3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E79B3" w:rsidRPr="008B2308" w14:paraId="381AE591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88820" w14:textId="73C0A649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4" w:name="_Hlk151232075"/>
            <w:r w:rsidR="008B2308">
              <w:rPr>
                <w:sz w:val="24"/>
                <w:szCs w:val="24"/>
                <w:lang w:val="es-AR"/>
              </w:rPr>
              <w:t xml:space="preserve">Negocios = </w:t>
            </w:r>
            <w:bookmarkStart w:id="5" w:name="_Hlk151233695"/>
            <w:proofErr w:type="spellStart"/>
            <w:r w:rsidR="0036600E">
              <w:rPr>
                <w:sz w:val="24"/>
                <w:szCs w:val="24"/>
                <w:lang w:val="es-AR"/>
              </w:rPr>
              <w:t>negocioID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End w:id="4"/>
            <w:r w:rsidRPr="00A15CB0">
              <w:rPr>
                <w:sz w:val="24"/>
                <w:szCs w:val="24"/>
                <w:lang w:val="es-AR"/>
              </w:rPr>
              <w:t xml:space="preserve">+ </w:t>
            </w:r>
            <w:bookmarkStart w:id="6" w:name="_Hlk151232078"/>
            <w:proofErr w:type="spellStart"/>
            <w:r w:rsidR="0036600E">
              <w:rPr>
                <w:sz w:val="24"/>
                <w:szCs w:val="24"/>
                <w:lang w:val="es-AR"/>
              </w:rPr>
              <w:t>diasSemanales</w:t>
            </w:r>
            <w:proofErr w:type="spellEnd"/>
            <w:r w:rsidR="0036600E">
              <w:rPr>
                <w:sz w:val="24"/>
                <w:szCs w:val="24"/>
                <w:lang w:val="es-AR"/>
              </w:rPr>
              <w:t xml:space="preserve"> </w:t>
            </w:r>
            <w:bookmarkEnd w:id="6"/>
            <w:r w:rsidR="0036600E">
              <w:rPr>
                <w:sz w:val="24"/>
                <w:szCs w:val="24"/>
                <w:lang w:val="es-AR"/>
              </w:rPr>
              <w:t xml:space="preserve">+ </w:t>
            </w:r>
            <w:bookmarkStart w:id="7" w:name="_Hlk151232083"/>
            <w:proofErr w:type="spellStart"/>
            <w:r w:rsidR="0036600E">
              <w:rPr>
                <w:sz w:val="24"/>
                <w:szCs w:val="24"/>
                <w:lang w:val="es-AR"/>
              </w:rPr>
              <w:t>categoriaLetra</w:t>
            </w:r>
            <w:bookmarkEnd w:id="5"/>
            <w:bookmarkEnd w:id="7"/>
            <w:proofErr w:type="spellEnd"/>
          </w:p>
          <w:p w14:paraId="6D71E1EC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CE79B3" w:rsidRPr="00A15CB0" w14:paraId="66E26BAA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AEAD8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09456474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1"/>
      <w:bookmarkEnd w:id="3"/>
    </w:tbl>
    <w:p w14:paraId="14BBBA1A" w14:textId="16364D54" w:rsidR="00FF617C" w:rsidRDefault="00FF617C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4790" w:type="dxa"/>
        <w:tblLook w:val="04A0" w:firstRow="1" w:lastRow="0" w:firstColumn="1" w:lastColumn="0" w:noHBand="0" w:noVBand="1"/>
      </w:tblPr>
      <w:tblGrid>
        <w:gridCol w:w="4790"/>
      </w:tblGrid>
      <w:tr w:rsidR="00CE79B3" w:rsidRPr="00A15CB0" w14:paraId="298C4C3E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625AF" w14:textId="77777777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8" w:name="_Hlk151232726"/>
            <w:r>
              <w:rPr>
                <w:sz w:val="24"/>
                <w:szCs w:val="24"/>
                <w:lang w:val="es-AR"/>
              </w:rPr>
              <w:t>Categorias</w:t>
            </w:r>
            <w:bookmarkEnd w:id="8"/>
          </w:p>
          <w:p w14:paraId="52B079C6" w14:textId="0A43666C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0003</w:t>
            </w:r>
          </w:p>
          <w:p w14:paraId="285F1B4D" w14:textId="573C7A8B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  <w:bookmarkStart w:id="9" w:name="_Hlk151228899"/>
      </w:tr>
      <w:tr w:rsidR="00CE79B3" w:rsidRPr="00A15CB0" w14:paraId="13C66923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609A0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CE79B3" w:rsidRPr="00A15CB0" w14:paraId="2795D506" w14:textId="77777777" w:rsidTr="00582849">
              <w:tc>
                <w:tcPr>
                  <w:tcW w:w="430" w:type="dxa"/>
                  <w:vAlign w:val="center"/>
                </w:tcPr>
                <w:p w14:paraId="221C24E1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CBF98D7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D57466C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283580AA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CE79B3" w:rsidRPr="00A15CB0" w14:paraId="150A2D06" w14:textId="77777777" w:rsidTr="00582849">
              <w:tc>
                <w:tcPr>
                  <w:tcW w:w="430" w:type="dxa"/>
                  <w:vAlign w:val="center"/>
                </w:tcPr>
                <w:p w14:paraId="3A1A03CC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131080EE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7B2ED970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4F58999E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1C391692" w14:textId="426E04DD" w:rsidR="00CE79B3" w:rsidRPr="00A15CB0" w:rsidRDefault="00CE79B3" w:rsidP="00CE79B3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E79B3" w:rsidRPr="00A15CB0" w14:paraId="3C749DD3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D6948" w14:textId="3D1835D3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10" w:name="_Hlk151232493"/>
            <w:proofErr w:type="spellStart"/>
            <w:r w:rsidR="008B2308">
              <w:rPr>
                <w:sz w:val="24"/>
                <w:szCs w:val="24"/>
                <w:lang w:val="es-AR"/>
              </w:rPr>
              <w:t>Categorias</w:t>
            </w:r>
            <w:proofErr w:type="spellEnd"/>
            <w:r w:rsidR="008B2308">
              <w:rPr>
                <w:sz w:val="24"/>
                <w:szCs w:val="24"/>
                <w:lang w:val="es-AR"/>
              </w:rPr>
              <w:t xml:space="preserve"> = </w:t>
            </w:r>
            <w:bookmarkStart w:id="11" w:name="_Hlk151234135"/>
            <w:proofErr w:type="spellStart"/>
            <w:r>
              <w:rPr>
                <w:sz w:val="24"/>
                <w:szCs w:val="24"/>
                <w:lang w:val="es-AR"/>
              </w:rPr>
              <w:t>categoriaLetra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End w:id="10"/>
            <w:r w:rsidRPr="00A15CB0">
              <w:rPr>
                <w:sz w:val="24"/>
                <w:szCs w:val="24"/>
                <w:lang w:val="es-AR"/>
              </w:rPr>
              <w:t xml:space="preserve">+ </w:t>
            </w:r>
            <w:bookmarkStart w:id="12" w:name="_Hlk151232497"/>
            <w:proofErr w:type="spellStart"/>
            <w:r w:rsidR="008A513E">
              <w:rPr>
                <w:sz w:val="24"/>
                <w:szCs w:val="24"/>
                <w:lang w:val="es-AR"/>
              </w:rPr>
              <w:t>categoriaM</w:t>
            </w:r>
            <w:r>
              <w:rPr>
                <w:sz w:val="24"/>
                <w:szCs w:val="24"/>
                <w:lang w:val="es-AR"/>
              </w:rPr>
              <w:t>onto</w:t>
            </w:r>
            <w:bookmarkEnd w:id="11"/>
            <w:bookmarkEnd w:id="12"/>
            <w:proofErr w:type="spellEnd"/>
          </w:p>
          <w:p w14:paraId="52790F73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CE79B3" w:rsidRPr="00A15CB0" w14:paraId="23F46400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C9E36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3FA317CF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9"/>
    </w:tbl>
    <w:p w14:paraId="3C4147CA" w14:textId="72380789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AD060E" w:rsidRPr="00A15CB0" w14:paraId="46991B3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4F4CD" w14:textId="633598D1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bookmarkStart w:id="13" w:name="_Hlk151231853"/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14" w:name="_Hlk151232737"/>
            <w:proofErr w:type="spellStart"/>
            <w:r w:rsidR="00BE5FC7">
              <w:rPr>
                <w:sz w:val="24"/>
                <w:szCs w:val="24"/>
                <w:lang w:val="es-AR"/>
              </w:rPr>
              <w:t>TipoUsuario</w:t>
            </w:r>
            <w:bookmarkEnd w:id="14"/>
            <w:proofErr w:type="spellEnd"/>
          </w:p>
          <w:p w14:paraId="3A204C91" w14:textId="2B08C391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0005</w:t>
            </w:r>
          </w:p>
          <w:p w14:paraId="04262654" w14:textId="77777777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AD060E" w:rsidRPr="00A15CB0" w14:paraId="75F076A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5D762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AD060E" w:rsidRPr="00A15CB0" w14:paraId="7FB706B0" w14:textId="77777777" w:rsidTr="00582849">
              <w:tc>
                <w:tcPr>
                  <w:tcW w:w="430" w:type="dxa"/>
                  <w:vAlign w:val="center"/>
                </w:tcPr>
                <w:p w14:paraId="2D14B29A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0E149C49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7BC43EF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1C86F022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AD060E" w:rsidRPr="00A15CB0" w14:paraId="7E02FDE7" w14:textId="77777777" w:rsidTr="00582849">
              <w:tc>
                <w:tcPr>
                  <w:tcW w:w="430" w:type="dxa"/>
                  <w:vAlign w:val="center"/>
                </w:tcPr>
                <w:p w14:paraId="2B8892F0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3179C48D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27761404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77EA992B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53D38DB7" w14:textId="77777777" w:rsidR="00AD060E" w:rsidRPr="00A15CB0" w:rsidRDefault="00AD060E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AD060E" w:rsidRPr="00A15CB0" w14:paraId="515F306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3CD77" w14:textId="2F4E639C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8B2308">
              <w:rPr>
                <w:sz w:val="24"/>
                <w:szCs w:val="24"/>
                <w:lang w:val="es-AR"/>
              </w:rPr>
              <w:t>TipoUsuario</w:t>
            </w:r>
            <w:proofErr w:type="spellEnd"/>
            <w:r w:rsidR="008B2308">
              <w:rPr>
                <w:sz w:val="24"/>
                <w:szCs w:val="24"/>
                <w:lang w:val="es-AR"/>
              </w:rPr>
              <w:t xml:space="preserve"> = </w:t>
            </w:r>
            <w:proofErr w:type="spellStart"/>
            <w:r w:rsidR="00BE5FC7">
              <w:rPr>
                <w:sz w:val="24"/>
                <w:szCs w:val="24"/>
                <w:lang w:val="es-AR"/>
              </w:rPr>
              <w:t>tipoID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+ </w:t>
            </w:r>
            <w:bookmarkStart w:id="15" w:name="_Hlk151232533"/>
            <w:proofErr w:type="spellStart"/>
            <w:r w:rsidR="00BE5FC7">
              <w:rPr>
                <w:sz w:val="24"/>
                <w:szCs w:val="24"/>
                <w:lang w:val="es-AR"/>
              </w:rPr>
              <w:t>tipoNombre</w:t>
            </w:r>
            <w:proofErr w:type="spellEnd"/>
            <w:r w:rsidR="00BE5FC7">
              <w:rPr>
                <w:sz w:val="24"/>
                <w:szCs w:val="24"/>
                <w:lang w:val="es-AR"/>
              </w:rPr>
              <w:t xml:space="preserve"> </w:t>
            </w:r>
            <w:bookmarkEnd w:id="15"/>
            <w:r w:rsidR="00BE5FC7">
              <w:rPr>
                <w:sz w:val="24"/>
                <w:szCs w:val="24"/>
                <w:lang w:val="es-AR"/>
              </w:rPr>
              <w:t xml:space="preserve">+ </w:t>
            </w:r>
            <w:bookmarkStart w:id="16" w:name="_Hlk151232537"/>
            <w:proofErr w:type="spellStart"/>
            <w:r w:rsidR="00BE5FC7">
              <w:rPr>
                <w:sz w:val="24"/>
                <w:szCs w:val="24"/>
                <w:lang w:val="es-AR"/>
              </w:rPr>
              <w:t>tipoPermisos</w:t>
            </w:r>
            <w:bookmarkEnd w:id="16"/>
            <w:proofErr w:type="spellEnd"/>
          </w:p>
          <w:p w14:paraId="1DEE1318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AD060E" w:rsidRPr="00A15CB0" w14:paraId="5D36B41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17B9F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3E805B2D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13"/>
    </w:tbl>
    <w:p w14:paraId="6A8609AE" w14:textId="3D9A033A" w:rsidR="00AD060E" w:rsidRDefault="00AD060E" w:rsidP="00FF617C">
      <w:pPr>
        <w:spacing w:after="160"/>
        <w:rPr>
          <w:sz w:val="26"/>
          <w:szCs w:val="26"/>
          <w:lang w:val="es-AR"/>
        </w:rPr>
      </w:pPr>
    </w:p>
    <w:p w14:paraId="587A9D1D" w14:textId="77777777" w:rsidR="00C03749" w:rsidRDefault="00C03749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4790" w:type="dxa"/>
        <w:tblLook w:val="04A0" w:firstRow="1" w:lastRow="0" w:firstColumn="1" w:lastColumn="0" w:noHBand="0" w:noVBand="1"/>
      </w:tblPr>
      <w:tblGrid>
        <w:gridCol w:w="4790"/>
      </w:tblGrid>
      <w:tr w:rsidR="00CE79B3" w:rsidRPr="00A15CB0" w14:paraId="7BE1767F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2AE6C" w14:textId="03E38505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17" w:name="_Hlk151232722"/>
            <w:proofErr w:type="spellStart"/>
            <w:r w:rsidR="0036600E">
              <w:rPr>
                <w:sz w:val="24"/>
                <w:szCs w:val="24"/>
                <w:lang w:val="es-AR"/>
              </w:rPr>
              <w:t>NegocioVacaciones</w:t>
            </w:r>
            <w:bookmarkEnd w:id="17"/>
            <w:proofErr w:type="spellEnd"/>
          </w:p>
          <w:p w14:paraId="3BC5A0FA" w14:textId="2BEC4AF3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0002</w:t>
            </w:r>
          </w:p>
          <w:p w14:paraId="5FF7AD95" w14:textId="22D0ECEE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  <w:bookmarkStart w:id="18" w:name="_Hlk151231829"/>
      </w:tr>
      <w:tr w:rsidR="00CE79B3" w:rsidRPr="00A15CB0" w14:paraId="7087BF9B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E2B3F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CE79B3" w:rsidRPr="00A15CB0" w14:paraId="6DAC9794" w14:textId="77777777" w:rsidTr="00582849">
              <w:tc>
                <w:tcPr>
                  <w:tcW w:w="430" w:type="dxa"/>
                  <w:vAlign w:val="center"/>
                </w:tcPr>
                <w:p w14:paraId="546DDFFC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636A70F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9B39C20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0A7961E0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CE79B3" w:rsidRPr="00A15CB0" w14:paraId="35700EB2" w14:textId="77777777" w:rsidTr="00582849">
              <w:tc>
                <w:tcPr>
                  <w:tcW w:w="430" w:type="dxa"/>
                  <w:vAlign w:val="center"/>
                </w:tcPr>
                <w:p w14:paraId="113FF45E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5D8E6754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3B1EEFA9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CDD00AF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86C7787" w14:textId="26F08354" w:rsidR="00CE79B3" w:rsidRPr="00A15CB0" w:rsidRDefault="00CE79B3" w:rsidP="00CE79B3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E79B3" w:rsidRPr="00A15CB0" w14:paraId="1B05F1D4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AFDFC" w14:textId="08F5B3BC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19" w:name="_Hlk151232086"/>
            <w:proofErr w:type="spellStart"/>
            <w:r w:rsidR="001A6D95">
              <w:rPr>
                <w:sz w:val="24"/>
                <w:szCs w:val="24"/>
                <w:lang w:val="es-AR"/>
              </w:rPr>
              <w:t>NegocioVacaciones</w:t>
            </w:r>
            <w:proofErr w:type="spellEnd"/>
            <w:r w:rsidR="001A6D95">
              <w:rPr>
                <w:sz w:val="24"/>
                <w:szCs w:val="24"/>
                <w:lang w:val="es-AR"/>
              </w:rPr>
              <w:t xml:space="preserve"> =</w:t>
            </w:r>
            <w:r w:rsidR="008B2308">
              <w:rPr>
                <w:sz w:val="24"/>
                <w:szCs w:val="24"/>
                <w:lang w:val="es-AR"/>
              </w:rPr>
              <w:t xml:space="preserve"> </w:t>
            </w:r>
            <w:bookmarkStart w:id="20" w:name="_Hlk151233660"/>
            <w:proofErr w:type="spellStart"/>
            <w:r w:rsidR="0036600E">
              <w:rPr>
                <w:sz w:val="24"/>
                <w:szCs w:val="24"/>
                <w:lang w:val="es-AR"/>
              </w:rPr>
              <w:t>negocioID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End w:id="19"/>
            <w:r w:rsidRPr="00A15CB0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111F4A" w:rsidRPr="00111F4A">
              <w:rPr>
                <w:sz w:val="24"/>
                <w:szCs w:val="24"/>
                <w:lang w:val="es-AR"/>
              </w:rPr>
              <w:t>vacFechaInicio</w:t>
            </w:r>
            <w:proofErr w:type="spellEnd"/>
            <w:r w:rsidR="00111F4A" w:rsidRPr="00111F4A">
              <w:rPr>
                <w:sz w:val="24"/>
                <w:szCs w:val="24"/>
                <w:lang w:val="es-AR"/>
              </w:rPr>
              <w:t xml:space="preserve"> </w:t>
            </w:r>
            <w:r w:rsidR="0036600E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111F4A" w:rsidRPr="00111F4A">
              <w:rPr>
                <w:sz w:val="24"/>
                <w:szCs w:val="24"/>
                <w:lang w:val="es-AR"/>
              </w:rPr>
              <w:t>vacFechaFin</w:t>
            </w:r>
            <w:bookmarkEnd w:id="20"/>
            <w:proofErr w:type="spellEnd"/>
          </w:p>
          <w:p w14:paraId="4E064B2F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CE79B3" w:rsidRPr="00A15CB0" w14:paraId="3C782198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EAFE6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42E2160F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18"/>
    </w:tbl>
    <w:p w14:paraId="0FC9DCCF" w14:textId="4E28B336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4790" w:type="dxa"/>
        <w:tblLook w:val="04A0" w:firstRow="1" w:lastRow="0" w:firstColumn="1" w:lastColumn="0" w:noHBand="0" w:noVBand="1"/>
      </w:tblPr>
      <w:tblGrid>
        <w:gridCol w:w="4790"/>
      </w:tblGrid>
      <w:tr w:rsidR="00CE79B3" w:rsidRPr="00A15CB0" w14:paraId="4345F05A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F5830" w14:textId="77777777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21" w:name="_Hlk151232732"/>
            <w:r>
              <w:rPr>
                <w:sz w:val="24"/>
                <w:szCs w:val="24"/>
                <w:lang w:val="es-AR"/>
              </w:rPr>
              <w:t>Usuarios</w:t>
            </w:r>
            <w:bookmarkEnd w:id="21"/>
          </w:p>
          <w:p w14:paraId="34D72B5D" w14:textId="56BD016B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0004</w:t>
            </w:r>
          </w:p>
          <w:p w14:paraId="35DA0C8A" w14:textId="3DA7676D" w:rsidR="00CE79B3" w:rsidRPr="00A15CB0" w:rsidRDefault="00CE79B3" w:rsidP="00CE79B3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CE79B3" w:rsidRPr="00A15CB0" w14:paraId="67CAC221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795DD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CE79B3" w:rsidRPr="00A15CB0" w14:paraId="60023D66" w14:textId="77777777" w:rsidTr="00582849">
              <w:tc>
                <w:tcPr>
                  <w:tcW w:w="430" w:type="dxa"/>
                  <w:vAlign w:val="center"/>
                </w:tcPr>
                <w:p w14:paraId="217D3440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B4A437B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B0BA36B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188922A1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CE79B3" w:rsidRPr="00A15CB0" w14:paraId="104DBD67" w14:textId="77777777" w:rsidTr="00582849">
              <w:tc>
                <w:tcPr>
                  <w:tcW w:w="430" w:type="dxa"/>
                  <w:vAlign w:val="center"/>
                </w:tcPr>
                <w:p w14:paraId="50FA53C3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2E6C3449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081EA333" w14:textId="77777777" w:rsidR="00CE79B3" w:rsidRPr="00A15CB0" w:rsidRDefault="00CE79B3" w:rsidP="00CE79B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A67845E" w14:textId="77777777" w:rsidR="00CE79B3" w:rsidRPr="00A15CB0" w:rsidRDefault="00CE79B3" w:rsidP="00CE79B3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260F696D" w14:textId="1167D530" w:rsidR="00CE79B3" w:rsidRPr="00A15CB0" w:rsidRDefault="00CE79B3" w:rsidP="00CE79B3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E79B3" w:rsidRPr="00CE79B3" w14:paraId="47E1C864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51D3" w14:textId="14EEE129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22" w:name="_Hlk151232499"/>
            <w:r w:rsidR="008B2308">
              <w:rPr>
                <w:sz w:val="24"/>
                <w:szCs w:val="24"/>
                <w:lang w:val="es-AR"/>
              </w:rPr>
              <w:t xml:space="preserve">Usuarios = </w:t>
            </w:r>
            <w:bookmarkStart w:id="23" w:name="_Hlk151233983"/>
            <w:proofErr w:type="spellStart"/>
            <w:r>
              <w:rPr>
                <w:sz w:val="24"/>
                <w:szCs w:val="24"/>
                <w:lang w:val="es-AR"/>
              </w:rPr>
              <w:t>usuarioDNI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End w:id="22"/>
            <w:r w:rsidRPr="00A15CB0">
              <w:rPr>
                <w:sz w:val="24"/>
                <w:szCs w:val="24"/>
                <w:lang w:val="es-AR"/>
              </w:rPr>
              <w:t xml:space="preserve">+ </w:t>
            </w:r>
            <w:bookmarkStart w:id="24" w:name="_Hlk151232510"/>
            <w:proofErr w:type="spellStart"/>
            <w:r>
              <w:rPr>
                <w:sz w:val="24"/>
                <w:szCs w:val="24"/>
                <w:lang w:val="es-AR"/>
              </w:rPr>
              <w:t>usuarioPass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bookmarkEnd w:id="24"/>
            <w:r w:rsidR="00CA6972">
              <w:rPr>
                <w:sz w:val="24"/>
                <w:szCs w:val="24"/>
                <w:lang w:val="es-AR"/>
              </w:rPr>
              <w:t>(</w:t>
            </w:r>
            <w:r>
              <w:rPr>
                <w:sz w:val="24"/>
                <w:szCs w:val="24"/>
                <w:lang w:val="es-AR"/>
              </w:rPr>
              <w:t xml:space="preserve">+ </w:t>
            </w:r>
            <w:bookmarkStart w:id="25" w:name="_Hlk151232512"/>
            <w:proofErr w:type="spellStart"/>
            <w:r>
              <w:rPr>
                <w:sz w:val="24"/>
                <w:szCs w:val="24"/>
                <w:lang w:val="es-AR"/>
              </w:rPr>
              <w:t>usuarioNombre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bookmarkEnd w:id="25"/>
            <w:r>
              <w:rPr>
                <w:sz w:val="24"/>
                <w:szCs w:val="24"/>
                <w:lang w:val="es-AR"/>
              </w:rPr>
              <w:t xml:space="preserve">+ </w:t>
            </w:r>
            <w:bookmarkStart w:id="26" w:name="_Hlk151232516"/>
            <w:proofErr w:type="spellStart"/>
            <w:r>
              <w:rPr>
                <w:sz w:val="24"/>
                <w:szCs w:val="24"/>
                <w:lang w:val="es-AR"/>
              </w:rPr>
              <w:t>usuarioApellido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es-AR"/>
              </w:rPr>
              <w:t>usuarioEmail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es-AR"/>
              </w:rPr>
              <w:t>usuarioTelefono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es-AR"/>
              </w:rPr>
              <w:t>usuarioDetalles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>)</w:t>
            </w:r>
            <w:r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es-AR"/>
              </w:rPr>
              <w:t>tipoID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es-AR"/>
              </w:rPr>
              <w:t>negocioID</w:t>
            </w:r>
            <w:bookmarkEnd w:id="23"/>
            <w:bookmarkEnd w:id="26"/>
            <w:proofErr w:type="spellEnd"/>
          </w:p>
          <w:p w14:paraId="6092BDEA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CE79B3" w:rsidRPr="00A15CB0" w14:paraId="38DE2B33" w14:textId="77777777" w:rsidTr="00CE79B3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1FF1E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4535F050" w14:textId="77777777" w:rsidR="00CE79B3" w:rsidRPr="00A15CB0" w:rsidRDefault="00CE79B3" w:rsidP="00CE79B3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0A6FF96F" w14:textId="04C0D080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AD060E" w:rsidRPr="00A15CB0" w14:paraId="06846F81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9F5CC" w14:textId="784DF31E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bookmarkStart w:id="27" w:name="_Hlk151231753"/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28" w:name="_Hlk151232752"/>
            <w:proofErr w:type="spellStart"/>
            <w:r w:rsidR="008A513E">
              <w:rPr>
                <w:sz w:val="24"/>
                <w:szCs w:val="24"/>
                <w:lang w:val="es-AR"/>
              </w:rPr>
              <w:t>TipoPago</w:t>
            </w:r>
            <w:bookmarkEnd w:id="28"/>
            <w:proofErr w:type="spellEnd"/>
          </w:p>
          <w:p w14:paraId="0E7778B7" w14:textId="7DE3E658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0006</w:t>
            </w:r>
          </w:p>
          <w:p w14:paraId="185EC3A6" w14:textId="77777777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AD060E" w:rsidRPr="00A15CB0" w14:paraId="070E1A0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6642F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AD060E" w:rsidRPr="00A15CB0" w14:paraId="77CDA965" w14:textId="77777777" w:rsidTr="00582849">
              <w:tc>
                <w:tcPr>
                  <w:tcW w:w="430" w:type="dxa"/>
                  <w:vAlign w:val="center"/>
                </w:tcPr>
                <w:p w14:paraId="6D2E1B04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CCF4E48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57FAF44D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517B0723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AD060E" w:rsidRPr="00A15CB0" w14:paraId="12850A2C" w14:textId="77777777" w:rsidTr="00582849">
              <w:tc>
                <w:tcPr>
                  <w:tcW w:w="430" w:type="dxa"/>
                  <w:vAlign w:val="center"/>
                </w:tcPr>
                <w:p w14:paraId="27E8862C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1E7010D7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C42CD30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39C69669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14E3ED2A" w14:textId="77777777" w:rsidR="00AD060E" w:rsidRPr="00A15CB0" w:rsidRDefault="00AD060E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AD060E" w:rsidRPr="00A15CB0" w14:paraId="4230488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A74F6" w14:textId="63DF2692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29" w:name="_Hlk151232541"/>
            <w:proofErr w:type="spellStart"/>
            <w:r w:rsidR="008B2308">
              <w:rPr>
                <w:sz w:val="24"/>
                <w:szCs w:val="24"/>
                <w:lang w:val="es-AR"/>
              </w:rPr>
              <w:t>TipoPago</w:t>
            </w:r>
            <w:proofErr w:type="spellEnd"/>
            <w:r w:rsidR="008B2308">
              <w:rPr>
                <w:sz w:val="24"/>
                <w:szCs w:val="24"/>
                <w:lang w:val="es-AR"/>
              </w:rPr>
              <w:t xml:space="preserve"> = </w:t>
            </w:r>
            <w:bookmarkStart w:id="30" w:name="_Hlk151234169"/>
            <w:proofErr w:type="spellStart"/>
            <w:r w:rsidR="008A513E">
              <w:rPr>
                <w:sz w:val="24"/>
                <w:szCs w:val="24"/>
                <w:lang w:val="es-AR"/>
              </w:rPr>
              <w:t>tipoPagoID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End w:id="29"/>
            <w:r w:rsidRPr="00A15CB0">
              <w:rPr>
                <w:sz w:val="24"/>
                <w:szCs w:val="24"/>
                <w:lang w:val="es-AR"/>
              </w:rPr>
              <w:t xml:space="preserve">+ </w:t>
            </w:r>
            <w:bookmarkStart w:id="31" w:name="_Hlk151232545"/>
            <w:proofErr w:type="spellStart"/>
            <w:r w:rsidR="008A513E">
              <w:rPr>
                <w:sz w:val="24"/>
                <w:szCs w:val="24"/>
                <w:lang w:val="es-AR"/>
              </w:rPr>
              <w:t>tipoPagoNombre</w:t>
            </w:r>
            <w:bookmarkEnd w:id="30"/>
            <w:bookmarkEnd w:id="31"/>
            <w:proofErr w:type="spellEnd"/>
          </w:p>
          <w:p w14:paraId="0335CE19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AD060E" w:rsidRPr="00A15CB0" w14:paraId="5F1DD6B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C679F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61002F27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27"/>
    </w:tbl>
    <w:p w14:paraId="0EFAE9C4" w14:textId="77777777" w:rsidR="00AD060E" w:rsidRDefault="00AD060E" w:rsidP="00FF617C">
      <w:pPr>
        <w:spacing w:after="160"/>
        <w:rPr>
          <w:sz w:val="26"/>
          <w:szCs w:val="26"/>
          <w:lang w:val="es-AR"/>
        </w:rPr>
        <w:sectPr w:rsidR="00AD060E" w:rsidSect="001032B2">
          <w:type w:val="continuous"/>
          <w:pgSz w:w="11906" w:h="16838" w:code="9"/>
          <w:pgMar w:top="1134" w:right="849" w:bottom="567" w:left="1134" w:header="709" w:footer="709" w:gutter="0"/>
          <w:cols w:num="2" w:space="282"/>
          <w:docGrid w:linePitch="360"/>
        </w:sectPr>
      </w:pPr>
    </w:p>
    <w:p w14:paraId="740B6250" w14:textId="4AE6C876" w:rsidR="00AD060E" w:rsidRDefault="00AD060E" w:rsidP="00FF617C">
      <w:pPr>
        <w:spacing w:after="160"/>
        <w:rPr>
          <w:sz w:val="26"/>
          <w:szCs w:val="26"/>
          <w:lang w:val="es-AR"/>
        </w:rPr>
      </w:pPr>
    </w:p>
    <w:p w14:paraId="12A542EB" w14:textId="76327BC4" w:rsidR="00AD060E" w:rsidRDefault="00AD060E" w:rsidP="00FF617C">
      <w:pPr>
        <w:spacing w:after="160"/>
        <w:rPr>
          <w:sz w:val="26"/>
          <w:szCs w:val="26"/>
          <w:lang w:val="es-AR"/>
        </w:rPr>
      </w:pPr>
    </w:p>
    <w:p w14:paraId="09C31681" w14:textId="1C43067E" w:rsidR="00AD060E" w:rsidRDefault="00AD060E" w:rsidP="00FF617C">
      <w:pPr>
        <w:spacing w:after="160"/>
        <w:rPr>
          <w:sz w:val="26"/>
          <w:szCs w:val="26"/>
          <w:lang w:val="es-AR"/>
        </w:rPr>
      </w:pPr>
    </w:p>
    <w:p w14:paraId="525CC905" w14:textId="4C9895F7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CE79B3" w:rsidRPr="00A15CB0" w14:paraId="44B7A38B" w14:textId="77777777" w:rsidTr="00140D62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7B520" w14:textId="07357E1C" w:rsidR="00CE79B3" w:rsidRPr="00A15CB0" w:rsidRDefault="00CE79B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8B2308">
              <w:rPr>
                <w:sz w:val="24"/>
                <w:szCs w:val="24"/>
                <w:lang w:val="es-AR"/>
              </w:rPr>
              <w:t>Facturas</w:t>
            </w:r>
          </w:p>
          <w:p w14:paraId="4D7C4AE4" w14:textId="2A862B1C" w:rsidR="00CE79B3" w:rsidRPr="00A15CB0" w:rsidRDefault="00CE79B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0007</w:t>
            </w:r>
          </w:p>
          <w:p w14:paraId="3451E47F" w14:textId="77777777" w:rsidR="00CE79B3" w:rsidRPr="00A15CB0" w:rsidRDefault="00CE79B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CE79B3" w:rsidRPr="00A15CB0" w14:paraId="67524345" w14:textId="77777777" w:rsidTr="00140D62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9E94E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8B2308" w:rsidRPr="00A15CB0" w14:paraId="229047AA" w14:textId="77777777" w:rsidTr="00582849">
              <w:tc>
                <w:tcPr>
                  <w:tcW w:w="430" w:type="dxa"/>
                  <w:vAlign w:val="center"/>
                </w:tcPr>
                <w:p w14:paraId="1B483F10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DA8079A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72388106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CBABA76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8B2308" w:rsidRPr="00A15CB0" w14:paraId="02B541CF" w14:textId="77777777" w:rsidTr="00582849">
              <w:tc>
                <w:tcPr>
                  <w:tcW w:w="430" w:type="dxa"/>
                  <w:vAlign w:val="center"/>
                </w:tcPr>
                <w:p w14:paraId="141A15E8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47C73441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02C8CB0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81E0512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EAA5380" w14:textId="77777777" w:rsidR="00CE79B3" w:rsidRPr="00A15CB0" w:rsidRDefault="00CE79B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E79B3" w:rsidRPr="00A15CB0" w14:paraId="543572AB" w14:textId="77777777" w:rsidTr="00140D62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BA2E1" w14:textId="7E7C012A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32" w:name="_Hlk151232633"/>
            <w:bookmarkStart w:id="33" w:name="_Hlk151233556"/>
            <w:r w:rsidR="001A6D95">
              <w:rPr>
                <w:sz w:val="24"/>
                <w:szCs w:val="24"/>
                <w:lang w:val="es-AR"/>
              </w:rPr>
              <w:t xml:space="preserve">Facturas = </w:t>
            </w:r>
            <w:proofErr w:type="spellStart"/>
            <w:r w:rsidR="008B2308">
              <w:rPr>
                <w:sz w:val="24"/>
                <w:szCs w:val="24"/>
                <w:lang w:val="es-AR"/>
              </w:rPr>
              <w:t>facturaID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End w:id="32"/>
            <w:r w:rsidRPr="00A15CB0">
              <w:rPr>
                <w:sz w:val="24"/>
                <w:szCs w:val="24"/>
                <w:lang w:val="es-AR"/>
              </w:rPr>
              <w:t xml:space="preserve">+ </w:t>
            </w:r>
            <w:bookmarkStart w:id="34" w:name="_Hlk151234906"/>
            <w:bookmarkStart w:id="35" w:name="_Hlk151232637"/>
            <w:proofErr w:type="spellStart"/>
            <w:r w:rsidR="00B93BCE">
              <w:rPr>
                <w:sz w:val="24"/>
                <w:szCs w:val="24"/>
                <w:lang w:val="es-AR"/>
              </w:rPr>
              <w:t>facturaFecha</w:t>
            </w:r>
            <w:bookmarkEnd w:id="34"/>
            <w:proofErr w:type="spellEnd"/>
            <w:r w:rsidR="00B93BCE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8B2308">
              <w:rPr>
                <w:sz w:val="24"/>
                <w:szCs w:val="24"/>
                <w:lang w:val="es-AR"/>
              </w:rPr>
              <w:t>facturaMonto</w:t>
            </w:r>
            <w:bookmarkEnd w:id="35"/>
            <w:proofErr w:type="spellEnd"/>
            <w:r w:rsidR="001A6D95">
              <w:rPr>
                <w:sz w:val="24"/>
                <w:szCs w:val="24"/>
                <w:lang w:val="es-AR"/>
              </w:rPr>
              <w:t xml:space="preserve"> </w:t>
            </w:r>
            <w:r w:rsidR="008B2308">
              <w:rPr>
                <w:sz w:val="24"/>
                <w:szCs w:val="24"/>
                <w:lang w:val="es-AR"/>
              </w:rPr>
              <w:t xml:space="preserve">(+ </w:t>
            </w:r>
            <w:bookmarkStart w:id="36" w:name="_Hlk151232641"/>
            <w:proofErr w:type="spellStart"/>
            <w:r w:rsidR="008B2308">
              <w:rPr>
                <w:sz w:val="24"/>
                <w:szCs w:val="24"/>
                <w:lang w:val="es-AR"/>
              </w:rPr>
              <w:t>facturaDesc</w:t>
            </w:r>
            <w:proofErr w:type="spellEnd"/>
            <w:r w:rsidR="008B2308">
              <w:rPr>
                <w:sz w:val="24"/>
                <w:szCs w:val="24"/>
                <w:lang w:val="es-AR"/>
              </w:rPr>
              <w:t xml:space="preserve">) </w:t>
            </w:r>
            <w:bookmarkEnd w:id="36"/>
            <w:r w:rsidR="008B2308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8B2308">
              <w:rPr>
                <w:sz w:val="24"/>
                <w:szCs w:val="24"/>
                <w:lang w:val="es-AR"/>
              </w:rPr>
              <w:t>tipoPagoID</w:t>
            </w:r>
            <w:proofErr w:type="spellEnd"/>
            <w:r w:rsidR="008B2308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8B2308">
              <w:rPr>
                <w:sz w:val="24"/>
                <w:szCs w:val="24"/>
                <w:lang w:val="es-AR"/>
              </w:rPr>
              <w:t>usuarioDNI</w:t>
            </w:r>
            <w:proofErr w:type="spellEnd"/>
            <w:r w:rsidR="008B2308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8B2308">
              <w:rPr>
                <w:sz w:val="24"/>
                <w:szCs w:val="24"/>
                <w:lang w:val="es-AR"/>
              </w:rPr>
              <w:t>negocioID</w:t>
            </w:r>
            <w:bookmarkEnd w:id="33"/>
            <w:proofErr w:type="spellEnd"/>
          </w:p>
          <w:p w14:paraId="3FD47265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CE79B3" w:rsidRPr="00A15CB0" w14:paraId="2BB53D1B" w14:textId="77777777" w:rsidTr="00140D62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CEC21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507B77F1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14BDF3B5" w14:textId="77777777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CE79B3" w:rsidRPr="00A15CB0" w14:paraId="098301C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0303F" w14:textId="404BAAC8" w:rsidR="00CE79B3" w:rsidRPr="00A15CB0" w:rsidRDefault="00CE79B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37" w:name="_Hlk151232792"/>
            <w:proofErr w:type="spellStart"/>
            <w:r w:rsidR="001A6D95">
              <w:rPr>
                <w:sz w:val="24"/>
                <w:szCs w:val="24"/>
                <w:lang w:val="es-AR"/>
              </w:rPr>
              <w:t>UsuarioLogIns</w:t>
            </w:r>
            <w:bookmarkEnd w:id="37"/>
            <w:proofErr w:type="spellEnd"/>
          </w:p>
          <w:p w14:paraId="2217D6E7" w14:textId="7830A982" w:rsidR="00CE79B3" w:rsidRPr="00A15CB0" w:rsidRDefault="00CE79B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A</w:t>
            </w:r>
            <w:r w:rsidR="001A6D95">
              <w:rPr>
                <w:sz w:val="24"/>
                <w:szCs w:val="24"/>
                <w:lang w:val="es-AR"/>
              </w:rPr>
              <w:t>L</w:t>
            </w:r>
            <w:r>
              <w:rPr>
                <w:sz w:val="24"/>
                <w:szCs w:val="24"/>
                <w:lang w:val="es-AR"/>
              </w:rPr>
              <w:t>0008</w:t>
            </w:r>
          </w:p>
          <w:p w14:paraId="079C129F" w14:textId="77777777" w:rsidR="00CE79B3" w:rsidRPr="00A15CB0" w:rsidRDefault="00CE79B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CE79B3" w:rsidRPr="00A15CB0" w14:paraId="4A368DD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8FD7A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8B2308" w:rsidRPr="00A15CB0" w14:paraId="5C10A3D1" w14:textId="77777777" w:rsidTr="00582849">
              <w:tc>
                <w:tcPr>
                  <w:tcW w:w="430" w:type="dxa"/>
                  <w:vAlign w:val="center"/>
                </w:tcPr>
                <w:p w14:paraId="6250E94A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512B006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8F7B57D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1FA580C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8B2308" w:rsidRPr="00A15CB0" w14:paraId="7C8B7833" w14:textId="77777777" w:rsidTr="00582849">
              <w:tc>
                <w:tcPr>
                  <w:tcW w:w="430" w:type="dxa"/>
                  <w:vAlign w:val="center"/>
                </w:tcPr>
                <w:p w14:paraId="05697281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395A6FB8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D7CA9CD" w14:textId="77777777" w:rsidR="00CE79B3" w:rsidRPr="00A15CB0" w:rsidRDefault="00CE79B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28B1403" w14:textId="77777777" w:rsidR="00CE79B3" w:rsidRPr="00A15CB0" w:rsidRDefault="00CE79B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D8F36D0" w14:textId="77777777" w:rsidR="00CE79B3" w:rsidRPr="00A15CB0" w:rsidRDefault="00CE79B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E79B3" w:rsidRPr="00A15CB0" w14:paraId="44F1AA3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B9D56" w14:textId="4DF1D973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A6D95">
              <w:rPr>
                <w:sz w:val="24"/>
                <w:szCs w:val="24"/>
                <w:lang w:val="es-AR"/>
              </w:rPr>
              <w:t>UsuarioLogIns</w:t>
            </w:r>
            <w:proofErr w:type="spellEnd"/>
            <w:r w:rsidR="001A6D95">
              <w:rPr>
                <w:sz w:val="24"/>
                <w:szCs w:val="24"/>
                <w:lang w:val="es-AR"/>
              </w:rPr>
              <w:t xml:space="preserve"> = </w:t>
            </w:r>
            <w:proofErr w:type="spellStart"/>
            <w:r w:rsidR="001A6D95">
              <w:rPr>
                <w:sz w:val="24"/>
                <w:szCs w:val="24"/>
                <w:lang w:val="es-AR"/>
              </w:rPr>
              <w:t>usuarioDNI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+ </w:t>
            </w:r>
            <w:bookmarkStart w:id="38" w:name="_Hlk151233199"/>
            <w:proofErr w:type="spellStart"/>
            <w:r w:rsidR="00685C92">
              <w:rPr>
                <w:sz w:val="24"/>
                <w:szCs w:val="24"/>
                <w:lang w:val="es-AR"/>
              </w:rPr>
              <w:t>logInF</w:t>
            </w:r>
            <w:r w:rsidR="001A6D95">
              <w:rPr>
                <w:sz w:val="24"/>
                <w:szCs w:val="24"/>
                <w:lang w:val="es-AR"/>
              </w:rPr>
              <w:t>echaHora</w:t>
            </w:r>
            <w:bookmarkEnd w:id="38"/>
            <w:proofErr w:type="spellEnd"/>
          </w:p>
          <w:p w14:paraId="4EFFC33C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tr w:rsidR="00CE79B3" w:rsidRPr="00A15CB0" w14:paraId="511780D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BDC85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Organización: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Base de datos relacional</w:t>
            </w:r>
          </w:p>
          <w:p w14:paraId="75E79A4D" w14:textId="77777777" w:rsidR="00CE79B3" w:rsidRPr="00A15CB0" w:rsidRDefault="00CE79B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2D644DE" w14:textId="77777777" w:rsidR="00CE79B3" w:rsidRDefault="00CE79B3" w:rsidP="00FF617C">
      <w:pPr>
        <w:spacing w:after="160"/>
        <w:rPr>
          <w:sz w:val="26"/>
          <w:szCs w:val="26"/>
          <w:lang w:val="es-AR"/>
        </w:rPr>
        <w:sectPr w:rsidR="00CE79B3" w:rsidSect="008B2308">
          <w:type w:val="continuous"/>
          <w:pgSz w:w="11906" w:h="16838" w:code="9"/>
          <w:pgMar w:top="1134" w:right="849" w:bottom="567" w:left="1134" w:header="709" w:footer="709" w:gutter="0"/>
          <w:cols w:num="2" w:space="282"/>
          <w:docGrid w:linePitch="360"/>
        </w:sectPr>
      </w:pPr>
    </w:p>
    <w:p w14:paraId="66C33186" w14:textId="362C404E" w:rsidR="00AD060E" w:rsidRPr="00074501" w:rsidRDefault="00AD060E" w:rsidP="00FF617C">
      <w:pPr>
        <w:spacing w:after="160"/>
        <w:rPr>
          <w:sz w:val="28"/>
          <w:szCs w:val="28"/>
          <w:u w:val="single"/>
          <w:lang w:val="es-AR"/>
        </w:rPr>
      </w:pPr>
      <w:r w:rsidRPr="00074501">
        <w:rPr>
          <w:sz w:val="28"/>
          <w:szCs w:val="28"/>
          <w:u w:val="single"/>
          <w:lang w:val="es-AR"/>
        </w:rPr>
        <w:t>Flujos de datos de entrada</w:t>
      </w:r>
    </w:p>
    <w:p w14:paraId="73843CC7" w14:textId="77777777" w:rsidR="00417CC8" w:rsidRDefault="00417CC8" w:rsidP="00582849">
      <w:pPr>
        <w:spacing w:after="0" w:line="240" w:lineRule="auto"/>
        <w:rPr>
          <w:b/>
          <w:bCs/>
          <w:sz w:val="24"/>
          <w:szCs w:val="24"/>
          <w:lang w:val="es-AR"/>
        </w:rPr>
        <w:sectPr w:rsidR="00417CC8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AD060E" w:rsidRPr="00A15CB0" w14:paraId="2AA694DB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3D2EE" w14:textId="12B92894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39" w:name="_Hlk151233467"/>
            <w:proofErr w:type="spellStart"/>
            <w:r w:rsidR="00417CC8">
              <w:rPr>
                <w:sz w:val="24"/>
                <w:szCs w:val="24"/>
                <w:lang w:val="es-AR"/>
              </w:rPr>
              <w:t>LogIn</w:t>
            </w:r>
            <w:bookmarkEnd w:id="39"/>
            <w:proofErr w:type="spellEnd"/>
          </w:p>
          <w:p w14:paraId="0F9F9DF9" w14:textId="6D532A2E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1A6D95">
              <w:rPr>
                <w:sz w:val="24"/>
                <w:szCs w:val="24"/>
                <w:lang w:val="es-AR"/>
              </w:rPr>
              <w:t>FE0001</w:t>
            </w:r>
          </w:p>
          <w:p w14:paraId="797C250E" w14:textId="77777777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AD060E" w:rsidRPr="00A15CB0" w14:paraId="51DE66D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95852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AD060E" w:rsidRPr="00A15CB0" w14:paraId="41527F53" w14:textId="77777777" w:rsidTr="00582849">
              <w:tc>
                <w:tcPr>
                  <w:tcW w:w="430" w:type="dxa"/>
                  <w:vAlign w:val="center"/>
                </w:tcPr>
                <w:p w14:paraId="22AE1590" w14:textId="01BCD82A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0B7DEBA4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78C59A23" w14:textId="76D5C393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FB72D52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AD060E" w:rsidRPr="00A15CB0" w14:paraId="2F0EFAB0" w14:textId="77777777" w:rsidTr="00582849">
              <w:tc>
                <w:tcPr>
                  <w:tcW w:w="430" w:type="dxa"/>
                  <w:vAlign w:val="center"/>
                </w:tcPr>
                <w:p w14:paraId="14EB7982" w14:textId="44BD7D2D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8A12859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995BA0B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00F1E6D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6CB40987" w14:textId="77777777" w:rsidR="00AD060E" w:rsidRPr="00A15CB0" w:rsidRDefault="00AD060E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AD060E" w:rsidRPr="00A15CB0" w14:paraId="0D95C01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C4E66" w14:textId="4F96CFF8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417CC8">
              <w:rPr>
                <w:sz w:val="24"/>
                <w:szCs w:val="24"/>
                <w:lang w:val="es-AR"/>
              </w:rPr>
              <w:t>LogIn</w:t>
            </w:r>
            <w:proofErr w:type="spellEnd"/>
            <w:r w:rsidR="00417CC8">
              <w:rPr>
                <w:sz w:val="24"/>
                <w:szCs w:val="24"/>
                <w:lang w:val="es-AR"/>
              </w:rPr>
              <w:t xml:space="preserve"> = </w:t>
            </w:r>
            <w:proofErr w:type="spellStart"/>
            <w:r w:rsidR="00417CC8">
              <w:rPr>
                <w:sz w:val="24"/>
                <w:szCs w:val="24"/>
                <w:lang w:val="es-AR"/>
              </w:rPr>
              <w:t>usuarioDNI</w:t>
            </w:r>
            <w:proofErr w:type="spellEnd"/>
            <w:r w:rsidRPr="00A15CB0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417CC8">
              <w:rPr>
                <w:sz w:val="24"/>
                <w:szCs w:val="24"/>
                <w:lang w:val="es-AR"/>
              </w:rPr>
              <w:t>usuarioPass</w:t>
            </w:r>
            <w:proofErr w:type="spellEnd"/>
          </w:p>
          <w:p w14:paraId="44F88867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5AABC9A6" w14:textId="111CB545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140D62" w:rsidRPr="00A15CB0" w14:paraId="10735B8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D01AE" w14:textId="48418153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C42FE3" w:rsidRPr="00C42FE3">
              <w:rPr>
                <w:sz w:val="24"/>
                <w:szCs w:val="24"/>
                <w:lang w:val="es-AR"/>
              </w:rPr>
              <w:t>Novedades_NegocioVacaciones</w:t>
            </w:r>
            <w:proofErr w:type="spellEnd"/>
          </w:p>
          <w:p w14:paraId="59764A6C" w14:textId="55AEDEEB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FE000</w:t>
            </w:r>
            <w:r w:rsidR="00E474BB">
              <w:rPr>
                <w:sz w:val="24"/>
                <w:szCs w:val="24"/>
                <w:lang w:val="es-AR"/>
              </w:rPr>
              <w:t>3</w:t>
            </w:r>
          </w:p>
          <w:p w14:paraId="2A1205C0" w14:textId="7777777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140D62" w:rsidRPr="00A15CB0" w14:paraId="35891D8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B66DE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140D62" w:rsidRPr="00A15CB0" w14:paraId="4B3FCB97" w14:textId="77777777" w:rsidTr="00582849">
              <w:tc>
                <w:tcPr>
                  <w:tcW w:w="430" w:type="dxa"/>
                  <w:vAlign w:val="center"/>
                </w:tcPr>
                <w:p w14:paraId="62F63327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1A155D93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0B3944A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44CA416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140D62" w:rsidRPr="00A15CB0" w14:paraId="3E455C06" w14:textId="77777777" w:rsidTr="00582849">
              <w:tc>
                <w:tcPr>
                  <w:tcW w:w="430" w:type="dxa"/>
                  <w:vAlign w:val="center"/>
                </w:tcPr>
                <w:p w14:paraId="69723366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D2ABE33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BCF84D1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73271B0B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5E822BB" w14:textId="77777777" w:rsidR="00140D62" w:rsidRPr="00A15CB0" w:rsidRDefault="00140D62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140D62" w:rsidRPr="00A15CB0" w14:paraId="21CDF00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E835B" w14:textId="19655BF2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C42FE3" w:rsidRPr="00C42FE3">
              <w:rPr>
                <w:sz w:val="24"/>
                <w:szCs w:val="24"/>
                <w:lang w:val="es-AR"/>
              </w:rPr>
              <w:t>Novedades_NegocioVacaciones</w:t>
            </w:r>
            <w:proofErr w:type="spellEnd"/>
            <w:r w:rsidR="00C42FE3" w:rsidRPr="00C42FE3">
              <w:rPr>
                <w:sz w:val="24"/>
                <w:szCs w:val="24"/>
                <w:lang w:val="es-AR"/>
              </w:rPr>
              <w:t xml:space="preserve"> </w:t>
            </w:r>
            <w:r w:rsidR="00C42FE3">
              <w:rPr>
                <w:sz w:val="24"/>
                <w:szCs w:val="24"/>
                <w:lang w:val="es-AR"/>
              </w:rPr>
              <w:t xml:space="preserve">= </w:t>
            </w:r>
            <w:proofErr w:type="spellStart"/>
            <w:r w:rsidR="00C42FE3">
              <w:rPr>
                <w:sz w:val="24"/>
                <w:szCs w:val="24"/>
                <w:lang w:val="es-AR"/>
              </w:rPr>
              <w:t>negocioID</w:t>
            </w:r>
            <w:proofErr w:type="spellEnd"/>
            <w:r w:rsidR="00C42FE3" w:rsidRPr="00A15CB0">
              <w:rPr>
                <w:sz w:val="24"/>
                <w:szCs w:val="24"/>
                <w:lang w:val="es-AR"/>
              </w:rPr>
              <w:t xml:space="preserve"> </w:t>
            </w:r>
            <w:r w:rsidR="00C42FE3">
              <w:rPr>
                <w:sz w:val="24"/>
                <w:szCs w:val="24"/>
                <w:lang w:val="es-AR"/>
              </w:rPr>
              <w:t>(</w:t>
            </w:r>
            <w:r w:rsidR="00C42FE3" w:rsidRPr="00A15CB0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C42FE3">
              <w:rPr>
                <w:sz w:val="24"/>
                <w:szCs w:val="24"/>
                <w:lang w:val="es-AR"/>
              </w:rPr>
              <w:t>fechaInicio</w:t>
            </w:r>
            <w:proofErr w:type="spellEnd"/>
            <w:r w:rsidR="00C42FE3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42FE3">
              <w:rPr>
                <w:sz w:val="24"/>
                <w:szCs w:val="24"/>
                <w:lang w:val="es-AR"/>
              </w:rPr>
              <w:t>fechaFin</w:t>
            </w:r>
            <w:proofErr w:type="spellEnd"/>
            <w:r w:rsidR="00C42FE3">
              <w:rPr>
                <w:sz w:val="24"/>
                <w:szCs w:val="24"/>
                <w:lang w:val="es-AR"/>
              </w:rPr>
              <w:t>)</w:t>
            </w:r>
          </w:p>
          <w:p w14:paraId="4142268E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1562C986" w14:textId="423BEE3E" w:rsidR="00CE79B3" w:rsidRDefault="00CE79B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140D62" w:rsidRPr="00A15CB0" w14:paraId="25F33C83" w14:textId="77777777" w:rsidTr="00417CC8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DF93B" w14:textId="48FAEB6E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E474BB" w:rsidRPr="00E474BB">
              <w:rPr>
                <w:sz w:val="24"/>
                <w:szCs w:val="24"/>
                <w:lang w:val="es-AR"/>
              </w:rPr>
              <w:t>Novedades_Facturas</w:t>
            </w:r>
            <w:proofErr w:type="spellEnd"/>
          </w:p>
          <w:p w14:paraId="1FCF5195" w14:textId="65A8E0C2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FE000</w:t>
            </w:r>
            <w:r w:rsidR="00E474BB">
              <w:rPr>
                <w:sz w:val="24"/>
                <w:szCs w:val="24"/>
                <w:lang w:val="es-AR"/>
              </w:rPr>
              <w:t>2</w:t>
            </w:r>
          </w:p>
          <w:p w14:paraId="6F79926C" w14:textId="7777777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140D62" w:rsidRPr="00A15CB0" w14:paraId="5759F9CF" w14:textId="77777777" w:rsidTr="00417CC8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52A0E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140D62" w:rsidRPr="00A15CB0" w14:paraId="535A0AFF" w14:textId="77777777" w:rsidTr="00582849">
              <w:tc>
                <w:tcPr>
                  <w:tcW w:w="430" w:type="dxa"/>
                  <w:vAlign w:val="center"/>
                </w:tcPr>
                <w:p w14:paraId="670B4B54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3755B340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6DCA8101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0CC3ECA4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140D62" w:rsidRPr="00A15CB0" w14:paraId="3DD084CA" w14:textId="77777777" w:rsidTr="00582849">
              <w:tc>
                <w:tcPr>
                  <w:tcW w:w="430" w:type="dxa"/>
                  <w:vAlign w:val="center"/>
                </w:tcPr>
                <w:p w14:paraId="4064B40D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25C2146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375705E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5B649C64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38318C5" w14:textId="77777777" w:rsidR="00140D62" w:rsidRPr="00A15CB0" w:rsidRDefault="00140D62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140D62" w:rsidRPr="00A15CB0" w14:paraId="0131308B" w14:textId="77777777" w:rsidTr="00417CC8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D1558A" w14:textId="35C4853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40" w:name="_Hlk151233627"/>
            <w:proofErr w:type="spellStart"/>
            <w:r w:rsidR="00E474BB" w:rsidRPr="00E474BB">
              <w:rPr>
                <w:sz w:val="24"/>
                <w:szCs w:val="24"/>
                <w:lang w:val="es-AR"/>
              </w:rPr>
              <w:t>Novedades</w:t>
            </w:r>
            <w:bookmarkStart w:id="41" w:name="_Hlk151233625"/>
            <w:r w:rsidR="00E474BB" w:rsidRPr="00E474BB">
              <w:rPr>
                <w:sz w:val="24"/>
                <w:szCs w:val="24"/>
                <w:lang w:val="es-AR"/>
              </w:rPr>
              <w:t>_</w:t>
            </w:r>
            <w:bookmarkEnd w:id="41"/>
            <w:r w:rsidR="00E474BB" w:rsidRPr="00E474BB">
              <w:rPr>
                <w:sz w:val="24"/>
                <w:szCs w:val="24"/>
                <w:lang w:val="es-AR"/>
              </w:rPr>
              <w:t>Facturas</w:t>
            </w:r>
            <w:proofErr w:type="spellEnd"/>
            <w:r w:rsidR="00E474BB">
              <w:rPr>
                <w:sz w:val="24"/>
                <w:szCs w:val="24"/>
                <w:lang w:val="es-AR"/>
              </w:rPr>
              <w:t xml:space="preserve"> </w:t>
            </w:r>
            <w:bookmarkEnd w:id="40"/>
            <w:r w:rsidR="00E474BB">
              <w:rPr>
                <w:sz w:val="24"/>
                <w:szCs w:val="24"/>
                <w:lang w:val="es-AR"/>
              </w:rPr>
              <w:t xml:space="preserve">= </w:t>
            </w:r>
            <w:proofErr w:type="spellStart"/>
            <w:r w:rsidR="00E474BB">
              <w:rPr>
                <w:sz w:val="24"/>
                <w:szCs w:val="24"/>
                <w:lang w:val="es-AR"/>
              </w:rPr>
              <w:t>facturaID</w:t>
            </w:r>
            <w:proofErr w:type="spellEnd"/>
            <w:r w:rsidR="00E474BB" w:rsidRPr="00A15CB0">
              <w:rPr>
                <w:sz w:val="24"/>
                <w:szCs w:val="24"/>
                <w:lang w:val="es-AR"/>
              </w:rPr>
              <w:t xml:space="preserve"> </w:t>
            </w:r>
            <w:r w:rsidR="00E474BB">
              <w:rPr>
                <w:sz w:val="24"/>
                <w:szCs w:val="24"/>
                <w:lang w:val="es-AR"/>
              </w:rPr>
              <w:t>(</w:t>
            </w:r>
            <w:r w:rsidR="00E474BB" w:rsidRPr="00A15CB0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E474BB">
              <w:rPr>
                <w:sz w:val="24"/>
                <w:szCs w:val="24"/>
                <w:lang w:val="es-AR"/>
              </w:rPr>
              <w:t>facturaMonto</w:t>
            </w:r>
            <w:proofErr w:type="spellEnd"/>
            <w:r w:rsidR="00E474B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E474BB">
              <w:rPr>
                <w:sz w:val="24"/>
                <w:szCs w:val="24"/>
                <w:lang w:val="es-AR"/>
              </w:rPr>
              <w:t>facturaDesc</w:t>
            </w:r>
            <w:proofErr w:type="spellEnd"/>
            <w:r w:rsidR="00E474B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E474BB">
              <w:rPr>
                <w:sz w:val="24"/>
                <w:szCs w:val="24"/>
                <w:lang w:val="es-AR"/>
              </w:rPr>
              <w:t>tipoPagoID</w:t>
            </w:r>
            <w:proofErr w:type="spellEnd"/>
            <w:r w:rsidR="00E474B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E474BB">
              <w:rPr>
                <w:sz w:val="24"/>
                <w:szCs w:val="24"/>
                <w:lang w:val="es-AR"/>
              </w:rPr>
              <w:t>usuarioDNI</w:t>
            </w:r>
            <w:proofErr w:type="spellEnd"/>
            <w:r w:rsidR="00E474B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E474BB">
              <w:rPr>
                <w:sz w:val="24"/>
                <w:szCs w:val="24"/>
                <w:lang w:val="es-AR"/>
              </w:rPr>
              <w:t>negocioID</w:t>
            </w:r>
            <w:proofErr w:type="spellEnd"/>
            <w:r w:rsidR="00E474BB">
              <w:rPr>
                <w:sz w:val="24"/>
                <w:szCs w:val="24"/>
                <w:lang w:val="es-AR"/>
              </w:rPr>
              <w:t>)</w:t>
            </w:r>
          </w:p>
          <w:p w14:paraId="46CB52B8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02F3D0F7" w14:textId="5EA457D7" w:rsidR="00CE79B3" w:rsidRDefault="00CE79B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140D62" w:rsidRPr="00A15CB0" w14:paraId="5E152C9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FF3DA" w14:textId="239DE2C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bookmarkStart w:id="42" w:name="_Hlk151233821"/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C42FE3" w:rsidRPr="00C42FE3">
              <w:rPr>
                <w:sz w:val="24"/>
                <w:szCs w:val="24"/>
                <w:lang w:val="es-AR"/>
              </w:rPr>
              <w:t>Novedades_Negocio</w:t>
            </w:r>
            <w:proofErr w:type="spellEnd"/>
          </w:p>
          <w:p w14:paraId="7FDAC43D" w14:textId="4D02DD4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FE0004</w:t>
            </w:r>
          </w:p>
          <w:p w14:paraId="06A75FDC" w14:textId="7777777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140D62" w:rsidRPr="00A15CB0" w14:paraId="5527B6E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CD3D4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140D62" w:rsidRPr="00A15CB0" w14:paraId="6DEFBCB3" w14:textId="77777777" w:rsidTr="00582849">
              <w:tc>
                <w:tcPr>
                  <w:tcW w:w="430" w:type="dxa"/>
                  <w:vAlign w:val="center"/>
                </w:tcPr>
                <w:p w14:paraId="1D375B96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6FC14ECC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65F8E8FC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190EF593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140D62" w:rsidRPr="00A15CB0" w14:paraId="25E5507B" w14:textId="77777777" w:rsidTr="00582849">
              <w:tc>
                <w:tcPr>
                  <w:tcW w:w="430" w:type="dxa"/>
                  <w:vAlign w:val="center"/>
                </w:tcPr>
                <w:p w14:paraId="212716FD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3A9BA67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1610118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173E358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694D4A49" w14:textId="77777777" w:rsidR="00140D62" w:rsidRPr="00A15CB0" w:rsidRDefault="00140D62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140D62" w:rsidRPr="00A15CB0" w14:paraId="2F77A62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164DB" w14:textId="29B7C5AD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C42FE3" w:rsidRPr="00C42FE3">
              <w:rPr>
                <w:sz w:val="24"/>
                <w:szCs w:val="24"/>
                <w:lang w:val="es-AR"/>
              </w:rPr>
              <w:t>Novedades_Negocio</w:t>
            </w:r>
            <w:proofErr w:type="spellEnd"/>
            <w:r w:rsidR="00C42FE3" w:rsidRPr="00C42FE3">
              <w:rPr>
                <w:sz w:val="24"/>
                <w:szCs w:val="24"/>
                <w:lang w:val="es-AR"/>
              </w:rPr>
              <w:t xml:space="preserve"> </w:t>
            </w:r>
            <w:r w:rsidR="00C42FE3">
              <w:rPr>
                <w:sz w:val="24"/>
                <w:szCs w:val="24"/>
                <w:lang w:val="es-AR"/>
              </w:rPr>
              <w:t xml:space="preserve">= </w:t>
            </w:r>
            <w:proofErr w:type="spellStart"/>
            <w:r w:rsidR="00C42FE3">
              <w:rPr>
                <w:sz w:val="24"/>
                <w:szCs w:val="24"/>
                <w:lang w:val="es-AR"/>
              </w:rPr>
              <w:t>negocioID</w:t>
            </w:r>
            <w:proofErr w:type="spellEnd"/>
            <w:r w:rsidR="00C42FE3" w:rsidRPr="00A15CB0">
              <w:rPr>
                <w:sz w:val="24"/>
                <w:szCs w:val="24"/>
                <w:lang w:val="es-AR"/>
              </w:rPr>
              <w:t xml:space="preserve"> + </w:t>
            </w:r>
            <w:r w:rsidR="00C42FE3">
              <w:rPr>
                <w:sz w:val="24"/>
                <w:szCs w:val="24"/>
                <w:lang w:val="es-AR"/>
              </w:rPr>
              <w:t>[</w:t>
            </w:r>
            <w:proofErr w:type="spellStart"/>
            <w:r w:rsidR="00C42FE3">
              <w:rPr>
                <w:sz w:val="24"/>
                <w:szCs w:val="24"/>
                <w:lang w:val="es-AR"/>
              </w:rPr>
              <w:t>diasSemanales</w:t>
            </w:r>
            <w:proofErr w:type="spellEnd"/>
            <w:r w:rsidR="00C42FE3">
              <w:rPr>
                <w:sz w:val="24"/>
                <w:szCs w:val="24"/>
                <w:lang w:val="es-AR"/>
              </w:rPr>
              <w:t xml:space="preserve">, </w:t>
            </w:r>
            <w:proofErr w:type="spellStart"/>
            <w:r w:rsidR="00C42FE3">
              <w:rPr>
                <w:sz w:val="24"/>
                <w:szCs w:val="24"/>
                <w:lang w:val="es-AR"/>
              </w:rPr>
              <w:t>categoriaLetra</w:t>
            </w:r>
            <w:proofErr w:type="spellEnd"/>
            <w:r w:rsidR="00C42FE3">
              <w:rPr>
                <w:sz w:val="24"/>
                <w:szCs w:val="24"/>
                <w:lang w:val="es-AR"/>
              </w:rPr>
              <w:t>]</w:t>
            </w:r>
          </w:p>
          <w:p w14:paraId="1DA71FB2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42"/>
    </w:tbl>
    <w:p w14:paraId="6CB6F758" w14:textId="77777777" w:rsidR="00417CC8" w:rsidRDefault="00417CC8" w:rsidP="00FF617C">
      <w:pPr>
        <w:spacing w:after="160"/>
        <w:rPr>
          <w:sz w:val="26"/>
          <w:szCs w:val="26"/>
          <w:lang w:val="es-AR"/>
        </w:rPr>
        <w:sectPr w:rsidR="00417CC8" w:rsidSect="00417CC8">
          <w:type w:val="continuous"/>
          <w:pgSz w:w="11906" w:h="16838" w:code="9"/>
          <w:pgMar w:top="1134" w:right="849" w:bottom="567" w:left="1134" w:header="709" w:footer="709" w:gutter="0"/>
          <w:cols w:num="2" w:space="282"/>
          <w:docGrid w:linePitch="360"/>
        </w:sectPr>
      </w:pPr>
    </w:p>
    <w:p w14:paraId="61CAB137" w14:textId="184B9BEF" w:rsidR="00CE79B3" w:rsidRDefault="00CE79B3" w:rsidP="00FF617C">
      <w:pPr>
        <w:spacing w:after="160"/>
        <w:rPr>
          <w:sz w:val="26"/>
          <w:szCs w:val="26"/>
          <w:lang w:val="es-AR"/>
        </w:rPr>
      </w:pPr>
    </w:p>
    <w:p w14:paraId="27A9D733" w14:textId="39B17BEC" w:rsidR="00417CC8" w:rsidRDefault="00417CC8" w:rsidP="00FF617C">
      <w:pPr>
        <w:spacing w:after="160"/>
        <w:rPr>
          <w:sz w:val="26"/>
          <w:szCs w:val="26"/>
          <w:lang w:val="es-AR"/>
        </w:rPr>
      </w:pPr>
    </w:p>
    <w:p w14:paraId="68EBCFA5" w14:textId="3989CEA6" w:rsidR="00417CC8" w:rsidRDefault="00417CC8" w:rsidP="00FF617C">
      <w:pPr>
        <w:spacing w:after="160"/>
        <w:rPr>
          <w:sz w:val="26"/>
          <w:szCs w:val="26"/>
          <w:lang w:val="es-AR"/>
        </w:rPr>
      </w:pPr>
    </w:p>
    <w:p w14:paraId="76C98ABF" w14:textId="2CDCB66D" w:rsidR="00417CC8" w:rsidRDefault="00417CC8" w:rsidP="00FF617C">
      <w:pPr>
        <w:spacing w:after="160"/>
        <w:rPr>
          <w:sz w:val="26"/>
          <w:szCs w:val="26"/>
          <w:lang w:val="es-AR"/>
        </w:rPr>
      </w:pPr>
    </w:p>
    <w:p w14:paraId="2A4F42F3" w14:textId="3DC82577" w:rsidR="00417CC8" w:rsidRDefault="00417CC8" w:rsidP="00FF617C">
      <w:pPr>
        <w:spacing w:after="160"/>
        <w:rPr>
          <w:sz w:val="26"/>
          <w:szCs w:val="26"/>
          <w:lang w:val="es-AR"/>
        </w:rPr>
      </w:pPr>
    </w:p>
    <w:p w14:paraId="521E5538" w14:textId="77777777" w:rsidR="00C42FE3" w:rsidRDefault="00C42FE3" w:rsidP="00582849">
      <w:pPr>
        <w:spacing w:after="0" w:line="240" w:lineRule="auto"/>
        <w:rPr>
          <w:b/>
          <w:bCs/>
          <w:sz w:val="24"/>
          <w:szCs w:val="24"/>
          <w:lang w:val="es-AR"/>
        </w:rPr>
        <w:sectPr w:rsidR="00C42FE3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140D62" w:rsidRPr="00A15CB0" w14:paraId="6345A1D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D6894" w14:textId="5582F5E2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CA6972" w:rsidRPr="00CA6972">
              <w:rPr>
                <w:sz w:val="24"/>
                <w:szCs w:val="24"/>
                <w:lang w:val="es-AR"/>
              </w:rPr>
              <w:t>Novedades_Usuarios</w:t>
            </w:r>
            <w:proofErr w:type="spellEnd"/>
          </w:p>
          <w:p w14:paraId="1511C3C5" w14:textId="2CF403FB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FE000</w:t>
            </w:r>
            <w:r w:rsidR="0058356C">
              <w:rPr>
                <w:sz w:val="24"/>
                <w:szCs w:val="24"/>
                <w:lang w:val="es-AR"/>
              </w:rPr>
              <w:t>5</w:t>
            </w:r>
          </w:p>
          <w:p w14:paraId="65901369" w14:textId="7777777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140D62" w:rsidRPr="00A15CB0" w14:paraId="2D4FEB5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EE198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140D62" w:rsidRPr="00A15CB0" w14:paraId="3D303700" w14:textId="77777777" w:rsidTr="00582849">
              <w:tc>
                <w:tcPr>
                  <w:tcW w:w="430" w:type="dxa"/>
                  <w:vAlign w:val="center"/>
                </w:tcPr>
                <w:p w14:paraId="30013CF1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3A8BB049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1BF6B17B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2038C74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140D62" w:rsidRPr="00A15CB0" w14:paraId="5FBF19AE" w14:textId="77777777" w:rsidTr="00582849">
              <w:tc>
                <w:tcPr>
                  <w:tcW w:w="430" w:type="dxa"/>
                  <w:vAlign w:val="center"/>
                </w:tcPr>
                <w:p w14:paraId="7DBAD450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036FEEB0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78247F85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B3D0A41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1491FA6" w14:textId="77777777" w:rsidR="00140D62" w:rsidRPr="00A15CB0" w:rsidRDefault="00140D62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140D62" w:rsidRPr="00A15CB0" w14:paraId="070E8525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324E4" w14:textId="3664491B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CA6972" w:rsidRPr="00CA6972">
              <w:rPr>
                <w:sz w:val="24"/>
                <w:szCs w:val="24"/>
                <w:lang w:val="es-AR"/>
              </w:rPr>
              <w:t>Novedades_Usuarios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=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usuarioDNI</w:t>
            </w:r>
            <w:proofErr w:type="spellEnd"/>
            <w:r w:rsidR="00CA6972" w:rsidRPr="00A15CB0">
              <w:rPr>
                <w:sz w:val="24"/>
                <w:szCs w:val="24"/>
                <w:lang w:val="es-AR"/>
              </w:rPr>
              <w:t xml:space="preserve"> </w:t>
            </w:r>
            <w:r w:rsidR="00CA6972">
              <w:rPr>
                <w:sz w:val="24"/>
                <w:szCs w:val="24"/>
                <w:lang w:val="es-AR"/>
              </w:rPr>
              <w:t>(</w:t>
            </w:r>
            <w:r w:rsidR="00CA6972" w:rsidRPr="00A15CB0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usuarioPass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usuarioNombre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usuarioApellido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usuarioEmail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usuarioTelefono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usuarioDetalles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tipoID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CA6972">
              <w:rPr>
                <w:sz w:val="24"/>
                <w:szCs w:val="24"/>
                <w:lang w:val="es-AR"/>
              </w:rPr>
              <w:t>negocioID</w:t>
            </w:r>
            <w:proofErr w:type="spellEnd"/>
            <w:r w:rsidR="00CA6972">
              <w:rPr>
                <w:sz w:val="24"/>
                <w:szCs w:val="24"/>
                <w:lang w:val="es-AR"/>
              </w:rPr>
              <w:t>)</w:t>
            </w:r>
          </w:p>
          <w:p w14:paraId="09AB2DF3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13530CF3" w14:textId="74248451" w:rsidR="00CE79B3" w:rsidRDefault="00CE79B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140D62" w:rsidRPr="00A15CB0" w14:paraId="7E2C701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682F4" w14:textId="3748F9F0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86848" w:rsidRPr="00186848">
              <w:rPr>
                <w:sz w:val="24"/>
                <w:szCs w:val="24"/>
                <w:lang w:val="es-AR"/>
              </w:rPr>
              <w:t>Novedades_TipoPago</w:t>
            </w:r>
            <w:proofErr w:type="spellEnd"/>
          </w:p>
          <w:p w14:paraId="21AAB26B" w14:textId="76F3A314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FE000</w:t>
            </w:r>
            <w:r w:rsidR="0058356C">
              <w:rPr>
                <w:sz w:val="24"/>
                <w:szCs w:val="24"/>
                <w:lang w:val="es-AR"/>
              </w:rPr>
              <w:t>7</w:t>
            </w:r>
          </w:p>
          <w:p w14:paraId="2C8B7C4D" w14:textId="7777777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140D62" w:rsidRPr="00A15CB0" w14:paraId="2A25933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5CFB8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140D62" w:rsidRPr="00A15CB0" w14:paraId="69AA82C8" w14:textId="77777777" w:rsidTr="00582849">
              <w:tc>
                <w:tcPr>
                  <w:tcW w:w="430" w:type="dxa"/>
                  <w:vAlign w:val="center"/>
                </w:tcPr>
                <w:p w14:paraId="6A8E8EE6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7A0CEB36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5CA878C4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62DE4AC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140D62" w:rsidRPr="00A15CB0" w14:paraId="16190ACA" w14:textId="77777777" w:rsidTr="00582849">
              <w:tc>
                <w:tcPr>
                  <w:tcW w:w="430" w:type="dxa"/>
                  <w:vAlign w:val="center"/>
                </w:tcPr>
                <w:p w14:paraId="4D682CDD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08DFDF1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253D05B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746D09AC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59BFB23C" w14:textId="77777777" w:rsidR="00140D62" w:rsidRPr="00A15CB0" w:rsidRDefault="00140D62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140D62" w:rsidRPr="00A15CB0" w14:paraId="7A96BB6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E9D7E" w14:textId="79D50139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86848" w:rsidRPr="00186848">
              <w:rPr>
                <w:sz w:val="24"/>
                <w:szCs w:val="24"/>
                <w:lang w:val="es-AR"/>
              </w:rPr>
              <w:t>Novedades_TipoPago</w:t>
            </w:r>
            <w:proofErr w:type="spellEnd"/>
            <w:r w:rsidR="00186848" w:rsidRPr="00186848">
              <w:rPr>
                <w:sz w:val="24"/>
                <w:szCs w:val="24"/>
                <w:lang w:val="es-AR"/>
              </w:rPr>
              <w:t xml:space="preserve"> </w:t>
            </w:r>
            <w:r w:rsidR="00186848">
              <w:rPr>
                <w:sz w:val="24"/>
                <w:szCs w:val="24"/>
                <w:lang w:val="es-AR"/>
              </w:rPr>
              <w:t xml:space="preserve">= </w:t>
            </w:r>
            <w:proofErr w:type="spellStart"/>
            <w:r w:rsidR="00186848">
              <w:rPr>
                <w:sz w:val="24"/>
                <w:szCs w:val="24"/>
                <w:lang w:val="es-AR"/>
              </w:rPr>
              <w:t>tipoPagoID</w:t>
            </w:r>
            <w:proofErr w:type="spellEnd"/>
            <w:r w:rsidR="00186848" w:rsidRPr="00A15CB0">
              <w:rPr>
                <w:sz w:val="24"/>
                <w:szCs w:val="24"/>
                <w:lang w:val="es-AR"/>
              </w:rPr>
              <w:t xml:space="preserve"> </w:t>
            </w:r>
            <w:r w:rsidR="00186848">
              <w:rPr>
                <w:sz w:val="24"/>
                <w:szCs w:val="24"/>
                <w:lang w:val="es-AR"/>
              </w:rPr>
              <w:t>(</w:t>
            </w:r>
            <w:r w:rsidR="00186848" w:rsidRPr="00A15CB0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186848">
              <w:rPr>
                <w:sz w:val="24"/>
                <w:szCs w:val="24"/>
                <w:lang w:val="es-AR"/>
              </w:rPr>
              <w:t>tipoPagoNombre</w:t>
            </w:r>
            <w:proofErr w:type="spellEnd"/>
            <w:r w:rsidR="00186848">
              <w:rPr>
                <w:sz w:val="24"/>
                <w:szCs w:val="24"/>
                <w:lang w:val="es-AR"/>
              </w:rPr>
              <w:t>)</w:t>
            </w:r>
          </w:p>
          <w:p w14:paraId="403CE129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7F5008D" w14:textId="7C924533" w:rsidR="00CE79B3" w:rsidRDefault="00CE79B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140D62" w:rsidRPr="00A15CB0" w14:paraId="559BAEF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D66E8" w14:textId="2B73C9E5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F7E06" w:rsidRPr="001F7E06">
              <w:rPr>
                <w:sz w:val="24"/>
                <w:szCs w:val="24"/>
                <w:lang w:val="es-AR"/>
              </w:rPr>
              <w:t>Facturas_Texto_Para_Filtrar_A_Consultar</w:t>
            </w:r>
            <w:proofErr w:type="spellEnd"/>
          </w:p>
          <w:p w14:paraId="16B1AB99" w14:textId="4D91AFD5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FE000</w:t>
            </w:r>
            <w:r w:rsidR="0058356C">
              <w:rPr>
                <w:sz w:val="24"/>
                <w:szCs w:val="24"/>
                <w:lang w:val="es-AR"/>
              </w:rPr>
              <w:t>9</w:t>
            </w:r>
          </w:p>
          <w:p w14:paraId="3910D3D7" w14:textId="77777777" w:rsidR="00140D62" w:rsidRPr="00A15CB0" w:rsidRDefault="00140D62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140D62" w:rsidRPr="00A15CB0" w14:paraId="4DEDD3F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49EC9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140D62" w:rsidRPr="00A15CB0" w14:paraId="78854D39" w14:textId="77777777" w:rsidTr="00582849">
              <w:tc>
                <w:tcPr>
                  <w:tcW w:w="430" w:type="dxa"/>
                  <w:vAlign w:val="center"/>
                </w:tcPr>
                <w:p w14:paraId="709C696C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3B853D5C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18FC645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03B6025D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140D62" w:rsidRPr="00A15CB0" w14:paraId="146D80CD" w14:textId="77777777" w:rsidTr="00582849">
              <w:tc>
                <w:tcPr>
                  <w:tcW w:w="430" w:type="dxa"/>
                  <w:vAlign w:val="center"/>
                </w:tcPr>
                <w:p w14:paraId="2CF08C30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33EC70F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3A675813" w14:textId="77777777" w:rsidR="00140D62" w:rsidRPr="00A15CB0" w:rsidRDefault="00140D62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9AAB1A3" w14:textId="77777777" w:rsidR="00140D62" w:rsidRPr="00A15CB0" w:rsidRDefault="00140D62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7F2EFFF" w14:textId="77777777" w:rsidR="00140D62" w:rsidRPr="00A15CB0" w:rsidRDefault="00140D62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140D62" w:rsidRPr="00A15CB0" w14:paraId="4063230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98BC3" w14:textId="55FFF2A2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F7E06" w:rsidRPr="001F7E06">
              <w:rPr>
                <w:sz w:val="24"/>
                <w:szCs w:val="24"/>
                <w:lang w:val="es-AR"/>
              </w:rPr>
              <w:t>Facturas_Texto_Para_Filtrar_A_Consultar</w:t>
            </w:r>
            <w:proofErr w:type="spellEnd"/>
            <w:r w:rsidR="001F7E06">
              <w:rPr>
                <w:sz w:val="24"/>
                <w:szCs w:val="24"/>
                <w:lang w:val="es-AR"/>
              </w:rPr>
              <w:t xml:space="preserve"> = </w:t>
            </w:r>
            <w:bookmarkStart w:id="43" w:name="_Hlk151234704"/>
            <w:proofErr w:type="spellStart"/>
            <w:r w:rsidR="001F7E06">
              <w:rPr>
                <w:sz w:val="24"/>
                <w:szCs w:val="24"/>
                <w:lang w:val="es-AR"/>
              </w:rPr>
              <w:t>busquedaFacturas</w:t>
            </w:r>
            <w:bookmarkEnd w:id="43"/>
            <w:proofErr w:type="spellEnd"/>
          </w:p>
          <w:p w14:paraId="15A39A4C" w14:textId="77777777" w:rsidR="00140D62" w:rsidRPr="00A15CB0" w:rsidRDefault="00140D62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602C690" w14:textId="60BB6B58" w:rsidR="001F7E06" w:rsidRDefault="001F7E06" w:rsidP="00FF617C">
      <w:pPr>
        <w:spacing w:after="160"/>
        <w:rPr>
          <w:sz w:val="26"/>
          <w:szCs w:val="26"/>
          <w:lang w:val="es-AR"/>
        </w:rPr>
      </w:pPr>
    </w:p>
    <w:p w14:paraId="1111E72A" w14:textId="77769B41" w:rsidR="001F7E06" w:rsidRDefault="001F7E06" w:rsidP="00FF617C">
      <w:pPr>
        <w:spacing w:after="160"/>
        <w:rPr>
          <w:sz w:val="26"/>
          <w:szCs w:val="26"/>
          <w:lang w:val="es-AR"/>
        </w:rPr>
      </w:pPr>
    </w:p>
    <w:p w14:paraId="1C2F0673" w14:textId="250E277F" w:rsidR="001F7E06" w:rsidRDefault="001F7E06" w:rsidP="00FF617C">
      <w:pPr>
        <w:spacing w:after="160"/>
        <w:rPr>
          <w:sz w:val="26"/>
          <w:szCs w:val="26"/>
          <w:lang w:val="es-AR"/>
        </w:rPr>
      </w:pPr>
    </w:p>
    <w:p w14:paraId="2B0DF839" w14:textId="77777777" w:rsidR="001F7E06" w:rsidRDefault="001F7E06" w:rsidP="00FF617C">
      <w:pPr>
        <w:spacing w:after="160"/>
        <w:rPr>
          <w:sz w:val="26"/>
          <w:szCs w:val="26"/>
          <w:lang w:val="es-AR"/>
        </w:rPr>
      </w:pPr>
    </w:p>
    <w:p w14:paraId="3ACF8102" w14:textId="77777777" w:rsidR="001F7E06" w:rsidRDefault="001F7E06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C42FE3" w:rsidRPr="00A15CB0" w14:paraId="6062777F" w14:textId="77777777" w:rsidTr="001F7E06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11D73" w14:textId="219C0127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521A0A" w:rsidRPr="00521A0A">
              <w:rPr>
                <w:sz w:val="24"/>
                <w:szCs w:val="24"/>
                <w:lang w:val="es-AR"/>
              </w:rPr>
              <w:t>Novedades_Categorias</w:t>
            </w:r>
            <w:proofErr w:type="spellEnd"/>
          </w:p>
          <w:p w14:paraId="1C03B2B3" w14:textId="26452B99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FE000</w:t>
            </w:r>
            <w:r w:rsidR="0058356C">
              <w:rPr>
                <w:sz w:val="24"/>
                <w:szCs w:val="24"/>
                <w:lang w:val="es-AR"/>
              </w:rPr>
              <w:t>6</w:t>
            </w:r>
          </w:p>
          <w:p w14:paraId="54EB427C" w14:textId="77777777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C42FE3" w:rsidRPr="00A15CB0" w14:paraId="2F50C1D2" w14:textId="77777777" w:rsidTr="001F7E06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F24EB" w14:textId="77777777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C42FE3" w:rsidRPr="00A15CB0" w14:paraId="2D651489" w14:textId="77777777" w:rsidTr="00582849">
              <w:tc>
                <w:tcPr>
                  <w:tcW w:w="430" w:type="dxa"/>
                  <w:vAlign w:val="center"/>
                </w:tcPr>
                <w:p w14:paraId="5A8826C8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3444B793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B4351FA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0ACB9E9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C42FE3" w:rsidRPr="00A15CB0" w14:paraId="318A5607" w14:textId="77777777" w:rsidTr="00582849">
              <w:tc>
                <w:tcPr>
                  <w:tcW w:w="430" w:type="dxa"/>
                  <w:vAlign w:val="center"/>
                </w:tcPr>
                <w:p w14:paraId="19D18D09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71C4DC4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33E01439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36749524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23131D1E" w14:textId="77777777" w:rsidR="00C42FE3" w:rsidRPr="00A15CB0" w:rsidRDefault="00C42FE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42FE3" w:rsidRPr="00A15CB0" w14:paraId="60E6D5E9" w14:textId="77777777" w:rsidTr="001F7E06">
        <w:tc>
          <w:tcPr>
            <w:tcW w:w="4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8586D" w14:textId="645E663D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521A0A" w:rsidRPr="00521A0A">
              <w:rPr>
                <w:sz w:val="24"/>
                <w:szCs w:val="24"/>
                <w:lang w:val="es-AR"/>
              </w:rPr>
              <w:t>Novedades_Categorias</w:t>
            </w:r>
            <w:proofErr w:type="spellEnd"/>
            <w:r w:rsidR="00521A0A" w:rsidRPr="00521A0A">
              <w:rPr>
                <w:sz w:val="24"/>
                <w:szCs w:val="24"/>
                <w:lang w:val="es-AR"/>
              </w:rPr>
              <w:t xml:space="preserve"> </w:t>
            </w:r>
            <w:r w:rsidR="00521A0A">
              <w:rPr>
                <w:sz w:val="24"/>
                <w:szCs w:val="24"/>
                <w:lang w:val="es-AR"/>
              </w:rPr>
              <w:t xml:space="preserve">= </w:t>
            </w:r>
            <w:proofErr w:type="spellStart"/>
            <w:r w:rsidR="00521A0A">
              <w:rPr>
                <w:sz w:val="24"/>
                <w:szCs w:val="24"/>
                <w:lang w:val="es-AR"/>
              </w:rPr>
              <w:t>categoriaLetra</w:t>
            </w:r>
            <w:proofErr w:type="spellEnd"/>
            <w:r w:rsidR="00521A0A" w:rsidRPr="00A15CB0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521A0A">
              <w:rPr>
                <w:sz w:val="24"/>
                <w:szCs w:val="24"/>
                <w:lang w:val="es-AR"/>
              </w:rPr>
              <w:t>categoriaMonto</w:t>
            </w:r>
            <w:proofErr w:type="spellEnd"/>
          </w:p>
          <w:p w14:paraId="4ED51DD8" w14:textId="77777777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41B2303B" w14:textId="23697D87" w:rsidR="00C42FE3" w:rsidRDefault="00C42FE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C42FE3" w:rsidRPr="00A15CB0" w14:paraId="53FA7BD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9614F" w14:textId="1BD7A1B0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A10423" w:rsidRPr="00A10423">
              <w:rPr>
                <w:sz w:val="24"/>
                <w:szCs w:val="24"/>
                <w:lang w:val="es-AR"/>
              </w:rPr>
              <w:t>Facturas_Fecha_A_Consultar</w:t>
            </w:r>
            <w:proofErr w:type="spellEnd"/>
          </w:p>
          <w:p w14:paraId="4166F089" w14:textId="52009B58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</w:t>
            </w:r>
            <w:r w:rsidR="0058356C">
              <w:rPr>
                <w:sz w:val="24"/>
                <w:szCs w:val="24"/>
                <w:lang w:val="es-AR"/>
              </w:rPr>
              <w:t>08</w:t>
            </w:r>
          </w:p>
          <w:p w14:paraId="252693A2" w14:textId="77777777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C42FE3" w:rsidRPr="00A15CB0" w14:paraId="407B0545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E3768" w14:textId="77777777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C42FE3" w:rsidRPr="00A15CB0" w14:paraId="01B08021" w14:textId="77777777" w:rsidTr="00582849">
              <w:tc>
                <w:tcPr>
                  <w:tcW w:w="430" w:type="dxa"/>
                  <w:vAlign w:val="center"/>
                </w:tcPr>
                <w:p w14:paraId="5E50691F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4DDDAA05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BD060E6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142244A7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C42FE3" w:rsidRPr="00A15CB0" w14:paraId="5F0ACF3D" w14:textId="77777777" w:rsidTr="00582849">
              <w:tc>
                <w:tcPr>
                  <w:tcW w:w="430" w:type="dxa"/>
                  <w:vAlign w:val="center"/>
                </w:tcPr>
                <w:p w14:paraId="6B303413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34A9EB0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0B691FD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70B7EC4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3CBD2D2E" w14:textId="77777777" w:rsidR="00C42FE3" w:rsidRPr="00A15CB0" w:rsidRDefault="00C42FE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42FE3" w:rsidRPr="00A15CB0" w14:paraId="237567E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5ED73" w14:textId="2E3FFFD4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A10423" w:rsidRPr="00A10423">
              <w:rPr>
                <w:sz w:val="24"/>
                <w:szCs w:val="24"/>
                <w:lang w:val="es-AR"/>
              </w:rPr>
              <w:t>Facturas_Fecha_A_Consultar</w:t>
            </w:r>
            <w:proofErr w:type="spellEnd"/>
            <w:r w:rsidR="00A10423" w:rsidRPr="00A10423">
              <w:rPr>
                <w:sz w:val="24"/>
                <w:szCs w:val="24"/>
                <w:lang w:val="es-AR"/>
              </w:rPr>
              <w:t xml:space="preserve"> </w:t>
            </w:r>
            <w:r w:rsidR="00A10423">
              <w:rPr>
                <w:sz w:val="24"/>
                <w:szCs w:val="24"/>
                <w:lang w:val="es-AR"/>
              </w:rPr>
              <w:t xml:space="preserve">= </w:t>
            </w:r>
            <w:bookmarkStart w:id="44" w:name="_Hlk151234340"/>
            <w:r w:rsidR="00A10423">
              <w:rPr>
                <w:sz w:val="24"/>
                <w:szCs w:val="24"/>
                <w:lang w:val="es-AR"/>
              </w:rPr>
              <w:t>[</w:t>
            </w:r>
            <w:proofErr w:type="spellStart"/>
            <w:r w:rsidR="00940D22" w:rsidRPr="00940D22">
              <w:rPr>
                <w:sz w:val="24"/>
                <w:szCs w:val="24"/>
                <w:lang w:val="es-AR"/>
              </w:rPr>
              <w:t>facFechaInicio</w:t>
            </w:r>
            <w:proofErr w:type="spellEnd"/>
            <w:r w:rsidR="00A10423">
              <w:rPr>
                <w:sz w:val="24"/>
                <w:szCs w:val="24"/>
                <w:lang w:val="es-AR"/>
              </w:rPr>
              <w:t xml:space="preserve">, </w:t>
            </w:r>
            <w:proofErr w:type="spellStart"/>
            <w:r w:rsidR="00940D22" w:rsidRPr="00940D22">
              <w:rPr>
                <w:sz w:val="24"/>
                <w:szCs w:val="24"/>
                <w:lang w:val="es-AR"/>
              </w:rPr>
              <w:t>facFechaFin</w:t>
            </w:r>
            <w:proofErr w:type="spellEnd"/>
            <w:r w:rsidR="00A10423">
              <w:rPr>
                <w:sz w:val="24"/>
                <w:szCs w:val="24"/>
                <w:lang w:val="es-AR"/>
              </w:rPr>
              <w:t>]</w:t>
            </w:r>
            <w:bookmarkEnd w:id="44"/>
          </w:p>
          <w:p w14:paraId="0EF33643" w14:textId="77777777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10178F0" w14:textId="2891A2B0" w:rsidR="00C42FE3" w:rsidRDefault="00C42FE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C42FE3" w:rsidRPr="00A15CB0" w14:paraId="200D102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ED9E6" w14:textId="6000C459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F7E06" w:rsidRPr="001F7E06">
              <w:rPr>
                <w:sz w:val="24"/>
                <w:szCs w:val="24"/>
                <w:lang w:val="es-AR"/>
              </w:rPr>
              <w:t>Usuarios_Fecha_A_Consultar</w:t>
            </w:r>
            <w:proofErr w:type="spellEnd"/>
          </w:p>
          <w:p w14:paraId="05B9F1A6" w14:textId="2762A00D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FE001</w:t>
            </w:r>
            <w:r w:rsidR="0058356C">
              <w:rPr>
                <w:sz w:val="24"/>
                <w:szCs w:val="24"/>
                <w:lang w:val="es-AR"/>
              </w:rPr>
              <w:t>0</w:t>
            </w:r>
          </w:p>
          <w:p w14:paraId="49781D69" w14:textId="77777777" w:rsidR="00C42FE3" w:rsidRPr="00A15CB0" w:rsidRDefault="00C42FE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C42FE3" w:rsidRPr="00A15CB0" w14:paraId="0BAE5EB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154D4" w14:textId="77777777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C42FE3" w:rsidRPr="00A15CB0" w14:paraId="09B41B23" w14:textId="77777777" w:rsidTr="00582849">
              <w:tc>
                <w:tcPr>
                  <w:tcW w:w="430" w:type="dxa"/>
                  <w:vAlign w:val="center"/>
                </w:tcPr>
                <w:p w14:paraId="6F900661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0351AE61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6F9B6B85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3878B492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C42FE3" w:rsidRPr="00A15CB0" w14:paraId="19BEB5FC" w14:textId="77777777" w:rsidTr="00582849">
              <w:tc>
                <w:tcPr>
                  <w:tcW w:w="430" w:type="dxa"/>
                  <w:vAlign w:val="center"/>
                </w:tcPr>
                <w:p w14:paraId="5D81B5E0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42B3A00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195CF3DC" w14:textId="77777777" w:rsidR="00C42FE3" w:rsidRPr="00A15CB0" w:rsidRDefault="00C42FE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E03FAF1" w14:textId="77777777" w:rsidR="00C42FE3" w:rsidRPr="00A15CB0" w:rsidRDefault="00C42FE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458547F" w14:textId="77777777" w:rsidR="00C42FE3" w:rsidRPr="00A15CB0" w:rsidRDefault="00C42FE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C42FE3" w:rsidRPr="00A15CB0" w14:paraId="556425D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4260A" w14:textId="6D23927E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F7E06" w:rsidRPr="001F7E06">
              <w:rPr>
                <w:sz w:val="24"/>
                <w:szCs w:val="24"/>
                <w:lang w:val="es-AR"/>
              </w:rPr>
              <w:t>Usuarios_Fecha_A_Consultar</w:t>
            </w:r>
            <w:proofErr w:type="spellEnd"/>
            <w:r w:rsidR="001F7E06">
              <w:rPr>
                <w:sz w:val="24"/>
                <w:szCs w:val="24"/>
                <w:lang w:val="es-AR"/>
              </w:rPr>
              <w:t xml:space="preserve"> = [</w:t>
            </w:r>
            <w:proofErr w:type="spellStart"/>
            <w:r w:rsidR="00940D22" w:rsidRPr="00940D22">
              <w:rPr>
                <w:sz w:val="24"/>
                <w:szCs w:val="24"/>
                <w:lang w:val="es-AR"/>
              </w:rPr>
              <w:t>usuFechaInicio</w:t>
            </w:r>
            <w:proofErr w:type="spellEnd"/>
            <w:r w:rsidR="001F7E06">
              <w:rPr>
                <w:sz w:val="24"/>
                <w:szCs w:val="24"/>
                <w:lang w:val="es-AR"/>
              </w:rPr>
              <w:t xml:space="preserve">, </w:t>
            </w:r>
            <w:proofErr w:type="spellStart"/>
            <w:r w:rsidR="00940D22" w:rsidRPr="00940D22">
              <w:rPr>
                <w:sz w:val="24"/>
                <w:szCs w:val="24"/>
                <w:lang w:val="es-AR"/>
              </w:rPr>
              <w:t>usuFechaFin</w:t>
            </w:r>
            <w:proofErr w:type="spellEnd"/>
            <w:r w:rsidR="001F7E06">
              <w:rPr>
                <w:sz w:val="24"/>
                <w:szCs w:val="24"/>
                <w:lang w:val="es-AR"/>
              </w:rPr>
              <w:t>]</w:t>
            </w:r>
          </w:p>
          <w:p w14:paraId="71E410C4" w14:textId="77777777" w:rsidR="00C42FE3" w:rsidRPr="00A15CB0" w:rsidRDefault="00C42FE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761B05EA" w14:textId="2400EDE3" w:rsidR="00C42FE3" w:rsidRDefault="00C42FE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1F7E06" w:rsidRPr="00A15CB0" w14:paraId="6CED97F1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E4FFA" w14:textId="77777777" w:rsidR="001F7E06" w:rsidRPr="00A15CB0" w:rsidRDefault="001F7E06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bookmarkStart w:id="45" w:name="_Hlk151233841"/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46" w:name="_Hlk151234412"/>
            <w:proofErr w:type="spellStart"/>
            <w:r w:rsidRPr="001F7E06">
              <w:rPr>
                <w:sz w:val="24"/>
                <w:szCs w:val="24"/>
                <w:lang w:val="es-AR"/>
              </w:rPr>
              <w:t>Usuarios_Texto_Para_Filtrar_A_Consultar</w:t>
            </w:r>
            <w:bookmarkEnd w:id="46"/>
            <w:proofErr w:type="spellEnd"/>
          </w:p>
          <w:p w14:paraId="42DF0A41" w14:textId="77777777" w:rsidR="001F7E06" w:rsidRPr="00A15CB0" w:rsidRDefault="001F7E06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FE0011</w:t>
            </w:r>
          </w:p>
          <w:p w14:paraId="019930B1" w14:textId="77777777" w:rsidR="001F7E06" w:rsidRPr="00A15CB0" w:rsidRDefault="001F7E06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1F7E06" w:rsidRPr="00A15CB0" w14:paraId="3B3E554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AE7BE" w14:textId="77777777" w:rsidR="001F7E06" w:rsidRPr="00A15CB0" w:rsidRDefault="001F7E06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1F7E06" w:rsidRPr="00A15CB0" w14:paraId="442086F2" w14:textId="77777777" w:rsidTr="00582849">
              <w:tc>
                <w:tcPr>
                  <w:tcW w:w="430" w:type="dxa"/>
                  <w:vAlign w:val="center"/>
                </w:tcPr>
                <w:p w14:paraId="5BC95EAE" w14:textId="77777777" w:rsidR="001F7E06" w:rsidRPr="00A15CB0" w:rsidRDefault="001F7E06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57422063" w14:textId="77777777" w:rsidR="001F7E06" w:rsidRPr="00A15CB0" w:rsidRDefault="001F7E06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1EE15460" w14:textId="77777777" w:rsidR="001F7E06" w:rsidRPr="00A15CB0" w:rsidRDefault="001F7E06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56EBB9E" w14:textId="77777777" w:rsidR="001F7E06" w:rsidRPr="00A15CB0" w:rsidRDefault="001F7E06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1F7E06" w:rsidRPr="00A15CB0" w14:paraId="31C87F9D" w14:textId="77777777" w:rsidTr="00582849">
              <w:tc>
                <w:tcPr>
                  <w:tcW w:w="430" w:type="dxa"/>
                  <w:vAlign w:val="center"/>
                </w:tcPr>
                <w:p w14:paraId="2EE5D6FE" w14:textId="77777777" w:rsidR="001F7E06" w:rsidRPr="00A15CB0" w:rsidRDefault="001F7E06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275A963" w14:textId="77777777" w:rsidR="001F7E06" w:rsidRPr="00A15CB0" w:rsidRDefault="001F7E06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36F01002" w14:textId="77777777" w:rsidR="001F7E06" w:rsidRPr="00A15CB0" w:rsidRDefault="001F7E06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32A2FCC9" w14:textId="77777777" w:rsidR="001F7E06" w:rsidRPr="00A15CB0" w:rsidRDefault="001F7E06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3D486A5" w14:textId="77777777" w:rsidR="001F7E06" w:rsidRPr="00A15CB0" w:rsidRDefault="001F7E06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1F7E06" w:rsidRPr="00A15CB0" w14:paraId="0168A31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9C5C7" w14:textId="57958C18" w:rsidR="001F7E06" w:rsidRPr="00A15CB0" w:rsidRDefault="001F7E06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1F7E06">
              <w:rPr>
                <w:sz w:val="24"/>
                <w:szCs w:val="24"/>
                <w:lang w:val="es-AR"/>
              </w:rPr>
              <w:t>Usuarios_Texto_Para_Filtrar_A_Consultar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= </w:t>
            </w:r>
            <w:bookmarkStart w:id="47" w:name="_Hlk151234699"/>
            <w:proofErr w:type="spellStart"/>
            <w:r>
              <w:rPr>
                <w:sz w:val="24"/>
                <w:szCs w:val="24"/>
                <w:lang w:val="es-AR"/>
              </w:rPr>
              <w:t>busqueda</w:t>
            </w:r>
            <w:r w:rsidR="00426C60">
              <w:rPr>
                <w:sz w:val="24"/>
                <w:szCs w:val="24"/>
                <w:lang w:val="es-AR"/>
              </w:rPr>
              <w:t>U</w:t>
            </w:r>
            <w:r>
              <w:rPr>
                <w:sz w:val="24"/>
                <w:szCs w:val="24"/>
                <w:lang w:val="es-AR"/>
              </w:rPr>
              <w:t>suarios</w:t>
            </w:r>
            <w:bookmarkEnd w:id="47"/>
            <w:proofErr w:type="spellEnd"/>
          </w:p>
          <w:p w14:paraId="4C054659" w14:textId="77777777" w:rsidR="001F7E06" w:rsidRPr="00A15CB0" w:rsidRDefault="001F7E06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45"/>
    </w:tbl>
    <w:p w14:paraId="650C7A2B" w14:textId="77777777" w:rsidR="00C42FE3" w:rsidRDefault="00C42FE3" w:rsidP="00FF617C">
      <w:pPr>
        <w:spacing w:after="160"/>
        <w:rPr>
          <w:sz w:val="26"/>
          <w:szCs w:val="26"/>
          <w:lang w:val="es-AR"/>
        </w:rPr>
        <w:sectPr w:rsidR="00C42FE3" w:rsidSect="0058356C">
          <w:type w:val="continuous"/>
          <w:pgSz w:w="11906" w:h="16838" w:code="9"/>
          <w:pgMar w:top="1134" w:right="849" w:bottom="567" w:left="1134" w:header="709" w:footer="709" w:gutter="0"/>
          <w:cols w:num="2" w:space="282"/>
          <w:docGrid w:linePitch="360"/>
        </w:sectPr>
      </w:pPr>
    </w:p>
    <w:p w14:paraId="52B2EAB7" w14:textId="2AB79E10" w:rsidR="00C42FE3" w:rsidRDefault="00C42FE3" w:rsidP="00FF617C">
      <w:pPr>
        <w:spacing w:after="160"/>
        <w:rPr>
          <w:sz w:val="26"/>
          <w:szCs w:val="26"/>
          <w:lang w:val="es-AR"/>
        </w:rPr>
      </w:pPr>
    </w:p>
    <w:p w14:paraId="7EFD38BA" w14:textId="1B69EBD9" w:rsidR="00AD060E" w:rsidRPr="00074501" w:rsidRDefault="00AD060E" w:rsidP="00FF617C">
      <w:pPr>
        <w:spacing w:after="160"/>
        <w:rPr>
          <w:sz w:val="26"/>
          <w:szCs w:val="26"/>
          <w:u w:val="single"/>
          <w:lang w:val="es-AR"/>
        </w:rPr>
      </w:pPr>
      <w:r w:rsidRPr="00074501">
        <w:rPr>
          <w:sz w:val="28"/>
          <w:szCs w:val="28"/>
          <w:u w:val="single"/>
          <w:lang w:val="es-AR"/>
        </w:rPr>
        <w:lastRenderedPageBreak/>
        <w:t>Flujos de datos de salida</w:t>
      </w:r>
    </w:p>
    <w:p w14:paraId="798290B7" w14:textId="77777777" w:rsidR="00074501" w:rsidRDefault="00074501" w:rsidP="00582849">
      <w:pPr>
        <w:spacing w:after="0" w:line="240" w:lineRule="auto"/>
        <w:rPr>
          <w:b/>
          <w:bCs/>
          <w:sz w:val="24"/>
          <w:szCs w:val="24"/>
          <w:lang w:val="es-AR"/>
        </w:rPr>
        <w:sectPr w:rsidR="00074501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  <w:bookmarkStart w:id="48" w:name="_Hlk1512344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AD060E" w:rsidRPr="00A15CB0" w14:paraId="4C16DD4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91EE7" w14:textId="2528B386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49" w:name="_Hlk151234679"/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Resultado</w:t>
            </w:r>
            <w:bookmarkStart w:id="50" w:name="_Hlk151234677"/>
            <w:r w:rsidR="00426C60" w:rsidRPr="00426C60">
              <w:rPr>
                <w:sz w:val="24"/>
                <w:szCs w:val="24"/>
                <w:lang w:val="es-AR"/>
              </w:rPr>
              <w:t>_</w:t>
            </w:r>
            <w:bookmarkEnd w:id="50"/>
            <w:r w:rsidR="00426C60" w:rsidRPr="00426C60">
              <w:rPr>
                <w:sz w:val="24"/>
                <w:szCs w:val="24"/>
                <w:lang w:val="es-AR"/>
              </w:rPr>
              <w:t>LogIn</w:t>
            </w:r>
            <w:bookmarkEnd w:id="49"/>
            <w:proofErr w:type="spellEnd"/>
          </w:p>
          <w:p w14:paraId="10135212" w14:textId="62D52D96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074501">
              <w:rPr>
                <w:sz w:val="24"/>
                <w:szCs w:val="24"/>
                <w:lang w:val="es-AR"/>
              </w:rPr>
              <w:t>FS0001</w:t>
            </w:r>
          </w:p>
          <w:p w14:paraId="50404153" w14:textId="77777777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AD060E" w:rsidRPr="00A15CB0" w14:paraId="5208787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2C0C2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AD060E" w:rsidRPr="00A15CB0" w14:paraId="1F2A62F9" w14:textId="77777777" w:rsidTr="00582849">
              <w:tc>
                <w:tcPr>
                  <w:tcW w:w="430" w:type="dxa"/>
                  <w:vAlign w:val="center"/>
                </w:tcPr>
                <w:p w14:paraId="4A19AA84" w14:textId="540A0730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55AF7433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709B818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5AE85C51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AD060E" w:rsidRPr="00A15CB0" w14:paraId="6B9764E4" w14:textId="77777777" w:rsidTr="00582849">
              <w:tc>
                <w:tcPr>
                  <w:tcW w:w="430" w:type="dxa"/>
                  <w:vAlign w:val="center"/>
                </w:tcPr>
                <w:p w14:paraId="3823B23D" w14:textId="089EED80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C79A873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724018E5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007F038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2A0662C9" w14:textId="77777777" w:rsidR="00AD060E" w:rsidRPr="00A15CB0" w:rsidRDefault="00AD060E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AD060E" w:rsidRPr="00A15CB0" w14:paraId="7579B285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3011E" w14:textId="35545E20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Resultado_LogIn</w:t>
            </w:r>
            <w:proofErr w:type="spellEnd"/>
            <w:r w:rsidR="00426C60">
              <w:rPr>
                <w:sz w:val="24"/>
                <w:szCs w:val="24"/>
                <w:lang w:val="es-AR"/>
              </w:rPr>
              <w:t xml:space="preserve"> = </w:t>
            </w:r>
            <w:bookmarkStart w:id="51" w:name="_Hlk151234693"/>
            <w:proofErr w:type="spellStart"/>
            <w:r w:rsidR="00426C60">
              <w:rPr>
                <w:sz w:val="24"/>
                <w:szCs w:val="24"/>
                <w:lang w:val="es-AR"/>
              </w:rPr>
              <w:t>logInResultado</w:t>
            </w:r>
            <w:bookmarkEnd w:id="51"/>
            <w:proofErr w:type="spellEnd"/>
          </w:p>
          <w:p w14:paraId="504EAE18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48"/>
    </w:tbl>
    <w:p w14:paraId="4989AC70" w14:textId="20894120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074501" w:rsidRPr="00A15CB0" w14:paraId="6A29215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748CA" w14:textId="7B5A1705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52" w:name="_Hlk151234977"/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Informe_Usuarios</w:t>
            </w:r>
            <w:bookmarkEnd w:id="52"/>
            <w:proofErr w:type="spellEnd"/>
          </w:p>
          <w:p w14:paraId="0E505BFB" w14:textId="4FA5D933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FS0003</w:t>
            </w:r>
          </w:p>
          <w:p w14:paraId="3BE5638E" w14:textId="77777777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074501" w:rsidRPr="00A15CB0" w14:paraId="464AB30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0EFE1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074501" w:rsidRPr="00A15CB0" w14:paraId="30F54D46" w14:textId="77777777" w:rsidTr="00582849">
              <w:tc>
                <w:tcPr>
                  <w:tcW w:w="430" w:type="dxa"/>
                  <w:vAlign w:val="center"/>
                </w:tcPr>
                <w:p w14:paraId="242F6C72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4A6025DC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65993798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1F6B7C8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074501" w:rsidRPr="00A15CB0" w14:paraId="677D2EDC" w14:textId="77777777" w:rsidTr="00582849">
              <w:tc>
                <w:tcPr>
                  <w:tcW w:w="430" w:type="dxa"/>
                  <w:vAlign w:val="center"/>
                </w:tcPr>
                <w:p w14:paraId="4DA23332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292EAEA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394B0679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E442647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87B892F" w14:textId="77777777" w:rsidR="00074501" w:rsidRPr="00A15CB0" w:rsidRDefault="00074501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074501" w:rsidRPr="00A15CB0" w14:paraId="209D95E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3F7E7" w14:textId="5D4E3F43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vertAlign w:val="subscript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9110CB" w:rsidRPr="00426C60">
              <w:rPr>
                <w:sz w:val="24"/>
                <w:szCs w:val="24"/>
                <w:lang w:val="es-AR"/>
              </w:rPr>
              <w:t>Informe_Usuarios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= </w:t>
            </w:r>
            <w:r w:rsidR="009110CB">
              <w:rPr>
                <w:sz w:val="24"/>
                <w:szCs w:val="24"/>
                <w:vertAlign w:val="subscript"/>
                <w:lang w:val="es-AR"/>
              </w:rPr>
              <w:t>0</w:t>
            </w:r>
            <w:r w:rsidR="009110CB">
              <w:rPr>
                <w:sz w:val="24"/>
                <w:szCs w:val="24"/>
                <w:lang w:val="es-AR"/>
              </w:rPr>
              <w:t>{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usuarioDNI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usuarioNombre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usuarioApellido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usuarioEmail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usuarioTelefono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proofErr w:type="gramStart"/>
            <w:r w:rsidR="009110CB">
              <w:rPr>
                <w:sz w:val="24"/>
                <w:szCs w:val="24"/>
                <w:lang w:val="es-AR"/>
              </w:rPr>
              <w:t>tipoNombre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>}</w:t>
            </w:r>
            <w:r w:rsidR="009110CB">
              <w:rPr>
                <w:sz w:val="24"/>
                <w:szCs w:val="24"/>
                <w:vertAlign w:val="subscript"/>
                <w:lang w:val="es-AR"/>
              </w:rPr>
              <w:t>n</w:t>
            </w:r>
            <w:proofErr w:type="gramEnd"/>
          </w:p>
          <w:p w14:paraId="0B0A2E44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4C943DE5" w14:textId="288A5252" w:rsidR="00074501" w:rsidRDefault="00074501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074501" w:rsidRPr="00A15CB0" w14:paraId="0CF0825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49D35" w14:textId="21AED036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Informe_TipoPago</w:t>
            </w:r>
            <w:proofErr w:type="spellEnd"/>
          </w:p>
          <w:p w14:paraId="224FE999" w14:textId="6B59AF45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FS0005</w:t>
            </w:r>
          </w:p>
          <w:p w14:paraId="6EC16946" w14:textId="77777777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074501" w:rsidRPr="00A15CB0" w14:paraId="4A9069A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50A44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074501" w:rsidRPr="00A15CB0" w14:paraId="102203EF" w14:textId="77777777" w:rsidTr="00582849">
              <w:tc>
                <w:tcPr>
                  <w:tcW w:w="430" w:type="dxa"/>
                  <w:vAlign w:val="center"/>
                </w:tcPr>
                <w:p w14:paraId="7F279131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2BF9F160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2EADC1EC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5AF5509A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074501" w:rsidRPr="00A15CB0" w14:paraId="7B92F269" w14:textId="77777777" w:rsidTr="00582849">
              <w:tc>
                <w:tcPr>
                  <w:tcW w:w="430" w:type="dxa"/>
                  <w:vAlign w:val="center"/>
                </w:tcPr>
                <w:p w14:paraId="03FD8F17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1671FBA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C38E927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E555B0E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F6AAD8A" w14:textId="77777777" w:rsidR="00074501" w:rsidRPr="00A15CB0" w:rsidRDefault="00074501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074501" w:rsidRPr="00A15CB0" w14:paraId="2E90FFF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27321" w14:textId="107153C8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vertAlign w:val="subscript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11F4A" w:rsidRPr="00426C60">
              <w:rPr>
                <w:sz w:val="24"/>
                <w:szCs w:val="24"/>
                <w:lang w:val="es-AR"/>
              </w:rPr>
              <w:t>Informe_TipoPago</w:t>
            </w:r>
            <w:proofErr w:type="spellEnd"/>
            <w:r w:rsidR="00111F4A">
              <w:rPr>
                <w:sz w:val="24"/>
                <w:szCs w:val="24"/>
                <w:lang w:val="es-AR"/>
              </w:rPr>
              <w:t xml:space="preserve"> = </w:t>
            </w:r>
            <w:r w:rsidR="00111F4A">
              <w:rPr>
                <w:sz w:val="24"/>
                <w:szCs w:val="24"/>
                <w:vertAlign w:val="subscript"/>
                <w:lang w:val="es-AR"/>
              </w:rPr>
              <w:t>0</w:t>
            </w:r>
            <w:r w:rsidR="00111F4A">
              <w:rPr>
                <w:sz w:val="24"/>
                <w:szCs w:val="24"/>
                <w:lang w:val="es-AR"/>
              </w:rPr>
              <w:t>{</w:t>
            </w:r>
            <w:proofErr w:type="spellStart"/>
            <w:r w:rsidR="00111F4A">
              <w:rPr>
                <w:sz w:val="24"/>
                <w:szCs w:val="24"/>
                <w:lang w:val="es-AR"/>
              </w:rPr>
              <w:t>tipoPagoID</w:t>
            </w:r>
            <w:proofErr w:type="spellEnd"/>
            <w:r w:rsidR="00111F4A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proofErr w:type="gramStart"/>
            <w:r w:rsidR="00111F4A">
              <w:rPr>
                <w:sz w:val="24"/>
                <w:szCs w:val="24"/>
                <w:lang w:val="es-AR"/>
              </w:rPr>
              <w:t>tipoPagoNombre</w:t>
            </w:r>
            <w:proofErr w:type="spellEnd"/>
            <w:r w:rsidR="00111F4A">
              <w:rPr>
                <w:sz w:val="24"/>
                <w:szCs w:val="24"/>
                <w:lang w:val="es-AR"/>
              </w:rPr>
              <w:t>}</w:t>
            </w:r>
            <w:r w:rsidR="00111F4A">
              <w:rPr>
                <w:sz w:val="24"/>
                <w:szCs w:val="24"/>
                <w:vertAlign w:val="subscript"/>
                <w:lang w:val="es-AR"/>
              </w:rPr>
              <w:t>n</w:t>
            </w:r>
            <w:proofErr w:type="gramEnd"/>
          </w:p>
          <w:p w14:paraId="277780B2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5D84D0A1" w14:textId="6AA5E95E" w:rsidR="00074501" w:rsidRDefault="00074501" w:rsidP="00FF617C">
      <w:pPr>
        <w:spacing w:after="160"/>
        <w:rPr>
          <w:sz w:val="26"/>
          <w:szCs w:val="26"/>
          <w:lang w:val="es-AR"/>
        </w:rPr>
      </w:pPr>
    </w:p>
    <w:p w14:paraId="79F6AC5D" w14:textId="1E9DB66B" w:rsidR="00074501" w:rsidRDefault="00074501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074501" w:rsidRPr="00A15CB0" w14:paraId="56D384A5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C051D" w14:textId="7AF224DC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53" w:name="_Hlk151234739"/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Informe_Facturas</w:t>
            </w:r>
            <w:bookmarkEnd w:id="53"/>
            <w:proofErr w:type="spellEnd"/>
          </w:p>
          <w:p w14:paraId="199CDF09" w14:textId="4D9C79E7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FS0002</w:t>
            </w:r>
          </w:p>
          <w:p w14:paraId="32252A46" w14:textId="77777777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074501" w:rsidRPr="00A15CB0" w14:paraId="0ABAADC4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4895C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074501" w:rsidRPr="00A15CB0" w14:paraId="2BE80633" w14:textId="77777777" w:rsidTr="00582849">
              <w:tc>
                <w:tcPr>
                  <w:tcW w:w="430" w:type="dxa"/>
                  <w:vAlign w:val="center"/>
                </w:tcPr>
                <w:p w14:paraId="5C66329C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57B0809C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2942B6C4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F6A4BB9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074501" w:rsidRPr="00A15CB0" w14:paraId="4A95CC26" w14:textId="77777777" w:rsidTr="00582849">
              <w:tc>
                <w:tcPr>
                  <w:tcW w:w="430" w:type="dxa"/>
                  <w:vAlign w:val="center"/>
                </w:tcPr>
                <w:p w14:paraId="7F428E18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7521812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3722D00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E353743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6FC59A3B" w14:textId="77777777" w:rsidR="00074501" w:rsidRPr="00A15CB0" w:rsidRDefault="00074501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074501" w:rsidRPr="00A15CB0" w14:paraId="7215623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8F412" w14:textId="409A99D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Informe_Facturas</w:t>
            </w:r>
            <w:proofErr w:type="spellEnd"/>
            <w:r w:rsidR="00426C60">
              <w:rPr>
                <w:sz w:val="24"/>
                <w:szCs w:val="24"/>
                <w:lang w:val="es-AR"/>
              </w:rPr>
              <w:t xml:space="preserve"> = </w:t>
            </w:r>
            <w:r w:rsidR="00B93BCE" w:rsidRPr="00B93BCE">
              <w:rPr>
                <w:sz w:val="24"/>
                <w:szCs w:val="24"/>
                <w:vertAlign w:val="subscript"/>
                <w:lang w:val="es-AR"/>
              </w:rPr>
              <w:t>0</w:t>
            </w:r>
            <w:r w:rsidR="00B93BCE">
              <w:rPr>
                <w:sz w:val="24"/>
                <w:szCs w:val="24"/>
                <w:lang w:val="es-AR"/>
              </w:rPr>
              <w:t>{</w:t>
            </w:r>
            <w:proofErr w:type="spellStart"/>
            <w:r w:rsidR="00B93BCE">
              <w:rPr>
                <w:sz w:val="24"/>
                <w:szCs w:val="24"/>
                <w:lang w:val="es-AR"/>
              </w:rPr>
              <w:t>facturaID</w:t>
            </w:r>
            <w:proofErr w:type="spellEnd"/>
            <w:r w:rsidR="00B93BCE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B93BCE">
              <w:rPr>
                <w:sz w:val="24"/>
                <w:szCs w:val="24"/>
                <w:lang w:val="es-AR"/>
              </w:rPr>
              <w:t>facturaFecha</w:t>
            </w:r>
            <w:proofErr w:type="spellEnd"/>
            <w:r w:rsidR="00B93BCE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facturaMonto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tipoPagoNombre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proofErr w:type="gramStart"/>
            <w:r w:rsidR="009110CB">
              <w:rPr>
                <w:sz w:val="24"/>
                <w:szCs w:val="24"/>
                <w:lang w:val="es-AR"/>
              </w:rPr>
              <w:t>usuarioNombre</w:t>
            </w:r>
            <w:proofErr w:type="spellEnd"/>
            <w:r w:rsidR="00B93BCE">
              <w:rPr>
                <w:sz w:val="24"/>
                <w:szCs w:val="24"/>
                <w:lang w:val="es-AR"/>
              </w:rPr>
              <w:t>}</w:t>
            </w:r>
            <w:r w:rsidR="00B93BCE" w:rsidRPr="00B93BCE">
              <w:rPr>
                <w:sz w:val="24"/>
                <w:szCs w:val="24"/>
                <w:vertAlign w:val="subscript"/>
                <w:lang w:val="es-AR"/>
              </w:rPr>
              <w:t>n</w:t>
            </w:r>
            <w:proofErr w:type="gramEnd"/>
          </w:p>
          <w:p w14:paraId="0AA83567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36BF8FF" w14:textId="06FD7E72" w:rsidR="00074501" w:rsidRDefault="00074501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074501" w:rsidRPr="00A15CB0" w14:paraId="5DF9CA8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1C965" w14:textId="46B221C2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54" w:name="_Hlk151235109"/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Informe_Categorias</w:t>
            </w:r>
            <w:bookmarkEnd w:id="54"/>
            <w:proofErr w:type="spellEnd"/>
          </w:p>
          <w:p w14:paraId="3C57DB3E" w14:textId="3228FD61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FS0004</w:t>
            </w:r>
          </w:p>
          <w:p w14:paraId="1182B22B" w14:textId="77777777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074501" w:rsidRPr="00A15CB0" w14:paraId="2701142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B6BA4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074501" w:rsidRPr="00A15CB0" w14:paraId="0187C845" w14:textId="77777777" w:rsidTr="00582849">
              <w:tc>
                <w:tcPr>
                  <w:tcW w:w="430" w:type="dxa"/>
                  <w:vAlign w:val="center"/>
                </w:tcPr>
                <w:p w14:paraId="46BD612C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6A45B2B8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EE61F9A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2D5719DC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074501" w:rsidRPr="00A15CB0" w14:paraId="3EAEB5E2" w14:textId="77777777" w:rsidTr="00582849">
              <w:tc>
                <w:tcPr>
                  <w:tcW w:w="430" w:type="dxa"/>
                  <w:vAlign w:val="center"/>
                </w:tcPr>
                <w:p w14:paraId="511AAD26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0771597C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22829E59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8018DEF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F847172" w14:textId="77777777" w:rsidR="00074501" w:rsidRPr="00A15CB0" w:rsidRDefault="00074501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074501" w:rsidRPr="00A15CB0" w14:paraId="6FEFE18D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F1207" w14:textId="3CAA8CAB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vertAlign w:val="subscript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9110CB" w:rsidRPr="00426C60">
              <w:rPr>
                <w:sz w:val="24"/>
                <w:szCs w:val="24"/>
                <w:lang w:val="es-AR"/>
              </w:rPr>
              <w:t>Informe_Categorias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 = </w:t>
            </w:r>
            <w:r w:rsidR="009110CB">
              <w:rPr>
                <w:sz w:val="24"/>
                <w:szCs w:val="24"/>
                <w:vertAlign w:val="subscript"/>
                <w:lang w:val="es-AR"/>
              </w:rPr>
              <w:t>11</w:t>
            </w:r>
            <w:r w:rsidR="009110CB">
              <w:rPr>
                <w:sz w:val="24"/>
                <w:szCs w:val="24"/>
                <w:lang w:val="es-AR"/>
              </w:rPr>
              <w:t>{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categoriaLetra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 xml:space="preserve">, </w:t>
            </w:r>
            <w:proofErr w:type="spellStart"/>
            <w:r w:rsidR="009110CB">
              <w:rPr>
                <w:sz w:val="24"/>
                <w:szCs w:val="24"/>
                <w:lang w:val="es-AR"/>
              </w:rPr>
              <w:t>categoriaMonto</w:t>
            </w:r>
            <w:proofErr w:type="spellEnd"/>
            <w:r w:rsidR="009110CB">
              <w:rPr>
                <w:sz w:val="24"/>
                <w:szCs w:val="24"/>
                <w:lang w:val="es-AR"/>
              </w:rPr>
              <w:t>}</w:t>
            </w:r>
            <w:r w:rsidR="009110CB">
              <w:rPr>
                <w:sz w:val="24"/>
                <w:szCs w:val="24"/>
                <w:vertAlign w:val="subscript"/>
                <w:lang w:val="es-AR"/>
              </w:rPr>
              <w:t>11</w:t>
            </w:r>
          </w:p>
          <w:p w14:paraId="13138C09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45E881A1" w14:textId="698D4BC6" w:rsidR="00074501" w:rsidRDefault="00074501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</w:tblGrid>
      <w:tr w:rsidR="00074501" w:rsidRPr="00A15CB0" w14:paraId="6F5251A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26503" w14:textId="7DDD2287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55" w:name="_Hlk151235248"/>
            <w:proofErr w:type="spellStart"/>
            <w:r w:rsidR="00426C60" w:rsidRPr="00426C60">
              <w:rPr>
                <w:sz w:val="24"/>
                <w:szCs w:val="24"/>
                <w:lang w:val="es-AR"/>
              </w:rPr>
              <w:t>Informe_Negocio</w:t>
            </w:r>
            <w:bookmarkEnd w:id="55"/>
            <w:proofErr w:type="spellEnd"/>
          </w:p>
          <w:p w14:paraId="60AA1741" w14:textId="7752A1E5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FS0006</w:t>
            </w:r>
          </w:p>
          <w:p w14:paraId="784AF97E" w14:textId="77777777" w:rsidR="00074501" w:rsidRPr="00A15CB0" w:rsidRDefault="00074501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074501" w:rsidRPr="00A15CB0" w14:paraId="1F0D17C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36FAD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"/>
              <w:gridCol w:w="1981"/>
              <w:gridCol w:w="397"/>
              <w:gridCol w:w="1786"/>
            </w:tblGrid>
            <w:tr w:rsidR="00074501" w:rsidRPr="00A15CB0" w14:paraId="3D4A3310" w14:textId="77777777" w:rsidTr="00582849">
              <w:tc>
                <w:tcPr>
                  <w:tcW w:w="430" w:type="dxa"/>
                  <w:vAlign w:val="center"/>
                </w:tcPr>
                <w:p w14:paraId="38B00B00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2004" w:type="dxa"/>
                </w:tcPr>
                <w:p w14:paraId="54A2DFF5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776957F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B51D44B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074501" w:rsidRPr="00A15CB0" w14:paraId="0C43A9CE" w14:textId="77777777" w:rsidTr="00582849">
              <w:tc>
                <w:tcPr>
                  <w:tcW w:w="430" w:type="dxa"/>
                  <w:vAlign w:val="center"/>
                </w:tcPr>
                <w:p w14:paraId="6295C35A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6744C08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6959DCE" w14:textId="77777777" w:rsidR="00074501" w:rsidRPr="00A15CB0" w:rsidRDefault="00074501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44D3CBF1" w14:textId="77777777" w:rsidR="00074501" w:rsidRPr="00A15CB0" w:rsidRDefault="00074501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1AD601BB" w14:textId="77777777" w:rsidR="00074501" w:rsidRPr="00A15CB0" w:rsidRDefault="00074501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074501" w:rsidRPr="00A15CB0" w14:paraId="4AD9574D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5497D" w14:textId="7DF1E8D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vertAlign w:val="subscript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Componentes: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111F4A" w:rsidRPr="00426C60">
              <w:rPr>
                <w:sz w:val="24"/>
                <w:szCs w:val="24"/>
                <w:lang w:val="es-AR"/>
              </w:rPr>
              <w:t>Informe_Negocio</w:t>
            </w:r>
            <w:proofErr w:type="spellEnd"/>
            <w:r w:rsidR="00111F4A" w:rsidRPr="00A15CB0">
              <w:rPr>
                <w:sz w:val="24"/>
                <w:szCs w:val="24"/>
                <w:lang w:val="es-AR"/>
              </w:rPr>
              <w:t xml:space="preserve"> </w:t>
            </w:r>
            <w:r w:rsidR="00111F4A">
              <w:rPr>
                <w:sz w:val="24"/>
                <w:szCs w:val="24"/>
                <w:lang w:val="es-AR"/>
              </w:rPr>
              <w:t xml:space="preserve">= </w:t>
            </w:r>
            <w:proofErr w:type="spellStart"/>
            <w:r w:rsidR="00111F4A">
              <w:rPr>
                <w:sz w:val="24"/>
                <w:szCs w:val="24"/>
                <w:lang w:val="es-AR"/>
              </w:rPr>
              <w:t>negocioID</w:t>
            </w:r>
            <w:proofErr w:type="spellEnd"/>
            <w:r w:rsidR="00111F4A">
              <w:rPr>
                <w:sz w:val="24"/>
                <w:szCs w:val="24"/>
                <w:lang w:val="es-AR"/>
              </w:rPr>
              <w:t xml:space="preserve"> </w:t>
            </w:r>
            <w:r w:rsidRPr="00A15CB0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r w:rsidR="00111F4A">
              <w:rPr>
                <w:sz w:val="24"/>
                <w:szCs w:val="24"/>
                <w:lang w:val="es-AR"/>
              </w:rPr>
              <w:t>diasSemanales</w:t>
            </w:r>
            <w:proofErr w:type="spellEnd"/>
            <w:r w:rsidR="00111F4A">
              <w:rPr>
                <w:sz w:val="24"/>
                <w:szCs w:val="24"/>
                <w:lang w:val="es-AR"/>
              </w:rPr>
              <w:t xml:space="preserve"> + </w:t>
            </w:r>
            <w:proofErr w:type="spellStart"/>
            <w:r w:rsidR="00111F4A">
              <w:rPr>
                <w:sz w:val="24"/>
                <w:szCs w:val="24"/>
                <w:lang w:val="es-AR"/>
              </w:rPr>
              <w:t>categoriaLetra</w:t>
            </w:r>
            <w:proofErr w:type="spellEnd"/>
            <w:r w:rsidR="00111F4A">
              <w:rPr>
                <w:sz w:val="24"/>
                <w:szCs w:val="24"/>
                <w:lang w:val="es-AR"/>
              </w:rPr>
              <w:t xml:space="preserve"> + </w:t>
            </w:r>
            <w:r w:rsidR="00111F4A">
              <w:rPr>
                <w:sz w:val="24"/>
                <w:szCs w:val="24"/>
                <w:vertAlign w:val="subscript"/>
                <w:lang w:val="es-AR"/>
              </w:rPr>
              <w:t>0</w:t>
            </w:r>
            <w:r w:rsidR="00111F4A">
              <w:rPr>
                <w:sz w:val="24"/>
                <w:szCs w:val="24"/>
                <w:lang w:val="es-AR"/>
              </w:rPr>
              <w:t>{</w:t>
            </w:r>
            <w:proofErr w:type="spellStart"/>
            <w:r w:rsidR="00816B80" w:rsidRPr="00816B80">
              <w:rPr>
                <w:sz w:val="24"/>
                <w:szCs w:val="24"/>
                <w:lang w:val="es-AR"/>
              </w:rPr>
              <w:t>vacFechaInicio</w:t>
            </w:r>
            <w:proofErr w:type="spellEnd"/>
            <w:r w:rsidR="00816B80" w:rsidRPr="00816B80">
              <w:rPr>
                <w:sz w:val="24"/>
                <w:szCs w:val="24"/>
                <w:lang w:val="es-AR"/>
              </w:rPr>
              <w:t xml:space="preserve"> </w:t>
            </w:r>
            <w:r w:rsidR="00111F4A">
              <w:rPr>
                <w:sz w:val="24"/>
                <w:szCs w:val="24"/>
                <w:lang w:val="es-AR"/>
              </w:rPr>
              <w:t xml:space="preserve">+ </w:t>
            </w:r>
            <w:proofErr w:type="spellStart"/>
            <w:proofErr w:type="gramStart"/>
            <w:r w:rsidR="00816B80" w:rsidRPr="00816B80">
              <w:rPr>
                <w:sz w:val="24"/>
                <w:szCs w:val="24"/>
                <w:lang w:val="es-AR"/>
              </w:rPr>
              <w:t>vacFechaFin</w:t>
            </w:r>
            <w:proofErr w:type="spellEnd"/>
            <w:r w:rsidR="00111F4A">
              <w:rPr>
                <w:sz w:val="24"/>
                <w:szCs w:val="24"/>
                <w:lang w:val="es-AR"/>
              </w:rPr>
              <w:t>}</w:t>
            </w:r>
            <w:r w:rsidR="00111F4A">
              <w:rPr>
                <w:sz w:val="24"/>
                <w:szCs w:val="24"/>
                <w:vertAlign w:val="subscript"/>
                <w:lang w:val="es-AR"/>
              </w:rPr>
              <w:t>n</w:t>
            </w:r>
            <w:proofErr w:type="gramEnd"/>
          </w:p>
          <w:p w14:paraId="66F11C58" w14:textId="77777777" w:rsidR="00074501" w:rsidRPr="00A15CB0" w:rsidRDefault="00074501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6CA0ED74" w14:textId="3819BB10" w:rsidR="00074501" w:rsidRDefault="00074501" w:rsidP="00FF617C">
      <w:pPr>
        <w:spacing w:after="160"/>
        <w:rPr>
          <w:sz w:val="26"/>
          <w:szCs w:val="26"/>
          <w:lang w:val="es-AR"/>
        </w:rPr>
      </w:pPr>
    </w:p>
    <w:p w14:paraId="3671C326" w14:textId="77777777" w:rsidR="00074501" w:rsidRDefault="00074501" w:rsidP="00FF617C">
      <w:pPr>
        <w:spacing w:after="160"/>
        <w:rPr>
          <w:sz w:val="26"/>
          <w:szCs w:val="26"/>
          <w:lang w:val="es-AR"/>
        </w:rPr>
        <w:sectPr w:rsidR="00074501" w:rsidSect="00074501">
          <w:type w:val="continuous"/>
          <w:pgSz w:w="11906" w:h="16838" w:code="9"/>
          <w:pgMar w:top="1134" w:right="849" w:bottom="567" w:left="1134" w:header="709" w:footer="709" w:gutter="0"/>
          <w:cols w:num="2" w:space="282"/>
          <w:docGrid w:linePitch="360"/>
        </w:sectPr>
      </w:pPr>
    </w:p>
    <w:p w14:paraId="4E2A2BCE" w14:textId="20F6C860" w:rsidR="00074501" w:rsidRDefault="00074501" w:rsidP="00FF617C">
      <w:pPr>
        <w:spacing w:after="160"/>
        <w:rPr>
          <w:sz w:val="26"/>
          <w:szCs w:val="26"/>
          <w:lang w:val="es-AR"/>
        </w:rPr>
      </w:pPr>
    </w:p>
    <w:p w14:paraId="63143EBE" w14:textId="488C3A5E" w:rsidR="00074501" w:rsidRDefault="00074501" w:rsidP="00FF617C">
      <w:pPr>
        <w:spacing w:after="160"/>
        <w:rPr>
          <w:sz w:val="26"/>
          <w:szCs w:val="26"/>
          <w:lang w:val="es-AR"/>
        </w:rPr>
      </w:pPr>
    </w:p>
    <w:p w14:paraId="46A80416" w14:textId="36B194F6" w:rsidR="00B76E53" w:rsidRDefault="00B76E53" w:rsidP="00FF617C">
      <w:pPr>
        <w:spacing w:after="160"/>
        <w:rPr>
          <w:sz w:val="26"/>
          <w:szCs w:val="26"/>
          <w:lang w:val="es-AR"/>
        </w:rPr>
      </w:pPr>
    </w:p>
    <w:p w14:paraId="55AC7A75" w14:textId="77777777" w:rsidR="00B76E53" w:rsidRDefault="00B76E53" w:rsidP="00FF617C">
      <w:pPr>
        <w:spacing w:after="160"/>
        <w:rPr>
          <w:sz w:val="26"/>
          <w:szCs w:val="26"/>
          <w:lang w:val="es-AR"/>
        </w:rPr>
      </w:pPr>
    </w:p>
    <w:p w14:paraId="1C8B4AFE" w14:textId="77777777" w:rsidR="00074501" w:rsidRDefault="00074501" w:rsidP="00FF617C">
      <w:pPr>
        <w:spacing w:after="160"/>
        <w:rPr>
          <w:sz w:val="26"/>
          <w:szCs w:val="26"/>
          <w:lang w:val="es-AR"/>
        </w:rPr>
      </w:pPr>
    </w:p>
    <w:p w14:paraId="7563BF70" w14:textId="5294E6CE" w:rsidR="00AD060E" w:rsidRPr="00074501" w:rsidRDefault="00AD060E" w:rsidP="00FF617C">
      <w:pPr>
        <w:spacing w:after="160"/>
        <w:rPr>
          <w:sz w:val="26"/>
          <w:szCs w:val="26"/>
          <w:u w:val="single"/>
          <w:lang w:val="es-AR"/>
        </w:rPr>
      </w:pPr>
      <w:r w:rsidRPr="00074501">
        <w:rPr>
          <w:sz w:val="28"/>
          <w:szCs w:val="28"/>
          <w:u w:val="single"/>
          <w:lang w:val="es-AR"/>
        </w:rPr>
        <w:lastRenderedPageBreak/>
        <w:t>Datos elementales</w:t>
      </w:r>
    </w:p>
    <w:p w14:paraId="1F087F07" w14:textId="77777777" w:rsidR="00CD16B0" w:rsidRDefault="00CD16B0" w:rsidP="00582849">
      <w:pPr>
        <w:spacing w:after="0" w:line="240" w:lineRule="auto"/>
        <w:rPr>
          <w:b/>
          <w:bCs/>
          <w:sz w:val="24"/>
          <w:szCs w:val="24"/>
          <w:lang w:val="es-AR"/>
        </w:rPr>
        <w:sectPr w:rsidR="00CD16B0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  <w:bookmarkStart w:id="56" w:name="_Hlk1512354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</w:tblGrid>
      <w:tr w:rsidR="00AD060E" w:rsidRPr="00A15CB0" w14:paraId="03E05C21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4A5CB" w14:textId="15532F56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B22786" w:rsidRPr="00B22786">
              <w:rPr>
                <w:sz w:val="24"/>
                <w:szCs w:val="24"/>
                <w:lang w:val="es-AR"/>
              </w:rPr>
              <w:t>negocioID</w:t>
            </w:r>
            <w:proofErr w:type="spellEnd"/>
          </w:p>
          <w:p w14:paraId="05794606" w14:textId="3453B8AF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57" w:name="_Hlk151235580"/>
            <w:r w:rsidR="00CD16B0">
              <w:rPr>
                <w:sz w:val="24"/>
                <w:szCs w:val="24"/>
                <w:lang w:val="es-AR"/>
              </w:rPr>
              <w:t>DE0001</w:t>
            </w:r>
            <w:bookmarkEnd w:id="57"/>
          </w:p>
          <w:p w14:paraId="18800F87" w14:textId="77777777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AD060E" w:rsidRPr="00A15CB0" w14:paraId="72D47B8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B064D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AD060E" w:rsidRPr="00A15CB0" w14:paraId="643B931C" w14:textId="77777777" w:rsidTr="00582849">
              <w:tc>
                <w:tcPr>
                  <w:tcW w:w="430" w:type="dxa"/>
                  <w:vAlign w:val="center"/>
                </w:tcPr>
                <w:p w14:paraId="606D872C" w14:textId="77777777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4E77C99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1FA3DCB7" w14:textId="101FAB4F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6C5717DE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AD060E" w:rsidRPr="00A15CB0" w14:paraId="64D77319" w14:textId="77777777" w:rsidTr="00582849">
              <w:tc>
                <w:tcPr>
                  <w:tcW w:w="430" w:type="dxa"/>
                  <w:vAlign w:val="center"/>
                </w:tcPr>
                <w:p w14:paraId="5C8795ED" w14:textId="645AF2C0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88F8F7F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1680D248" w14:textId="29FBBD55" w:rsidR="00AD060E" w:rsidRPr="00A15CB0" w:rsidRDefault="00AD060E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70FD125" w14:textId="77777777" w:rsidR="00AD060E" w:rsidRPr="00A15CB0" w:rsidRDefault="00AD060E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38676D2F" w14:textId="77777777" w:rsidR="00AD060E" w:rsidRPr="00A15CB0" w:rsidRDefault="00AD060E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AD060E" w:rsidRPr="00A15CB0" w14:paraId="79ACC9A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709C3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7A1E7B91" w14:textId="77777777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7E7761EF" w14:textId="3A1457B3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914F6C">
              <w:rPr>
                <w:sz w:val="24"/>
                <w:szCs w:val="24"/>
                <w:lang w:val="es-AR"/>
              </w:rPr>
              <w:t>Entero</w:t>
            </w:r>
          </w:p>
          <w:p w14:paraId="44F4FC32" w14:textId="06ABFB49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B22786">
              <w:rPr>
                <w:sz w:val="24"/>
                <w:szCs w:val="24"/>
                <w:lang w:val="es-AR"/>
              </w:rPr>
              <w:t>4</w:t>
            </w:r>
          </w:p>
          <w:p w14:paraId="057BD313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7A5D2942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6304D35E" w14:textId="4BB44AC5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B22786">
              <w:rPr>
                <w:sz w:val="24"/>
                <w:szCs w:val="24"/>
                <w:lang w:val="es-AR"/>
              </w:rPr>
              <w:t>ID de un negocio</w:t>
            </w:r>
          </w:p>
          <w:p w14:paraId="4B2DA9DE" w14:textId="77777777" w:rsidR="00AD060E" w:rsidRPr="00A15CB0" w:rsidRDefault="00AD060E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1DA98FE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2A2C1EF8" w14:textId="77777777" w:rsidR="00AD060E" w:rsidRPr="00A15CB0" w:rsidRDefault="00AD060E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  <w:bookmarkEnd w:id="56"/>
    </w:tbl>
    <w:p w14:paraId="35674A92" w14:textId="01BF160A" w:rsidR="00AD060E" w:rsidRDefault="00AD060E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76E53" w:rsidRPr="00A15CB0" w14:paraId="371544E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B0496" w14:textId="2D8156B6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B22786" w:rsidRPr="00B22786">
              <w:rPr>
                <w:sz w:val="24"/>
                <w:szCs w:val="24"/>
                <w:lang w:val="es-AR"/>
              </w:rPr>
              <w:t>categoriaLetra</w:t>
            </w:r>
            <w:proofErr w:type="spellEnd"/>
          </w:p>
          <w:p w14:paraId="480BAF74" w14:textId="54B77ECC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CD16B0">
              <w:rPr>
                <w:sz w:val="24"/>
                <w:szCs w:val="24"/>
                <w:lang w:val="es-AR"/>
              </w:rPr>
              <w:t>DE0003</w:t>
            </w:r>
          </w:p>
          <w:p w14:paraId="0356E17E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B76E53" w:rsidRPr="00A15CB0" w14:paraId="3DD4039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189F1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B76E53" w:rsidRPr="00A15CB0" w14:paraId="068E7502" w14:textId="77777777" w:rsidTr="00582849">
              <w:tc>
                <w:tcPr>
                  <w:tcW w:w="430" w:type="dxa"/>
                  <w:vAlign w:val="center"/>
                </w:tcPr>
                <w:p w14:paraId="4415C096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18A12C3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78FE7543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54E594E8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B76E53" w:rsidRPr="00A15CB0" w14:paraId="53F76C20" w14:textId="77777777" w:rsidTr="00582849">
              <w:tc>
                <w:tcPr>
                  <w:tcW w:w="430" w:type="dxa"/>
                  <w:vAlign w:val="center"/>
                </w:tcPr>
                <w:p w14:paraId="222B7058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781B6A8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649514D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05C0E3FF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55FBF432" w14:textId="77777777" w:rsidR="00B76E53" w:rsidRPr="00A15CB0" w:rsidRDefault="00B76E5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B76E53" w:rsidRPr="00A15CB0" w14:paraId="783E447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D6FA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6DD8ED9D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620941A" w14:textId="69F01A89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773A26">
              <w:rPr>
                <w:sz w:val="24"/>
                <w:szCs w:val="24"/>
                <w:lang w:val="es-AR"/>
              </w:rPr>
              <w:t>Carácter</w:t>
            </w:r>
          </w:p>
          <w:p w14:paraId="1ADE6ADC" w14:textId="620AC120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773A26">
              <w:rPr>
                <w:sz w:val="24"/>
                <w:szCs w:val="24"/>
                <w:lang w:val="es-AR"/>
              </w:rPr>
              <w:t>1</w:t>
            </w:r>
          </w:p>
          <w:p w14:paraId="61B6435A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2842ADD6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2113B1ED" w14:textId="0A39DF0E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773A26">
              <w:rPr>
                <w:sz w:val="24"/>
                <w:szCs w:val="24"/>
                <w:lang w:val="es-AR"/>
              </w:rPr>
              <w:t xml:space="preserve">Letra de categoría </w:t>
            </w:r>
            <w:proofErr w:type="spellStart"/>
            <w:r w:rsidR="00773A26">
              <w:rPr>
                <w:sz w:val="24"/>
                <w:szCs w:val="24"/>
                <w:lang w:val="es-AR"/>
              </w:rPr>
              <w:t>monotributista</w:t>
            </w:r>
            <w:proofErr w:type="spellEnd"/>
          </w:p>
          <w:p w14:paraId="0B9D9A02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829E816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3AB97806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1ABD2712" w14:textId="3DD18E46" w:rsidR="00B76E53" w:rsidRDefault="00B76E5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76E53" w:rsidRPr="00A15CB0" w14:paraId="74EA574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EE03E" w14:textId="07FB9F11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B22786" w:rsidRPr="00B22786">
              <w:rPr>
                <w:sz w:val="24"/>
                <w:szCs w:val="24"/>
                <w:lang w:val="es-AR"/>
              </w:rPr>
              <w:t>diasSemanales</w:t>
            </w:r>
            <w:proofErr w:type="spellEnd"/>
          </w:p>
          <w:p w14:paraId="07CD7502" w14:textId="2DCCED19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CD16B0">
              <w:rPr>
                <w:sz w:val="24"/>
                <w:szCs w:val="24"/>
                <w:lang w:val="es-AR"/>
              </w:rPr>
              <w:t>DE0002</w:t>
            </w:r>
          </w:p>
          <w:p w14:paraId="700E6FF7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B76E53" w:rsidRPr="00A15CB0" w14:paraId="646706D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43FD9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B76E53" w:rsidRPr="00A15CB0" w14:paraId="098B4DBB" w14:textId="77777777" w:rsidTr="00582849">
              <w:tc>
                <w:tcPr>
                  <w:tcW w:w="430" w:type="dxa"/>
                  <w:vAlign w:val="center"/>
                </w:tcPr>
                <w:p w14:paraId="52B2530E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E291728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296A0F8E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64E39300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B76E53" w:rsidRPr="00A15CB0" w14:paraId="44BBD3F5" w14:textId="77777777" w:rsidTr="00582849">
              <w:tc>
                <w:tcPr>
                  <w:tcW w:w="430" w:type="dxa"/>
                  <w:vAlign w:val="center"/>
                </w:tcPr>
                <w:p w14:paraId="4031B389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DC155E0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0D085AAE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148B72B2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4BF27CE" w14:textId="77777777" w:rsidR="00B76E53" w:rsidRPr="00A15CB0" w:rsidRDefault="00B76E5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B76E53" w:rsidRPr="00A15CB0" w14:paraId="1539FC2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D58DD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66C7076D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7C74C513" w14:textId="32F459C6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914F6C">
              <w:rPr>
                <w:sz w:val="24"/>
                <w:szCs w:val="24"/>
                <w:lang w:val="es-AR"/>
              </w:rPr>
              <w:t>Entero</w:t>
            </w:r>
          </w:p>
          <w:p w14:paraId="26B959FF" w14:textId="4AF1F355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B22786">
              <w:rPr>
                <w:sz w:val="24"/>
                <w:szCs w:val="24"/>
                <w:lang w:val="es-AR"/>
              </w:rPr>
              <w:t>1</w:t>
            </w:r>
          </w:p>
          <w:p w14:paraId="2FBE5B49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34C0DC95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65DB0A88" w14:textId="6598B5BA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B22786">
              <w:rPr>
                <w:sz w:val="24"/>
                <w:szCs w:val="24"/>
                <w:lang w:val="es-AR"/>
              </w:rPr>
              <w:t>Cantidad de días a la semana que se trabaja en un negocio</w:t>
            </w:r>
          </w:p>
          <w:p w14:paraId="1F2FEB69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0C66D31F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5FBDF3AC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B4BEB9F" w14:textId="77777777" w:rsidR="00B76E53" w:rsidRDefault="00B76E53" w:rsidP="00FF617C">
      <w:pPr>
        <w:spacing w:after="160"/>
        <w:rPr>
          <w:sz w:val="26"/>
          <w:szCs w:val="26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76E53" w:rsidRPr="00A15CB0" w14:paraId="31855A1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0F9DC" w14:textId="6C673954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="00B22786" w:rsidRPr="00B22786">
              <w:rPr>
                <w:sz w:val="24"/>
                <w:szCs w:val="24"/>
                <w:lang w:val="es-AR"/>
              </w:rPr>
              <w:t>vacFechaInicio</w:t>
            </w:r>
            <w:proofErr w:type="spellEnd"/>
          </w:p>
          <w:p w14:paraId="0B4E251F" w14:textId="3B25B66B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CD16B0">
              <w:rPr>
                <w:sz w:val="24"/>
                <w:szCs w:val="24"/>
                <w:lang w:val="es-AR"/>
              </w:rPr>
              <w:t>DE0004</w:t>
            </w:r>
          </w:p>
          <w:p w14:paraId="4FF2D294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B76E53" w:rsidRPr="00A15CB0" w14:paraId="6D42BEB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DD4A5D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B76E53" w:rsidRPr="00A15CB0" w14:paraId="11D5C1D7" w14:textId="77777777" w:rsidTr="00582849">
              <w:tc>
                <w:tcPr>
                  <w:tcW w:w="430" w:type="dxa"/>
                  <w:vAlign w:val="center"/>
                </w:tcPr>
                <w:p w14:paraId="3B7ACC38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0F9528A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27E05BF0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6533DDED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B76E53" w:rsidRPr="00A15CB0" w14:paraId="354A747A" w14:textId="77777777" w:rsidTr="00582849">
              <w:tc>
                <w:tcPr>
                  <w:tcW w:w="430" w:type="dxa"/>
                  <w:vAlign w:val="center"/>
                </w:tcPr>
                <w:p w14:paraId="507A086E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4A24E0E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11997715" w14:textId="77777777" w:rsidR="00B76E53" w:rsidRPr="00A15CB0" w:rsidRDefault="00B76E53" w:rsidP="0058284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77A2E2E" w14:textId="77777777" w:rsidR="00B76E53" w:rsidRPr="00A15CB0" w:rsidRDefault="00B76E53" w:rsidP="00582849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A15CB0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4633707" w14:textId="77777777" w:rsidR="00B76E53" w:rsidRPr="00A15CB0" w:rsidRDefault="00B76E53" w:rsidP="00582849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A15CB0">
              <w:rPr>
                <w:sz w:val="10"/>
                <w:szCs w:val="10"/>
                <w:lang w:val="es-AR"/>
              </w:rPr>
              <w:t>​</w:t>
            </w:r>
          </w:p>
        </w:tc>
      </w:tr>
      <w:tr w:rsidR="00B76E53" w:rsidRPr="00A15CB0" w14:paraId="040F871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A5A27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20815985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D540482" w14:textId="158A5A1F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r w:rsidR="00773A26">
              <w:rPr>
                <w:sz w:val="24"/>
                <w:szCs w:val="24"/>
                <w:lang w:val="es-AR"/>
              </w:rPr>
              <w:t>Fecha</w:t>
            </w:r>
          </w:p>
          <w:p w14:paraId="3B3DA3C0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46BFE340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4A7DFAAC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5E066BF4" w14:textId="290CF591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A15CB0">
              <w:rPr>
                <w:sz w:val="24"/>
                <w:szCs w:val="24"/>
                <w:lang w:val="es-AR"/>
              </w:rPr>
              <w:t xml:space="preserve"> </w:t>
            </w:r>
            <w:bookmarkStart w:id="58" w:name="_Hlk151235869"/>
            <w:r w:rsidR="00773A26">
              <w:rPr>
                <w:sz w:val="24"/>
                <w:szCs w:val="24"/>
                <w:lang w:val="es-AR"/>
              </w:rPr>
              <w:t>Fecha de inicio de un periodo de vacaciones</w:t>
            </w:r>
            <w:bookmarkEnd w:id="58"/>
          </w:p>
          <w:p w14:paraId="376856D1" w14:textId="77777777" w:rsidR="00B76E53" w:rsidRPr="00A15CB0" w:rsidRDefault="00B76E53" w:rsidP="00582849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8D76E56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A15CB0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A15CB0">
              <w:rPr>
                <w:sz w:val="24"/>
                <w:szCs w:val="24"/>
                <w:lang w:val="es-AR"/>
              </w:rPr>
              <w:t xml:space="preserve"> -</w:t>
            </w:r>
          </w:p>
          <w:p w14:paraId="3BB0ADFD" w14:textId="77777777" w:rsidR="00B76E53" w:rsidRPr="00A15CB0" w:rsidRDefault="00B76E53" w:rsidP="00582849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623F5758" w14:textId="77777777" w:rsidR="00CD16B0" w:rsidRDefault="00CD16B0" w:rsidP="00FF617C">
      <w:pPr>
        <w:spacing w:after="160"/>
        <w:rPr>
          <w:sz w:val="26"/>
          <w:szCs w:val="26"/>
          <w:lang w:val="es-AR"/>
        </w:rPr>
        <w:sectPr w:rsidR="00CD16B0" w:rsidSect="00CD16B0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4AA28F1C" w14:textId="3B7B8289" w:rsidR="00C932E9" w:rsidRDefault="00C932E9" w:rsidP="00FF617C">
      <w:pPr>
        <w:spacing w:after="160"/>
        <w:rPr>
          <w:sz w:val="26"/>
          <w:szCs w:val="26"/>
          <w:lang w:val="es-AR"/>
        </w:rPr>
      </w:pPr>
    </w:p>
    <w:p w14:paraId="0C4BA4D4" w14:textId="4CFF1170" w:rsidR="00C932E9" w:rsidRDefault="00C932E9" w:rsidP="00FF617C">
      <w:pPr>
        <w:spacing w:after="160"/>
        <w:rPr>
          <w:sz w:val="26"/>
          <w:szCs w:val="26"/>
          <w:lang w:val="es-AR"/>
        </w:rPr>
      </w:pPr>
    </w:p>
    <w:p w14:paraId="704CC6E8" w14:textId="4C77AE96" w:rsidR="00C932E9" w:rsidRDefault="00C932E9" w:rsidP="00FF617C">
      <w:pPr>
        <w:spacing w:after="160"/>
        <w:rPr>
          <w:sz w:val="26"/>
          <w:szCs w:val="26"/>
          <w:lang w:val="es-AR"/>
        </w:rPr>
      </w:pPr>
    </w:p>
    <w:p w14:paraId="26719785" w14:textId="6ECE99C9" w:rsidR="00C932E9" w:rsidRDefault="00C932E9" w:rsidP="00FF617C">
      <w:pPr>
        <w:spacing w:after="160"/>
        <w:rPr>
          <w:sz w:val="26"/>
          <w:szCs w:val="26"/>
          <w:lang w:val="es-AR"/>
        </w:rPr>
      </w:pPr>
    </w:p>
    <w:p w14:paraId="06EEB75F" w14:textId="0EFD7B07" w:rsidR="00C932E9" w:rsidRDefault="00C932E9" w:rsidP="00FF617C">
      <w:pPr>
        <w:spacing w:after="160"/>
        <w:rPr>
          <w:sz w:val="26"/>
          <w:szCs w:val="26"/>
          <w:lang w:val="es-AR"/>
        </w:rPr>
      </w:pPr>
    </w:p>
    <w:p w14:paraId="73298DE7" w14:textId="77777777" w:rsidR="00C932E9" w:rsidRDefault="00C932E9" w:rsidP="00582849">
      <w:pPr>
        <w:spacing w:after="0" w:line="240" w:lineRule="auto"/>
        <w:rPr>
          <w:b/>
          <w:bCs/>
          <w:sz w:val="24"/>
          <w:szCs w:val="24"/>
          <w:lang w:val="es-AR"/>
        </w:rPr>
        <w:sectPr w:rsidR="00C932E9" w:rsidSect="00C932E9">
          <w:type w:val="continuous"/>
          <w:pgSz w:w="11906" w:h="16838" w:code="9"/>
          <w:pgMar w:top="1134" w:right="991" w:bottom="567" w:left="1134" w:header="709" w:footer="709" w:gutter="0"/>
          <w:cols w:space="282"/>
          <w:docGrid w:linePitch="360"/>
        </w:sectPr>
      </w:pPr>
    </w:p>
    <w:p w14:paraId="622E1307" w14:textId="77777777" w:rsidR="00C932E9" w:rsidRDefault="00C932E9" w:rsidP="00582849">
      <w:pPr>
        <w:spacing w:after="0" w:line="240" w:lineRule="auto"/>
        <w:rPr>
          <w:b/>
          <w:bCs/>
          <w:sz w:val="24"/>
          <w:szCs w:val="24"/>
          <w:lang w:val="es-AR"/>
        </w:rPr>
        <w:sectPr w:rsidR="00C932E9" w:rsidSect="00C932E9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p w14:paraId="4BEC5BCF" w14:textId="77777777" w:rsidR="00C932E9" w:rsidRDefault="00C932E9" w:rsidP="00FF617C">
      <w:pPr>
        <w:spacing w:after="160"/>
        <w:rPr>
          <w:sz w:val="26"/>
          <w:szCs w:val="26"/>
          <w:lang w:val="es-AR"/>
        </w:rPr>
        <w:sectPr w:rsidR="00C932E9" w:rsidSect="00C932E9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12F09DF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875E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vacFechaFin</w:t>
            </w:r>
            <w:proofErr w:type="spellEnd"/>
          </w:p>
          <w:p w14:paraId="478EDDE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DE0005</w:t>
            </w:r>
          </w:p>
          <w:p w14:paraId="4EE3C45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430E63D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7F9F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210B47A2" w14:textId="77777777" w:rsidTr="00582849">
              <w:tc>
                <w:tcPr>
                  <w:tcW w:w="430" w:type="dxa"/>
                  <w:vAlign w:val="center"/>
                </w:tcPr>
                <w:p w14:paraId="656C991F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23B1CCC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0CC6C1F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3D5C829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616B30C7" w14:textId="77777777" w:rsidTr="00582849">
              <w:tc>
                <w:tcPr>
                  <w:tcW w:w="430" w:type="dxa"/>
                  <w:vAlign w:val="center"/>
                </w:tcPr>
                <w:p w14:paraId="48C7D03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48AC67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AEB79F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6B323A4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683B3934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3DC4EE6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93B2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54FEE6F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1EE5FA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Fecha</w:t>
            </w:r>
          </w:p>
          <w:p w14:paraId="40D7602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2191A37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B3A105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2D926F5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Fecha de fin de un periodo de vacaciones</w:t>
            </w:r>
          </w:p>
          <w:p w14:paraId="65C729CF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49BE10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B14F34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46FB1E44" w14:textId="77777777" w:rsidR="0020038F" w:rsidRPr="0020038F" w:rsidRDefault="0020038F" w:rsidP="0020038F">
      <w:pPr>
        <w:spacing w:after="160"/>
        <w:rPr>
          <w:b/>
          <w:bCs/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03E8C17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4F4A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usuarioDNI</w:t>
            </w:r>
            <w:proofErr w:type="spellEnd"/>
          </w:p>
          <w:p w14:paraId="60EAEF0E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DE0007</w:t>
            </w:r>
          </w:p>
          <w:p w14:paraId="2FE1C90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4C4476F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2E27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648C3EB1" w14:textId="77777777" w:rsidTr="00582849">
              <w:tc>
                <w:tcPr>
                  <w:tcW w:w="430" w:type="dxa"/>
                  <w:vAlign w:val="center"/>
                </w:tcPr>
                <w:p w14:paraId="6DC7198A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0A2BBE5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4B30F494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3023B2B9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213D72F3" w14:textId="77777777" w:rsidTr="00582849">
              <w:tc>
                <w:tcPr>
                  <w:tcW w:w="430" w:type="dxa"/>
                  <w:vAlign w:val="center"/>
                </w:tcPr>
                <w:p w14:paraId="734E042F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30370E5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060EB160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CB75B7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D6F9218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40A18D9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3B55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29FE65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B54E35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Entero</w:t>
            </w:r>
          </w:p>
          <w:p w14:paraId="42A22F8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8</w:t>
            </w:r>
          </w:p>
          <w:p w14:paraId="6305833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586B70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7C288BA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DNI de un usuario</w:t>
            </w:r>
          </w:p>
          <w:p w14:paraId="3A81F556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6ADA74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EF8249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10C21C73" w14:textId="77777777" w:rsidR="0020038F" w:rsidRPr="0020038F" w:rsidRDefault="0020038F" w:rsidP="0020038F">
      <w:pPr>
        <w:spacing w:after="160"/>
        <w:rPr>
          <w:b/>
          <w:bCs/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6F5CD5E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A108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categoriaMonto</w:t>
            </w:r>
            <w:proofErr w:type="spellEnd"/>
          </w:p>
          <w:p w14:paraId="3FE950C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bookmarkStart w:id="59" w:name="_Hlk151235596"/>
            <w:r w:rsidRPr="0020038F">
              <w:rPr>
                <w:sz w:val="24"/>
                <w:szCs w:val="24"/>
                <w:lang w:val="es-AR"/>
              </w:rPr>
              <w:t>DE000</w:t>
            </w:r>
            <w:bookmarkEnd w:id="59"/>
            <w:r w:rsidRPr="0020038F">
              <w:rPr>
                <w:sz w:val="24"/>
                <w:szCs w:val="24"/>
                <w:lang w:val="es-AR"/>
              </w:rPr>
              <w:t>6</w:t>
            </w:r>
          </w:p>
          <w:p w14:paraId="74CCC98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33B85F3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5E04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3C434A38" w14:textId="77777777" w:rsidTr="00582849">
              <w:tc>
                <w:tcPr>
                  <w:tcW w:w="430" w:type="dxa"/>
                  <w:vAlign w:val="center"/>
                </w:tcPr>
                <w:p w14:paraId="45FA891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76939A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5AD490E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7C7EFB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0E7A668" w14:textId="77777777" w:rsidTr="00582849">
              <w:tc>
                <w:tcPr>
                  <w:tcW w:w="430" w:type="dxa"/>
                  <w:vAlign w:val="center"/>
                </w:tcPr>
                <w:p w14:paraId="7C8315EA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BECAE7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1EDD9D4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2CCA889C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1E7C68A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0F4DD11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8CA7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$</w:t>
            </w:r>
          </w:p>
          <w:p w14:paraId="0EEB5A9F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76004C1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Real</w:t>
            </w:r>
          </w:p>
          <w:p w14:paraId="04750A3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10,2</w:t>
            </w:r>
          </w:p>
          <w:p w14:paraId="1916C35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1951B4A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6E8B694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Valor de una categoría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monotributista</w:t>
            </w:r>
            <w:proofErr w:type="spellEnd"/>
          </w:p>
          <w:p w14:paraId="75523B4E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6EBA04D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15970E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75B6AF3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263FBB8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2AEF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usuarioPass</w:t>
            </w:r>
            <w:proofErr w:type="spellEnd"/>
          </w:p>
          <w:p w14:paraId="529F0688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DE0008</w:t>
            </w:r>
          </w:p>
          <w:p w14:paraId="39CA703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0C6D4B0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A2A2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7AC9CC83" w14:textId="77777777" w:rsidTr="00582849">
              <w:tc>
                <w:tcPr>
                  <w:tcW w:w="430" w:type="dxa"/>
                  <w:vAlign w:val="center"/>
                </w:tcPr>
                <w:p w14:paraId="7F00A4AF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6BAD18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5804D69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4CA8978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4E2245CC" w14:textId="77777777" w:rsidTr="00582849">
              <w:tc>
                <w:tcPr>
                  <w:tcW w:w="430" w:type="dxa"/>
                  <w:vAlign w:val="center"/>
                </w:tcPr>
                <w:p w14:paraId="2AB7BFD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6468313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3A1F5B0D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5FF4D1D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13DC7B27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7C1BD2F5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5214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C3AFF7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4E67E53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bookmarkStart w:id="60" w:name="_Hlk151236175"/>
            <w:r w:rsidRPr="0020038F">
              <w:rPr>
                <w:sz w:val="24"/>
                <w:szCs w:val="24"/>
                <w:lang w:val="es-AR"/>
              </w:rPr>
              <w:t>Alfanumérico</w:t>
            </w:r>
            <w:bookmarkEnd w:id="60"/>
          </w:p>
          <w:p w14:paraId="02D1D03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256</w:t>
            </w:r>
          </w:p>
          <w:p w14:paraId="462DA84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09D343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09E7ED1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Contraseña de un usuario</w:t>
            </w:r>
          </w:p>
          <w:p w14:paraId="217FEC38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4395D7C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6844A1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6C89B1E" w14:textId="77777777" w:rsidR="0020038F" w:rsidRDefault="0020038F" w:rsidP="0020038F">
      <w:pPr>
        <w:spacing w:after="160"/>
        <w:rPr>
          <w:sz w:val="26"/>
          <w:szCs w:val="26"/>
          <w:lang w:val="es-AR"/>
        </w:rPr>
        <w:sectPr w:rsidR="0020038F" w:rsidSect="0020038F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52790973" w14:textId="7D348771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633CFB60" w14:textId="35847F7F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371BFB03" w14:textId="47796DB1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187203B5" w14:textId="6904F983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7EE510B8" w14:textId="34BF65E5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2DB4D031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01C9DC6F" w14:textId="77777777" w:rsidR="0020038F" w:rsidRDefault="0020038F" w:rsidP="0020038F">
      <w:pPr>
        <w:spacing w:after="0" w:line="240" w:lineRule="auto"/>
        <w:rPr>
          <w:b/>
          <w:bCs/>
          <w:sz w:val="24"/>
          <w:szCs w:val="24"/>
          <w:lang w:val="es-AR"/>
        </w:rPr>
        <w:sectPr w:rsidR="0020038F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3A2378C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C51C7" w14:textId="0CA3C504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usuarioNombre</w:t>
            </w:r>
            <w:proofErr w:type="spellEnd"/>
          </w:p>
          <w:p w14:paraId="3E8A0055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DE0009</w:t>
            </w:r>
          </w:p>
          <w:p w14:paraId="4F3B89D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17A9F00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C962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22CE23CE" w14:textId="77777777" w:rsidTr="00582849">
              <w:tc>
                <w:tcPr>
                  <w:tcW w:w="430" w:type="dxa"/>
                  <w:vAlign w:val="center"/>
                </w:tcPr>
                <w:p w14:paraId="12790A5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88DAF73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7E90A970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EC125A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EE9756D" w14:textId="77777777" w:rsidTr="00582849">
              <w:tc>
                <w:tcPr>
                  <w:tcW w:w="430" w:type="dxa"/>
                  <w:vAlign w:val="center"/>
                </w:tcPr>
                <w:p w14:paraId="594048C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23534A5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1E314774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38EF8BE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5D4ABFB8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5865038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B066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DE0810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68C359B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295494D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32</w:t>
            </w:r>
          </w:p>
          <w:p w14:paraId="2CDF0F7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462134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4189DDE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Nombre de un usuario</w:t>
            </w:r>
          </w:p>
          <w:p w14:paraId="6113150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41B72A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1C0A763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6442D34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5F2F48BB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6E659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usuarioEmail</w:t>
            </w:r>
            <w:proofErr w:type="spellEnd"/>
          </w:p>
          <w:p w14:paraId="023FE8F6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DE0011</w:t>
            </w:r>
          </w:p>
          <w:p w14:paraId="68D8C5F5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75D940E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6210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51DB82A6" w14:textId="77777777" w:rsidTr="00582849">
              <w:tc>
                <w:tcPr>
                  <w:tcW w:w="430" w:type="dxa"/>
                  <w:vAlign w:val="center"/>
                </w:tcPr>
                <w:p w14:paraId="6A2DBD04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7B93A7C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1805A6CD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BDCD4C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06472C0F" w14:textId="77777777" w:rsidTr="00582849">
              <w:tc>
                <w:tcPr>
                  <w:tcW w:w="430" w:type="dxa"/>
                  <w:vAlign w:val="center"/>
                </w:tcPr>
                <w:p w14:paraId="6D300886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6C3DDEF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03261157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673DF3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371F537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0D17E64D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DCE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8771F1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4CF017D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31CF30D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320</w:t>
            </w:r>
          </w:p>
          <w:p w14:paraId="7491F94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1F16049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2ABA29C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Email de un usuario</w:t>
            </w:r>
          </w:p>
          <w:p w14:paraId="42E1C83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6ACA57F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F9DA03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68EAD1BD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5C865794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D419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usuarioApellido</w:t>
            </w:r>
            <w:proofErr w:type="spellEnd"/>
          </w:p>
          <w:p w14:paraId="4749EFF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DE0010</w:t>
            </w:r>
          </w:p>
          <w:p w14:paraId="7A885DE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6BA2C05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AB6B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6A965D6D" w14:textId="77777777" w:rsidTr="00582849">
              <w:tc>
                <w:tcPr>
                  <w:tcW w:w="430" w:type="dxa"/>
                  <w:vAlign w:val="center"/>
                </w:tcPr>
                <w:p w14:paraId="699F435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DE6824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2F2076F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B80E323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09724B0F" w14:textId="77777777" w:rsidTr="00582849">
              <w:tc>
                <w:tcPr>
                  <w:tcW w:w="430" w:type="dxa"/>
                  <w:vAlign w:val="center"/>
                </w:tcPr>
                <w:p w14:paraId="258B02C7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0F66083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6E161B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F6ED1C4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0B645DC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208280C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ABFD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05FBEC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426C04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6DABDB9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32</w:t>
            </w:r>
          </w:p>
          <w:p w14:paraId="7513B0E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F767CB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4F9C2B0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Apellido de un usuario</w:t>
            </w:r>
          </w:p>
          <w:p w14:paraId="352AEF7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4B30F50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035F19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49933858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65E6259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570F2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usuarioTelefono</w:t>
            </w:r>
            <w:proofErr w:type="spellEnd"/>
          </w:p>
          <w:p w14:paraId="102AB9C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DE0012</w:t>
            </w:r>
          </w:p>
          <w:p w14:paraId="5224B95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7CA7F6A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D623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34C656C9" w14:textId="77777777" w:rsidTr="00582849">
              <w:tc>
                <w:tcPr>
                  <w:tcW w:w="430" w:type="dxa"/>
                  <w:vAlign w:val="center"/>
                </w:tcPr>
                <w:p w14:paraId="52EE50BE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B9C64AA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59CE86DA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631842C4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2959F490" w14:textId="77777777" w:rsidTr="00582849">
              <w:tc>
                <w:tcPr>
                  <w:tcW w:w="430" w:type="dxa"/>
                  <w:vAlign w:val="center"/>
                </w:tcPr>
                <w:p w14:paraId="37FC20FB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E8A0D5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712F438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3D3EB2B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B07FDFE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174EBAC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D53F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5E7BA7C3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48DFCD0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4CC9D35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20</w:t>
            </w:r>
          </w:p>
          <w:p w14:paraId="75BEBC1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142199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4FDBA27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Teléfono de un usuario</w:t>
            </w:r>
          </w:p>
          <w:p w14:paraId="37F4CAC8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451437C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3AD381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633E3CEE" w14:textId="77777777" w:rsidR="0020038F" w:rsidRDefault="0020038F" w:rsidP="0020038F">
      <w:pPr>
        <w:spacing w:after="160"/>
        <w:rPr>
          <w:sz w:val="26"/>
          <w:szCs w:val="26"/>
          <w:lang w:val="es-AR"/>
        </w:rPr>
        <w:sectPr w:rsidR="0020038F" w:rsidSect="0020038F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42604301" w14:textId="7D8AEEA3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55F1D5EE" w14:textId="39A8E8E6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1FFB8670" w14:textId="0F614A16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2263E7D7" w14:textId="6DC1DF45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419F54CD" w14:textId="18850455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4203EBC6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5699FA7F" w14:textId="77777777" w:rsidR="0020038F" w:rsidRDefault="0020038F" w:rsidP="0020038F">
      <w:pPr>
        <w:spacing w:after="0" w:line="240" w:lineRule="auto"/>
        <w:rPr>
          <w:b/>
          <w:bCs/>
          <w:sz w:val="24"/>
          <w:szCs w:val="24"/>
          <w:lang w:val="es-AR"/>
        </w:rPr>
        <w:sectPr w:rsidR="0020038F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3DFD7C6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7479F" w14:textId="2B78DBEE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usuarioDetalles</w:t>
            </w:r>
            <w:proofErr w:type="spellEnd"/>
          </w:p>
          <w:p w14:paraId="0683527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DE0013</w:t>
            </w:r>
          </w:p>
          <w:p w14:paraId="76FF5F71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2878FB3B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B8BC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2F106779" w14:textId="77777777" w:rsidTr="00582849">
              <w:tc>
                <w:tcPr>
                  <w:tcW w:w="430" w:type="dxa"/>
                  <w:vAlign w:val="center"/>
                </w:tcPr>
                <w:p w14:paraId="2A4D7EB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A035299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6C84BE27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3B7FC0B3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FA4F543" w14:textId="77777777" w:rsidTr="00582849">
              <w:tc>
                <w:tcPr>
                  <w:tcW w:w="430" w:type="dxa"/>
                  <w:vAlign w:val="center"/>
                </w:tcPr>
                <w:p w14:paraId="235E5BA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5EE250C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C103D56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260DEF6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661FECD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1043220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ACA8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449149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02A85D8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1019722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512</w:t>
            </w:r>
          </w:p>
          <w:p w14:paraId="3B3D98D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51D49F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0FAA9A9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Detalles sobre un usuario</w:t>
            </w:r>
          </w:p>
          <w:p w14:paraId="1EF945E2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BFABD5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D3E0B4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7A7DE0E0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6887551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8EC42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tipoNombre</w:t>
            </w:r>
            <w:proofErr w:type="spellEnd"/>
          </w:p>
          <w:p w14:paraId="1EFC759F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DE0015</w:t>
            </w:r>
          </w:p>
          <w:p w14:paraId="56391FD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4CC9263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8595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45F5540F" w14:textId="77777777" w:rsidTr="00582849">
              <w:tc>
                <w:tcPr>
                  <w:tcW w:w="430" w:type="dxa"/>
                  <w:vAlign w:val="center"/>
                </w:tcPr>
                <w:p w14:paraId="48E7BCAA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D3D94B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3E7FB50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444FD6EE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3EA9A6E6" w14:textId="77777777" w:rsidTr="00582849">
              <w:tc>
                <w:tcPr>
                  <w:tcW w:w="430" w:type="dxa"/>
                  <w:vAlign w:val="center"/>
                </w:tcPr>
                <w:p w14:paraId="6FA696FE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4FB7C6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1EE0EF50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36498CC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D7496C8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6DC1BB7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CB2B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56F23941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58B53B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6D17A34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32</w:t>
            </w:r>
          </w:p>
          <w:p w14:paraId="3EDF575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1926BDB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7E47BFE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Nombre de un tipo de usuario</w:t>
            </w:r>
          </w:p>
          <w:p w14:paraId="219B1A1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6452F0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72A531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C41D3F2" w14:textId="3FDB22BE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54D0BC99" w14:textId="66E010CC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3CF14C6F" w14:textId="100E0E80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064F059E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58151C1B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CAD6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tipoID</w:t>
            </w:r>
            <w:proofErr w:type="spellEnd"/>
          </w:p>
          <w:p w14:paraId="18441A23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DE0014</w:t>
            </w:r>
          </w:p>
          <w:p w14:paraId="07AB778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44FEAB1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41C2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7636CA95" w14:textId="77777777" w:rsidTr="00582849">
              <w:tc>
                <w:tcPr>
                  <w:tcW w:w="430" w:type="dxa"/>
                  <w:vAlign w:val="center"/>
                </w:tcPr>
                <w:p w14:paraId="16184CE0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D49DEE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55F9203B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515648E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6AE016FC" w14:textId="77777777" w:rsidTr="00582849">
              <w:tc>
                <w:tcPr>
                  <w:tcW w:w="430" w:type="dxa"/>
                  <w:vAlign w:val="center"/>
                </w:tcPr>
                <w:p w14:paraId="2F06B715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FAA6B55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37E47964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5311BF2E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31DEA221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2E8E6F6B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5BEA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69F38A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54E070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Entero</w:t>
            </w:r>
          </w:p>
          <w:p w14:paraId="3D6FC07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1</w:t>
            </w:r>
          </w:p>
          <w:p w14:paraId="0337DF9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118A54F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02EA53C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ID de un tipo de usuario</w:t>
            </w:r>
          </w:p>
          <w:p w14:paraId="729D1E82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0A84EE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23E8A1A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95516FE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2BA874F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FCDD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tipoPermisos</w:t>
            </w:r>
            <w:proofErr w:type="spellEnd"/>
          </w:p>
          <w:p w14:paraId="36677F9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DE0016</w:t>
            </w:r>
          </w:p>
          <w:p w14:paraId="3B970505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7FCD63A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D2ED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6BB1D82B" w14:textId="77777777" w:rsidTr="00582849">
              <w:tc>
                <w:tcPr>
                  <w:tcW w:w="430" w:type="dxa"/>
                  <w:vAlign w:val="center"/>
                </w:tcPr>
                <w:p w14:paraId="411B67B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365CCF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373F2A6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2308D85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0BFBC16B" w14:textId="77777777" w:rsidTr="00582849">
              <w:tc>
                <w:tcPr>
                  <w:tcW w:w="430" w:type="dxa"/>
                  <w:vAlign w:val="center"/>
                </w:tcPr>
                <w:p w14:paraId="20BED3F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3D5BB29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97A0257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8B8936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5437E808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6F60F3B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4FB5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3DA6A2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D27538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Entero</w:t>
            </w:r>
          </w:p>
          <w:p w14:paraId="08BD2BF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2</w:t>
            </w:r>
          </w:p>
          <w:p w14:paraId="5C4C006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AB8B50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4B04C0A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Numero entero que determina el acceso de un tipo de usuario.</w:t>
            </w:r>
          </w:p>
          <w:p w14:paraId="10609A79" w14:textId="77777777" w:rsidR="00B77526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Mínimo: 0; Máximo: 15;</w:t>
            </w:r>
          </w:p>
          <w:p w14:paraId="6512BD7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AFB703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resulta de la suma de:</w:t>
            </w:r>
          </w:p>
          <w:p w14:paraId="3B0C1292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bookmarkStart w:id="61" w:name="_Hlk151236684"/>
            <w:r w:rsidRPr="0020038F">
              <w:rPr>
                <w:sz w:val="24"/>
                <w:szCs w:val="24"/>
                <w:lang w:val="es-AR"/>
              </w:rPr>
              <w:t>1 = Puede acceder a Nueva Factura</w:t>
            </w:r>
            <w:bookmarkEnd w:id="61"/>
          </w:p>
          <w:p w14:paraId="59312DCD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2 = Puede acceder a Facturas</w:t>
            </w:r>
          </w:p>
          <w:p w14:paraId="4EB6E53E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4 = Puede acceder a Usuarios</w:t>
            </w:r>
          </w:p>
          <w:p w14:paraId="59855835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8 = Puede acceder a Ajustes</w:t>
            </w:r>
          </w:p>
          <w:p w14:paraId="6B95DD8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6775A385" w14:textId="77777777" w:rsidR="0020038F" w:rsidRDefault="0020038F" w:rsidP="0020038F">
      <w:pPr>
        <w:spacing w:after="160"/>
        <w:rPr>
          <w:sz w:val="26"/>
          <w:szCs w:val="26"/>
          <w:lang w:val="es-AR"/>
        </w:rPr>
        <w:sectPr w:rsidR="0020038F" w:rsidSect="0020038F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75737632" w14:textId="20972BF5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627E1A43" w14:textId="716B43C5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3B13D19B" w14:textId="77777777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436F7295" w14:textId="77777777" w:rsidR="0020038F" w:rsidRDefault="0020038F" w:rsidP="0020038F">
      <w:pPr>
        <w:spacing w:after="0" w:line="240" w:lineRule="auto"/>
        <w:rPr>
          <w:b/>
          <w:bCs/>
          <w:sz w:val="24"/>
          <w:szCs w:val="24"/>
          <w:lang w:val="es-AR"/>
        </w:rPr>
        <w:sectPr w:rsidR="0020038F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073F1DBB" w14:textId="77777777" w:rsidTr="00582849">
        <w:tc>
          <w:tcPr>
            <w:tcW w:w="4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A4297" w14:textId="025CF6A9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tipoPagoID</w:t>
            </w:r>
            <w:proofErr w:type="spellEnd"/>
          </w:p>
          <w:p w14:paraId="78298061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DE0017</w:t>
            </w:r>
          </w:p>
          <w:p w14:paraId="6B2F0E29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4B00E66B" w14:textId="77777777" w:rsidTr="00582849">
        <w:tc>
          <w:tcPr>
            <w:tcW w:w="4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4328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1FE78DF0" w14:textId="77777777" w:rsidTr="00582849">
              <w:tc>
                <w:tcPr>
                  <w:tcW w:w="430" w:type="dxa"/>
                  <w:vAlign w:val="center"/>
                </w:tcPr>
                <w:p w14:paraId="6DF3233B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39B857F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205D24BE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30574B1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15AE2A87" w14:textId="77777777" w:rsidTr="00582849">
              <w:tc>
                <w:tcPr>
                  <w:tcW w:w="430" w:type="dxa"/>
                  <w:vAlign w:val="center"/>
                </w:tcPr>
                <w:p w14:paraId="113D03F6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CCDAAB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291A163A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68D3855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55A23610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7FDA6111" w14:textId="77777777" w:rsidTr="00582849">
        <w:tc>
          <w:tcPr>
            <w:tcW w:w="4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4723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5EE4533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00E1AFB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Entero</w:t>
            </w:r>
          </w:p>
          <w:p w14:paraId="6D1FA2F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8</w:t>
            </w:r>
          </w:p>
          <w:p w14:paraId="71BB347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5D7DBA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351227E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ID de un tipo de pago</w:t>
            </w:r>
          </w:p>
          <w:p w14:paraId="14909B89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0AABA47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5D1774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77CACDDF" w14:textId="77777777" w:rsidR="0020038F" w:rsidRPr="0020038F" w:rsidRDefault="0020038F" w:rsidP="0020038F">
      <w:pPr>
        <w:spacing w:after="160" w:line="240" w:lineRule="auto"/>
        <w:rPr>
          <w:b/>
          <w:bCs/>
          <w:sz w:val="24"/>
          <w:szCs w:val="24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77CDF21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8D83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facturaID</w:t>
            </w:r>
            <w:proofErr w:type="spellEnd"/>
          </w:p>
          <w:p w14:paraId="179BF86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DE0019</w:t>
            </w:r>
          </w:p>
          <w:p w14:paraId="5596086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4F93FC4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E75C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50D08543" w14:textId="77777777" w:rsidTr="00582849">
              <w:tc>
                <w:tcPr>
                  <w:tcW w:w="430" w:type="dxa"/>
                  <w:vAlign w:val="center"/>
                </w:tcPr>
                <w:p w14:paraId="3588A64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65F2BCF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1C208B6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78FC049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F65D689" w14:textId="77777777" w:rsidTr="00582849">
              <w:tc>
                <w:tcPr>
                  <w:tcW w:w="430" w:type="dxa"/>
                  <w:vAlign w:val="center"/>
                </w:tcPr>
                <w:p w14:paraId="6A9545E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BA6FA8A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FE6819C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590712B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0E440BB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2A39418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13DE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10F0A8A1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7B81D69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Entero</w:t>
            </w:r>
          </w:p>
          <w:p w14:paraId="3F116DB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11</w:t>
            </w:r>
          </w:p>
          <w:p w14:paraId="1AAAD4D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26B3B09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5689859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ID de una factura</w:t>
            </w:r>
          </w:p>
          <w:p w14:paraId="74D5CBD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48F8D6F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D5C551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7192A5C9" w14:textId="77777777" w:rsidR="0020038F" w:rsidRPr="0020038F" w:rsidRDefault="0020038F" w:rsidP="0020038F">
      <w:pPr>
        <w:spacing w:after="160" w:line="240" w:lineRule="auto"/>
        <w:rPr>
          <w:b/>
          <w:bCs/>
          <w:sz w:val="24"/>
          <w:szCs w:val="24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7FB857F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F0B81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tipoPagoNombre</w:t>
            </w:r>
            <w:proofErr w:type="spellEnd"/>
          </w:p>
          <w:p w14:paraId="6A991486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DE0018</w:t>
            </w:r>
          </w:p>
          <w:p w14:paraId="0DB54F85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0F16C521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27BF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6C96C68E" w14:textId="77777777" w:rsidTr="00582849">
              <w:tc>
                <w:tcPr>
                  <w:tcW w:w="430" w:type="dxa"/>
                  <w:vAlign w:val="center"/>
                </w:tcPr>
                <w:p w14:paraId="062B5EAC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8DBA415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2D328AED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7088303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267C5750" w14:textId="77777777" w:rsidTr="00582849">
              <w:tc>
                <w:tcPr>
                  <w:tcW w:w="430" w:type="dxa"/>
                  <w:vAlign w:val="center"/>
                </w:tcPr>
                <w:p w14:paraId="6F4C25D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575413C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F868F94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83F110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B2E6CF6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207E1E45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5397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2CA3FB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3FBB71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3AAB8BC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32</w:t>
            </w:r>
          </w:p>
          <w:p w14:paraId="621E216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8F3D9D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7DF8BEC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Nombre de un tipo de pago</w:t>
            </w:r>
          </w:p>
          <w:p w14:paraId="4ABBE8E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5E2D5A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A2AA16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15C0599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7F9803DD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F91D3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facturaFecha</w:t>
            </w:r>
            <w:proofErr w:type="spellEnd"/>
          </w:p>
          <w:p w14:paraId="219A444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DE0020</w:t>
            </w:r>
          </w:p>
          <w:p w14:paraId="363A8F4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33CA712C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92A6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6ABF42B9" w14:textId="77777777" w:rsidTr="00582849">
              <w:tc>
                <w:tcPr>
                  <w:tcW w:w="430" w:type="dxa"/>
                  <w:vAlign w:val="center"/>
                </w:tcPr>
                <w:p w14:paraId="773C614B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626D7D1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1D63FB1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FA3D215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1E039385" w14:textId="77777777" w:rsidTr="00582849">
              <w:tc>
                <w:tcPr>
                  <w:tcW w:w="430" w:type="dxa"/>
                  <w:vAlign w:val="center"/>
                </w:tcPr>
                <w:p w14:paraId="466F9DE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30999EF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26338B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1382DA7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A3F2711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5AD7918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46F1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006917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7080A8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Fecha</w:t>
            </w:r>
          </w:p>
          <w:p w14:paraId="6A87C32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556127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20F6FF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25483A6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Fecha de una factura</w:t>
            </w:r>
          </w:p>
          <w:p w14:paraId="5EF5D7D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867249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7F3462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777A2BF4" w14:textId="77777777" w:rsidR="0020038F" w:rsidRDefault="0020038F" w:rsidP="0020038F">
      <w:pPr>
        <w:spacing w:after="160"/>
        <w:rPr>
          <w:sz w:val="26"/>
          <w:szCs w:val="26"/>
          <w:lang w:val="es-AR"/>
        </w:rPr>
        <w:sectPr w:rsidR="0020038F" w:rsidSect="0020038F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1AF69A79" w14:textId="3F5E7D7F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270159E3" w14:textId="79E230C1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75754D67" w14:textId="30275AD6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70D4854D" w14:textId="240AD8B4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4F284370" w14:textId="56AFF58E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376C2892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5206F87D" w14:textId="77777777" w:rsidR="0020038F" w:rsidRDefault="0020038F" w:rsidP="0020038F">
      <w:pPr>
        <w:spacing w:after="0" w:line="240" w:lineRule="auto"/>
        <w:rPr>
          <w:b/>
          <w:bCs/>
          <w:sz w:val="24"/>
          <w:szCs w:val="24"/>
          <w:lang w:val="es-AR"/>
        </w:rPr>
        <w:sectPr w:rsidR="0020038F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2A900D9E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0D0CE" w14:textId="4B5D36AA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facturaMonto</w:t>
            </w:r>
            <w:proofErr w:type="spellEnd"/>
          </w:p>
          <w:p w14:paraId="2BA70ED5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DE0021</w:t>
            </w:r>
          </w:p>
          <w:p w14:paraId="42F0CA5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2E98E31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72EA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3B021EAB" w14:textId="77777777" w:rsidTr="00582849">
              <w:tc>
                <w:tcPr>
                  <w:tcW w:w="430" w:type="dxa"/>
                  <w:vAlign w:val="center"/>
                </w:tcPr>
                <w:p w14:paraId="5874B43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032D18A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89D6504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93901AE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0F6B9C29" w14:textId="77777777" w:rsidTr="00582849">
              <w:tc>
                <w:tcPr>
                  <w:tcW w:w="430" w:type="dxa"/>
                  <w:vAlign w:val="center"/>
                </w:tcPr>
                <w:p w14:paraId="5B5F5146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2BDCB6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7630707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3B56E3BD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2E5283D9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00CFB8C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CB93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2C6AD80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9EEB5A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Real</w:t>
            </w:r>
          </w:p>
          <w:p w14:paraId="75BC709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10,2</w:t>
            </w:r>
          </w:p>
          <w:p w14:paraId="5938E47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6A09FE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0B22A35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Valor de una factura</w:t>
            </w:r>
          </w:p>
          <w:p w14:paraId="4AE09BA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5C0B3E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CC29B6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BEF4F6E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55A50D8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6F2D8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logInFechaHora</w:t>
            </w:r>
            <w:proofErr w:type="spellEnd"/>
          </w:p>
          <w:p w14:paraId="795F437F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DE0023</w:t>
            </w:r>
          </w:p>
          <w:p w14:paraId="56AD691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5E0C2A8F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548D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2A1F68B4" w14:textId="77777777" w:rsidTr="00582849">
              <w:tc>
                <w:tcPr>
                  <w:tcW w:w="430" w:type="dxa"/>
                  <w:vAlign w:val="center"/>
                </w:tcPr>
                <w:p w14:paraId="3DC8348D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494D3E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1C91EDC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55ADEB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A5ECD9B" w14:textId="77777777" w:rsidTr="00582849">
              <w:tc>
                <w:tcPr>
                  <w:tcW w:w="430" w:type="dxa"/>
                  <w:vAlign w:val="center"/>
                </w:tcPr>
                <w:p w14:paraId="120080C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85945C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53D5F9CB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52DCC42D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2202BCA8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123EA66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98C4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616B7C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09584D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FechaHora</w:t>
            </w:r>
            <w:proofErr w:type="spellEnd"/>
          </w:p>
          <w:p w14:paraId="2317133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749D5C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69B7CE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4614621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Fecha y hora del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LogIn</w:t>
            </w:r>
            <w:proofErr w:type="spellEnd"/>
            <w:r w:rsidRPr="0020038F">
              <w:rPr>
                <w:sz w:val="24"/>
                <w:szCs w:val="24"/>
                <w:lang w:val="es-AR"/>
              </w:rPr>
              <w:t xml:space="preserve"> de un usuario</w:t>
            </w:r>
          </w:p>
          <w:p w14:paraId="17031B9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6D463B8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A66BBC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088165A1" w14:textId="08F5C7F0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5804016D" w14:textId="2CB79821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1A53E230" w14:textId="1F1907C2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1E4B596C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3A45BF8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4802B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facturaDesc</w:t>
            </w:r>
            <w:proofErr w:type="spellEnd"/>
          </w:p>
          <w:p w14:paraId="7E55D1A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DE0022</w:t>
            </w:r>
          </w:p>
          <w:p w14:paraId="3D59D4CE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23F004A4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1459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2CE48B03" w14:textId="77777777" w:rsidTr="00582849">
              <w:tc>
                <w:tcPr>
                  <w:tcW w:w="430" w:type="dxa"/>
                  <w:vAlign w:val="center"/>
                </w:tcPr>
                <w:p w14:paraId="1768218E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0DBFAB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622CEAF5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703E9B9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2A9388C8" w14:textId="77777777" w:rsidTr="00582849">
              <w:tc>
                <w:tcPr>
                  <w:tcW w:w="430" w:type="dxa"/>
                  <w:vAlign w:val="center"/>
                </w:tcPr>
                <w:p w14:paraId="56B5B5C0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140A616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D47F11A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BF96B3A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8F32C1B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4E0FF14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ED2B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A1730E3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6BB765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30B6D2F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512</w:t>
            </w:r>
          </w:p>
          <w:p w14:paraId="70C77FBA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07BFF6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2001DD9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Descripción de una factura</w:t>
            </w:r>
          </w:p>
          <w:p w14:paraId="029E0B0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0418B42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2C3012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54A708BA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107C76E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6B7A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logInResultado</w:t>
            </w:r>
            <w:proofErr w:type="spellEnd"/>
          </w:p>
          <w:p w14:paraId="47C0C468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DE0024</w:t>
            </w:r>
          </w:p>
          <w:p w14:paraId="493BA6D8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20AE2B9B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9310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2574B625" w14:textId="77777777" w:rsidTr="00582849">
              <w:tc>
                <w:tcPr>
                  <w:tcW w:w="430" w:type="dxa"/>
                  <w:vAlign w:val="center"/>
                </w:tcPr>
                <w:p w14:paraId="3A0A1E6D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13E0960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33FA702F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9AE796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9B03A68" w14:textId="77777777" w:rsidTr="00582849">
              <w:tc>
                <w:tcPr>
                  <w:tcW w:w="430" w:type="dxa"/>
                  <w:vAlign w:val="center"/>
                </w:tcPr>
                <w:p w14:paraId="097C6CBB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0563F9C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7714750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FC9BEF8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78BDB3F8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29E0110A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B8C2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1FCDCDB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55A2C9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5F6C81E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50</w:t>
            </w:r>
          </w:p>
          <w:p w14:paraId="60C062D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F9CCFD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4DDE16A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cadena de texto mostrando el resultado del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LogIn</w:t>
            </w:r>
            <w:proofErr w:type="spellEnd"/>
            <w:r w:rsidRPr="0020038F">
              <w:rPr>
                <w:sz w:val="24"/>
                <w:szCs w:val="24"/>
                <w:lang w:val="es-AR"/>
              </w:rPr>
              <w:t>, pudiendo ser:</w:t>
            </w:r>
          </w:p>
          <w:p w14:paraId="5C175982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DNI incompleto;</w:t>
            </w:r>
          </w:p>
          <w:p w14:paraId="06D1B875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Contraseña incompleta;</w:t>
            </w:r>
          </w:p>
          <w:p w14:paraId="369E0705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DNI o contraseña incorrecta;</w:t>
            </w:r>
          </w:p>
          <w:p w14:paraId="67800C3A" w14:textId="77777777" w:rsidR="0020038F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bookmarkStart w:id="62" w:name="_Hlk151237705"/>
            <w:r w:rsidRPr="0020038F">
              <w:rPr>
                <w:sz w:val="24"/>
                <w:szCs w:val="24"/>
                <w:lang w:val="es-AR"/>
              </w:rPr>
              <w:t>Error: no se ha podido conectar a la base de datos</w:t>
            </w:r>
            <w:bookmarkEnd w:id="62"/>
            <w:r w:rsidRPr="0020038F">
              <w:rPr>
                <w:sz w:val="24"/>
                <w:szCs w:val="24"/>
                <w:lang w:val="es-AR"/>
              </w:rPr>
              <w:t>;</w:t>
            </w:r>
          </w:p>
          <w:p w14:paraId="3661FCDD" w14:textId="77777777" w:rsidR="00B77526" w:rsidRPr="0020038F" w:rsidRDefault="0020038F" w:rsidP="0020038F">
            <w:pPr>
              <w:numPr>
                <w:ilvl w:val="0"/>
                <w:numId w:val="1"/>
              </w:numPr>
              <w:spacing w:after="0" w:line="240" w:lineRule="auto"/>
              <w:ind w:left="301" w:hanging="159"/>
              <w:contextualSpacing/>
              <w:rPr>
                <w:sz w:val="24"/>
                <w:szCs w:val="24"/>
                <w:lang w:val="es-AR"/>
              </w:rPr>
            </w:pPr>
            <w:r w:rsidRPr="0020038F">
              <w:rPr>
                <w:sz w:val="24"/>
                <w:szCs w:val="24"/>
                <w:lang w:val="es-AR"/>
              </w:rPr>
              <w:t>Error;</w:t>
            </w:r>
          </w:p>
          <w:p w14:paraId="682E846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B9B10C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6DF918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D1B40F2" w14:textId="77777777" w:rsidR="0020038F" w:rsidRDefault="0020038F" w:rsidP="0020038F">
      <w:pPr>
        <w:spacing w:after="160"/>
        <w:rPr>
          <w:sz w:val="26"/>
          <w:szCs w:val="26"/>
          <w:lang w:val="es-AR"/>
        </w:rPr>
        <w:sectPr w:rsidR="0020038F" w:rsidSect="0020038F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13FA6A4D" w14:textId="4BB243B3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10DBFE1A" w14:textId="62AFD747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25E10187" w14:textId="77777777" w:rsidR="0020038F" w:rsidRDefault="0020038F" w:rsidP="0020038F">
      <w:pPr>
        <w:spacing w:after="0" w:line="240" w:lineRule="auto"/>
        <w:rPr>
          <w:b/>
          <w:bCs/>
          <w:sz w:val="24"/>
          <w:szCs w:val="24"/>
          <w:lang w:val="es-AR"/>
        </w:rPr>
        <w:sectPr w:rsidR="0020038F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635A73BD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CD242" w14:textId="27849F53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facFechaInicio</w:t>
            </w:r>
            <w:proofErr w:type="spellEnd"/>
          </w:p>
          <w:p w14:paraId="34AAEFF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DE0025</w:t>
            </w:r>
          </w:p>
          <w:p w14:paraId="1CC597BA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246AEA9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70A3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1F76934F" w14:textId="77777777" w:rsidTr="00582849">
              <w:tc>
                <w:tcPr>
                  <w:tcW w:w="430" w:type="dxa"/>
                  <w:vAlign w:val="center"/>
                </w:tcPr>
                <w:p w14:paraId="2EEF3FFD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B76913F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7EAEEA8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768830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59C28916" w14:textId="77777777" w:rsidTr="00582849">
              <w:tc>
                <w:tcPr>
                  <w:tcW w:w="430" w:type="dxa"/>
                  <w:vAlign w:val="center"/>
                </w:tcPr>
                <w:p w14:paraId="22FDFE4A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05112664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7DFA851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0ECFECF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1711E42A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53F6D6C8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55ED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2D0457B7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AA5D9C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Fecha</w:t>
            </w:r>
          </w:p>
          <w:p w14:paraId="679F858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DD2394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4ED0DB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0534487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bookmarkStart w:id="63" w:name="_Hlk151237669"/>
            <w:r w:rsidRPr="0020038F">
              <w:rPr>
                <w:sz w:val="24"/>
                <w:szCs w:val="24"/>
                <w:lang w:val="es-AR"/>
              </w:rPr>
              <w:t>Fecha de inicio para el filtro de facturas</w:t>
            </w:r>
            <w:bookmarkEnd w:id="63"/>
          </w:p>
          <w:p w14:paraId="41CC403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3C9438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B310E1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3F9AA0AE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0CBD171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30DE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busquedaFacturas</w:t>
            </w:r>
            <w:proofErr w:type="spellEnd"/>
          </w:p>
          <w:p w14:paraId="38081BF9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DE0027</w:t>
            </w:r>
          </w:p>
          <w:p w14:paraId="2A25F1E1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4BBDEFF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B725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51EC3541" w14:textId="77777777" w:rsidTr="00582849">
              <w:tc>
                <w:tcPr>
                  <w:tcW w:w="430" w:type="dxa"/>
                  <w:vAlign w:val="center"/>
                </w:tcPr>
                <w:p w14:paraId="16CF760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FEF2037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3B3B0A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F8BD16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0CDA0E7" w14:textId="77777777" w:rsidTr="00582849">
              <w:tc>
                <w:tcPr>
                  <w:tcW w:w="430" w:type="dxa"/>
                  <w:vAlign w:val="center"/>
                </w:tcPr>
                <w:p w14:paraId="6DC3CF3C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0BF21BB9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21E437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3E0F6CCC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1BA2B31C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5047E301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AE84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79E1C66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7B453C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7BFE507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75</w:t>
            </w:r>
          </w:p>
          <w:p w14:paraId="6661729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3750B67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7C43496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bookmarkStart w:id="64" w:name="_Hlk151237946"/>
            <w:r w:rsidRPr="0020038F">
              <w:rPr>
                <w:sz w:val="24"/>
                <w:szCs w:val="24"/>
                <w:lang w:val="es-AR"/>
              </w:rPr>
              <w:t>Texto para el filtro de facturas</w:t>
            </w:r>
            <w:bookmarkEnd w:id="64"/>
          </w:p>
          <w:p w14:paraId="3C62FBB6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C5F372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2BD2C7C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70DC8DE7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1F6CDED9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CD060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facFechaFin</w:t>
            </w:r>
            <w:proofErr w:type="spellEnd"/>
          </w:p>
          <w:p w14:paraId="3012DDA6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DE0026</w:t>
            </w:r>
          </w:p>
          <w:p w14:paraId="5ECDFCEC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0407FCB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E010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5D39C9F9" w14:textId="77777777" w:rsidTr="00582849">
              <w:tc>
                <w:tcPr>
                  <w:tcW w:w="430" w:type="dxa"/>
                  <w:vAlign w:val="center"/>
                </w:tcPr>
                <w:p w14:paraId="6469327E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2C2EF48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7B625905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06FE1A0B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7A8AF5F8" w14:textId="77777777" w:rsidTr="00582849">
              <w:tc>
                <w:tcPr>
                  <w:tcW w:w="430" w:type="dxa"/>
                  <w:vAlign w:val="center"/>
                </w:tcPr>
                <w:p w14:paraId="0D06353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2345E1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E0978E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C70481A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400B13EB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784ACE14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6798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9211EB5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06A410D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Fecha</w:t>
            </w:r>
          </w:p>
          <w:p w14:paraId="5F2626E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55B0156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5F312EC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7CDCBB38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bookmarkStart w:id="65" w:name="_Hlk151237890"/>
            <w:r w:rsidRPr="0020038F">
              <w:rPr>
                <w:sz w:val="24"/>
                <w:szCs w:val="24"/>
                <w:lang w:val="es-AR"/>
              </w:rPr>
              <w:t>Fecha de fin para el filtro de facturas</w:t>
            </w:r>
            <w:bookmarkEnd w:id="65"/>
          </w:p>
          <w:p w14:paraId="3B074A41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1B883A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3E9F173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68D0D671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39E0CD77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F8C96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usuFechaInicio</w:t>
            </w:r>
            <w:proofErr w:type="spellEnd"/>
          </w:p>
          <w:p w14:paraId="058120A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DE0028</w:t>
            </w:r>
          </w:p>
          <w:p w14:paraId="45CF399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781A26D3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71AE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4E96B124" w14:textId="77777777" w:rsidTr="00582849">
              <w:tc>
                <w:tcPr>
                  <w:tcW w:w="430" w:type="dxa"/>
                  <w:vAlign w:val="center"/>
                </w:tcPr>
                <w:p w14:paraId="5D0F22F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8BD804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08EDFEA8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2D4F199F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4F705060" w14:textId="77777777" w:rsidTr="00582849">
              <w:tc>
                <w:tcPr>
                  <w:tcW w:w="430" w:type="dxa"/>
                  <w:vAlign w:val="center"/>
                </w:tcPr>
                <w:p w14:paraId="06169DC1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2CAEA944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3A0595D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79911F7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22C84560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02B7C4C4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05A4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BA3FF62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2D88FED0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Fecha</w:t>
            </w:r>
          </w:p>
          <w:p w14:paraId="7BA42B7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424F72E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92B965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1832B63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Fecha de inicio para el filtro de usuarios</w:t>
            </w:r>
          </w:p>
          <w:p w14:paraId="6C85EBBE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68B1D0F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8AA277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798BFD07" w14:textId="77777777" w:rsidR="0020038F" w:rsidRDefault="0020038F" w:rsidP="0020038F">
      <w:pPr>
        <w:spacing w:after="160"/>
        <w:rPr>
          <w:sz w:val="26"/>
          <w:szCs w:val="26"/>
          <w:lang w:val="es-AR"/>
        </w:rPr>
        <w:sectPr w:rsidR="0020038F" w:rsidSect="0020038F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5F0434D8" w14:textId="02DF360C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48292DA5" w14:textId="6EC8F120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2DD755D5" w14:textId="390493F0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7FAC2391" w14:textId="09DD7986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108BC94C" w14:textId="5DB62440" w:rsid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2F999B92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p w14:paraId="65CBE9F4" w14:textId="77777777" w:rsidR="0020038F" w:rsidRDefault="0020038F" w:rsidP="0020038F">
      <w:pPr>
        <w:spacing w:after="0" w:line="240" w:lineRule="auto"/>
        <w:rPr>
          <w:b/>
          <w:bCs/>
          <w:sz w:val="24"/>
          <w:szCs w:val="24"/>
          <w:lang w:val="es-AR"/>
        </w:rPr>
        <w:sectPr w:rsidR="0020038F" w:rsidSect="00AD060E">
          <w:type w:val="continuous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7CEAC75D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C31AA" w14:textId="4EF345DC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lastRenderedPageBreak/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usuFechaFin</w:t>
            </w:r>
            <w:proofErr w:type="spellEnd"/>
          </w:p>
          <w:p w14:paraId="34BA268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DE0029</w:t>
            </w:r>
          </w:p>
          <w:p w14:paraId="64647509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68993706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F269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0A171E0C" w14:textId="77777777" w:rsidTr="00582849">
              <w:tc>
                <w:tcPr>
                  <w:tcW w:w="430" w:type="dxa"/>
                  <w:vAlign w:val="center"/>
                </w:tcPr>
                <w:p w14:paraId="52A8F0D5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362C0421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51A73D47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17E6BE1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0F45DE6A" w14:textId="77777777" w:rsidTr="00582849">
              <w:tc>
                <w:tcPr>
                  <w:tcW w:w="430" w:type="dxa"/>
                  <w:vAlign w:val="center"/>
                </w:tcPr>
                <w:p w14:paraId="33E873D9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7B11C3A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6094D97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4966FEB2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067243A1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1A35522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0E294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6613C34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1B4F7B1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Fecha</w:t>
            </w:r>
          </w:p>
          <w:p w14:paraId="533135C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21E8339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410C33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721EAD49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Fecha de fin para el filtro de usuarios</w:t>
            </w:r>
          </w:p>
          <w:p w14:paraId="1DEAB738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50838FD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62315922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0A9CA198" w14:textId="77777777" w:rsidR="0020038F" w:rsidRPr="0020038F" w:rsidRDefault="0020038F" w:rsidP="0020038F">
      <w:pPr>
        <w:spacing w:after="160"/>
        <w:rPr>
          <w:sz w:val="26"/>
          <w:szCs w:val="26"/>
          <w:lang w:val="es-AR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0038F" w:rsidRPr="0020038F" w14:paraId="5F9701B5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00362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Nombre: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20038F">
              <w:rPr>
                <w:sz w:val="24"/>
                <w:szCs w:val="24"/>
                <w:lang w:val="es-AR"/>
              </w:rPr>
              <w:t>busquedaUsuarios</w:t>
            </w:r>
            <w:proofErr w:type="spellEnd"/>
          </w:p>
          <w:p w14:paraId="53BEA529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Código:</w:t>
            </w:r>
            <w:r w:rsidRPr="0020038F">
              <w:rPr>
                <w:sz w:val="24"/>
                <w:szCs w:val="24"/>
                <w:lang w:val="es-AR"/>
              </w:rPr>
              <w:t xml:space="preserve"> DE0030</w:t>
            </w:r>
          </w:p>
          <w:p w14:paraId="53D2F893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Sinónimo: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</w:tc>
      </w:tr>
      <w:tr w:rsidR="0020038F" w:rsidRPr="0020038F" w14:paraId="13DE8810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96295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Descripción:</w:t>
            </w:r>
            <w:r w:rsidRPr="0020038F">
              <w:rPr>
                <w:sz w:val="24"/>
                <w:szCs w:val="24"/>
                <w:lang w:val="es-AR"/>
              </w:rPr>
              <w:t xml:space="preserve"> 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365"/>
              <w:gridCol w:w="1978"/>
              <w:gridCol w:w="393"/>
              <w:gridCol w:w="1757"/>
            </w:tblGrid>
            <w:tr w:rsidR="0020038F" w:rsidRPr="0020038F" w14:paraId="657290D4" w14:textId="77777777" w:rsidTr="00582849">
              <w:tc>
                <w:tcPr>
                  <w:tcW w:w="430" w:type="dxa"/>
                  <w:vAlign w:val="center"/>
                </w:tcPr>
                <w:p w14:paraId="31B7C23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71A1F0B9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Flujo de datos</w:t>
                  </w:r>
                </w:p>
              </w:tc>
              <w:tc>
                <w:tcPr>
                  <w:tcW w:w="425" w:type="dxa"/>
                  <w:vAlign w:val="center"/>
                </w:tcPr>
                <w:p w14:paraId="6C9CCD02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1985" w:type="dxa"/>
                </w:tcPr>
                <w:p w14:paraId="5671C3D4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Estructura</w:t>
                  </w:r>
                </w:p>
              </w:tc>
            </w:tr>
            <w:tr w:rsidR="0020038F" w:rsidRPr="0020038F" w14:paraId="4ACE64F6" w14:textId="77777777" w:rsidTr="00582849">
              <w:tc>
                <w:tcPr>
                  <w:tcW w:w="430" w:type="dxa"/>
                  <w:vAlign w:val="center"/>
                </w:tcPr>
                <w:p w14:paraId="772AF5AC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</w:p>
              </w:tc>
              <w:tc>
                <w:tcPr>
                  <w:tcW w:w="2004" w:type="dxa"/>
                </w:tcPr>
                <w:p w14:paraId="461FAD76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Almacenamiento</w:t>
                  </w:r>
                </w:p>
              </w:tc>
              <w:tc>
                <w:tcPr>
                  <w:tcW w:w="425" w:type="dxa"/>
                  <w:vAlign w:val="center"/>
                </w:tcPr>
                <w:p w14:paraId="484E69F3" w14:textId="77777777" w:rsidR="0020038F" w:rsidRPr="0020038F" w:rsidRDefault="0020038F" w:rsidP="0020038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sz w:val="24"/>
                      <w:szCs w:val="24"/>
                      <w:lang w:val="es-AR"/>
                    </w:rPr>
                    <w:t>x</w:t>
                  </w:r>
                </w:p>
              </w:tc>
              <w:tc>
                <w:tcPr>
                  <w:tcW w:w="1985" w:type="dxa"/>
                </w:tcPr>
                <w:p w14:paraId="03436034" w14:textId="77777777" w:rsidR="0020038F" w:rsidRPr="0020038F" w:rsidRDefault="0020038F" w:rsidP="0020038F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20038F">
                    <w:rPr>
                      <w:b/>
                      <w:bCs/>
                      <w:sz w:val="24"/>
                      <w:szCs w:val="24"/>
                      <w:lang w:val="es-AR"/>
                    </w:rPr>
                    <w:t>Dato Elemental</w:t>
                  </w:r>
                </w:p>
              </w:tc>
            </w:tr>
          </w:tbl>
          <w:p w14:paraId="6B040271" w14:textId="77777777" w:rsidR="0020038F" w:rsidRPr="0020038F" w:rsidRDefault="0020038F" w:rsidP="0020038F">
            <w:pPr>
              <w:spacing w:after="0" w:line="240" w:lineRule="auto"/>
              <w:rPr>
                <w:sz w:val="10"/>
                <w:szCs w:val="10"/>
                <w:lang w:val="es-AR"/>
              </w:rPr>
            </w:pPr>
            <w:r w:rsidRPr="0020038F">
              <w:rPr>
                <w:sz w:val="10"/>
                <w:szCs w:val="10"/>
                <w:lang w:val="es-AR"/>
              </w:rPr>
              <w:t>​</w:t>
            </w:r>
          </w:p>
        </w:tc>
      </w:tr>
      <w:tr w:rsidR="0020038F" w:rsidRPr="0020038F" w14:paraId="5C6C9532" w14:textId="77777777" w:rsidTr="00582849">
        <w:tc>
          <w:tcPr>
            <w:tcW w:w="4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68D93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Unidad: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0B423059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0545880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Clase:</w:t>
            </w:r>
            <w:r w:rsidRPr="0020038F">
              <w:rPr>
                <w:sz w:val="24"/>
                <w:szCs w:val="24"/>
                <w:lang w:val="es-AR"/>
              </w:rPr>
              <w:t xml:space="preserve"> Alfanumérico</w:t>
            </w:r>
          </w:p>
          <w:p w14:paraId="5780F34C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Longitud:</w:t>
            </w:r>
            <w:r w:rsidRPr="0020038F">
              <w:rPr>
                <w:sz w:val="24"/>
                <w:szCs w:val="24"/>
                <w:lang w:val="es-AR"/>
              </w:rPr>
              <w:t xml:space="preserve"> 65</w:t>
            </w:r>
          </w:p>
          <w:p w14:paraId="09029AA1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Almacenamiento: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43F2DB2B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  <w:p w14:paraId="56CEE1CD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Subconjunto válido/significado:</w:t>
            </w:r>
            <w:r w:rsidRPr="0020038F">
              <w:rPr>
                <w:sz w:val="24"/>
                <w:szCs w:val="24"/>
                <w:lang w:val="es-AR"/>
              </w:rPr>
              <w:t xml:space="preserve"> Texto para el filtro de usuarios</w:t>
            </w:r>
          </w:p>
          <w:p w14:paraId="59B965DD" w14:textId="77777777" w:rsidR="0020038F" w:rsidRPr="0020038F" w:rsidRDefault="0020038F" w:rsidP="0020038F">
            <w:pPr>
              <w:spacing w:after="0" w:line="240" w:lineRule="auto"/>
              <w:rPr>
                <w:b/>
                <w:bCs/>
                <w:sz w:val="24"/>
                <w:szCs w:val="24"/>
                <w:lang w:val="es-AR"/>
              </w:rPr>
            </w:pPr>
          </w:p>
          <w:p w14:paraId="3885BACF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  <w:r w:rsidRPr="0020038F">
              <w:rPr>
                <w:b/>
                <w:bCs/>
                <w:sz w:val="24"/>
                <w:szCs w:val="24"/>
                <w:lang w:val="es-AR"/>
              </w:rPr>
              <w:t>Fórmula de cálculo:</w:t>
            </w:r>
            <w:r w:rsidRPr="0020038F">
              <w:rPr>
                <w:sz w:val="24"/>
                <w:szCs w:val="24"/>
                <w:lang w:val="es-AR"/>
              </w:rPr>
              <w:t xml:space="preserve"> -</w:t>
            </w:r>
          </w:p>
          <w:p w14:paraId="7D5C63C6" w14:textId="77777777" w:rsidR="0020038F" w:rsidRPr="0020038F" w:rsidRDefault="0020038F" w:rsidP="0020038F">
            <w:pPr>
              <w:spacing w:after="0" w:line="240" w:lineRule="auto"/>
              <w:rPr>
                <w:sz w:val="24"/>
                <w:szCs w:val="24"/>
                <w:lang w:val="es-AR"/>
              </w:rPr>
            </w:pPr>
          </w:p>
        </w:tc>
      </w:tr>
    </w:tbl>
    <w:p w14:paraId="2238447C" w14:textId="77777777" w:rsidR="0020038F" w:rsidRDefault="0020038F" w:rsidP="00FF617C">
      <w:pPr>
        <w:spacing w:after="160"/>
        <w:rPr>
          <w:sz w:val="26"/>
          <w:szCs w:val="26"/>
          <w:lang w:val="es-AR"/>
        </w:rPr>
        <w:sectPr w:rsidR="0020038F" w:rsidSect="0020038F">
          <w:type w:val="continuous"/>
          <w:pgSz w:w="11906" w:h="16838" w:code="9"/>
          <w:pgMar w:top="1134" w:right="991" w:bottom="567" w:left="1134" w:header="709" w:footer="709" w:gutter="0"/>
          <w:cols w:num="2" w:space="282"/>
          <w:docGrid w:linePitch="360"/>
        </w:sectPr>
      </w:pPr>
    </w:p>
    <w:p w14:paraId="0947F865" w14:textId="5ADB1818" w:rsidR="00B76E53" w:rsidRDefault="00B76E53" w:rsidP="00FF617C">
      <w:pPr>
        <w:spacing w:after="160"/>
        <w:rPr>
          <w:sz w:val="26"/>
          <w:szCs w:val="26"/>
          <w:lang w:val="es-AR"/>
        </w:rPr>
      </w:pPr>
    </w:p>
    <w:sectPr w:rsidR="00B76E53" w:rsidSect="00AD060E">
      <w:type w:val="continuous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03BC" w14:textId="77777777" w:rsidR="0029588C" w:rsidRDefault="0029588C" w:rsidP="00A17304">
      <w:pPr>
        <w:spacing w:after="0" w:line="240" w:lineRule="auto"/>
      </w:pPr>
      <w:r>
        <w:separator/>
      </w:r>
    </w:p>
  </w:endnote>
  <w:endnote w:type="continuationSeparator" w:id="0">
    <w:p w14:paraId="1816F799" w14:textId="77777777" w:rsidR="0029588C" w:rsidRDefault="0029588C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199C5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73E6" w14:textId="77777777" w:rsidR="0029588C" w:rsidRDefault="0029588C" w:rsidP="00A17304">
      <w:pPr>
        <w:spacing w:after="0" w:line="240" w:lineRule="auto"/>
      </w:pPr>
      <w:r>
        <w:separator/>
      </w:r>
    </w:p>
  </w:footnote>
  <w:footnote w:type="continuationSeparator" w:id="0">
    <w:p w14:paraId="7D3CE87B" w14:textId="77777777" w:rsidR="0029588C" w:rsidRDefault="0029588C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C24C1" w14:textId="24AC80B6" w:rsidR="00A17304" w:rsidRDefault="00B4597B" w:rsidP="00A17304">
    <w:pPr>
      <w:pStyle w:val="Header"/>
      <w:tabs>
        <w:tab w:val="clear" w:pos="4680"/>
        <w:tab w:val="clear" w:pos="9360"/>
        <w:tab w:val="center" w:pos="5103"/>
        <w:tab w:val="right" w:pos="9923"/>
      </w:tabs>
    </w:pPr>
    <w:r w:rsidRPr="00B4597B">
      <w:rPr>
        <w:rFonts w:cstheme="minorHAnsi"/>
        <w:i/>
        <w:iCs/>
        <w:color w:val="7F7F7F" w:themeColor="text1" w:themeTint="80"/>
        <w:sz w:val="24"/>
        <w:szCs w:val="24"/>
        <w:u w:color="00B050"/>
      </w:rPr>
      <w:t>Diccionario de datos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1E6A"/>
    <w:multiLevelType w:val="hybridMultilevel"/>
    <w:tmpl w:val="AD1EF2EE"/>
    <w:lvl w:ilvl="0" w:tplc="B9BCEBC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7B"/>
    <w:rsid w:val="00033051"/>
    <w:rsid w:val="00073E68"/>
    <w:rsid w:val="00074501"/>
    <w:rsid w:val="00076F43"/>
    <w:rsid w:val="000C6F41"/>
    <w:rsid w:val="001032B2"/>
    <w:rsid w:val="00111F4A"/>
    <w:rsid w:val="0013114D"/>
    <w:rsid w:val="00140D62"/>
    <w:rsid w:val="00186848"/>
    <w:rsid w:val="001A31DA"/>
    <w:rsid w:val="001A6D95"/>
    <w:rsid w:val="001B7FE8"/>
    <w:rsid w:val="001D08AC"/>
    <w:rsid w:val="001F7E06"/>
    <w:rsid w:val="0020038F"/>
    <w:rsid w:val="0026599F"/>
    <w:rsid w:val="0029588C"/>
    <w:rsid w:val="002F1182"/>
    <w:rsid w:val="00302215"/>
    <w:rsid w:val="00333CBC"/>
    <w:rsid w:val="0036600E"/>
    <w:rsid w:val="00417CC8"/>
    <w:rsid w:val="00426C60"/>
    <w:rsid w:val="00454DD2"/>
    <w:rsid w:val="00521A0A"/>
    <w:rsid w:val="00554666"/>
    <w:rsid w:val="0058356C"/>
    <w:rsid w:val="0063442F"/>
    <w:rsid w:val="00643EEC"/>
    <w:rsid w:val="00685C92"/>
    <w:rsid w:val="006F59F7"/>
    <w:rsid w:val="0071776A"/>
    <w:rsid w:val="00740884"/>
    <w:rsid w:val="00773A26"/>
    <w:rsid w:val="007B2D3B"/>
    <w:rsid w:val="00816B80"/>
    <w:rsid w:val="008444F6"/>
    <w:rsid w:val="0087075E"/>
    <w:rsid w:val="008A513E"/>
    <w:rsid w:val="008B2308"/>
    <w:rsid w:val="008C337E"/>
    <w:rsid w:val="009110CB"/>
    <w:rsid w:val="00914F6C"/>
    <w:rsid w:val="00940D22"/>
    <w:rsid w:val="009F7C50"/>
    <w:rsid w:val="00A10423"/>
    <w:rsid w:val="00A15CB0"/>
    <w:rsid w:val="00A17304"/>
    <w:rsid w:val="00A87BE6"/>
    <w:rsid w:val="00AD060E"/>
    <w:rsid w:val="00AF751D"/>
    <w:rsid w:val="00B01944"/>
    <w:rsid w:val="00B22786"/>
    <w:rsid w:val="00B4597B"/>
    <w:rsid w:val="00B6269D"/>
    <w:rsid w:val="00B76E53"/>
    <w:rsid w:val="00B93BCE"/>
    <w:rsid w:val="00BE5FC7"/>
    <w:rsid w:val="00BF2821"/>
    <w:rsid w:val="00C03749"/>
    <w:rsid w:val="00C37042"/>
    <w:rsid w:val="00C42FE3"/>
    <w:rsid w:val="00C932E9"/>
    <w:rsid w:val="00CA6972"/>
    <w:rsid w:val="00CB0794"/>
    <w:rsid w:val="00CD16B0"/>
    <w:rsid w:val="00CD2FC2"/>
    <w:rsid w:val="00CE79B3"/>
    <w:rsid w:val="00E11641"/>
    <w:rsid w:val="00E343CF"/>
    <w:rsid w:val="00E35749"/>
    <w:rsid w:val="00E40CA6"/>
    <w:rsid w:val="00E474BB"/>
    <w:rsid w:val="00E540C0"/>
    <w:rsid w:val="00EC4E86"/>
    <w:rsid w:val="00F06548"/>
    <w:rsid w:val="00F7312D"/>
    <w:rsid w:val="00F77EC5"/>
    <w:rsid w:val="00FF31B0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B7F4AC"/>
  <w15:chartTrackingRefBased/>
  <w15:docId w15:val="{EBBF92D2-DA0E-49C2-B345-A96F30D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41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  <w:style w:type="table" w:styleId="TableGrid">
    <w:name w:val="Table Grid"/>
    <w:basedOn w:val="TableNormal"/>
    <w:uiPriority w:val="39"/>
    <w:rsid w:val="00A1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76A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0038F"/>
  </w:style>
  <w:style w:type="table" w:customStyle="1" w:styleId="TableGrid1">
    <w:name w:val="Table Grid1"/>
    <w:basedOn w:val="TableNormal"/>
    <w:next w:val="TableGrid"/>
    <w:uiPriority w:val="39"/>
    <w:rsid w:val="0020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20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225</TotalTime>
  <Pages>13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62</cp:revision>
  <dcterms:created xsi:type="dcterms:W3CDTF">2023-11-12T21:29:00Z</dcterms:created>
  <dcterms:modified xsi:type="dcterms:W3CDTF">2023-11-26T19:47:00Z</dcterms:modified>
</cp:coreProperties>
</file>