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15669" w14:textId="77777777" w:rsid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color w:val="000000" w:themeColor="text1"/>
          <w:sz w:val="26"/>
          <w:szCs w:val="26"/>
        </w:rPr>
      </w:pPr>
    </w:p>
    <w:p w14:paraId="4D4CCC6A" w14:textId="7D86F53C" w:rsidR="00A17304" w:rsidRPr="00A17304" w:rsidRDefault="001629C6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color w:val="000000" w:themeColor="text1"/>
          <w:sz w:val="26"/>
          <w:szCs w:val="26"/>
        </w:rPr>
        <w:t>DIAGRAMA ENTIDAD RELACIÓN</w:t>
      </w:r>
      <w:r w:rsidR="00A17304" w:rsidRPr="00A17304">
        <w:rPr>
          <w:rFonts w:cstheme="minorHAnsi"/>
          <w:b/>
          <w:bCs/>
          <w:color w:val="000000" w:themeColor="text1"/>
          <w:sz w:val="26"/>
          <w:szCs w:val="26"/>
        </w:rPr>
        <w:t xml:space="preserve"> – </w:t>
      </w:r>
      <w:r w:rsidR="00A17304" w:rsidRPr="00A17304">
        <w:rPr>
          <w:rFonts w:cstheme="minorHAnsi"/>
          <w:b/>
          <w:bCs/>
          <w:sz w:val="26"/>
          <w:szCs w:val="26"/>
        </w:rPr>
        <w:t>PROYECTO FINAL</w:t>
      </w:r>
      <w:r w:rsidR="00333CBC">
        <w:rPr>
          <w:rFonts w:cstheme="minorHAnsi"/>
          <w:b/>
          <w:bCs/>
          <w:sz w:val="26"/>
          <w:szCs w:val="26"/>
        </w:rPr>
        <w:t xml:space="preserve"> </w:t>
      </w:r>
      <w:r w:rsidR="00333CBC" w:rsidRPr="00A17304">
        <w:rPr>
          <w:rFonts w:cstheme="minorHAnsi"/>
          <w:b/>
          <w:bCs/>
          <w:sz w:val="26"/>
          <w:szCs w:val="26"/>
        </w:rPr>
        <w:t>2023</w:t>
      </w:r>
    </w:p>
    <w:p w14:paraId="164AE949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PROYECTO, DISEÑO E IMPLEMENTACIÓN DE SISTEMAS COMPUTACIONALES</w:t>
      </w:r>
    </w:p>
    <w:p w14:paraId="52E442C7" w14:textId="77777777" w:rsidR="00A17304" w:rsidRPr="00A17304" w:rsidRDefault="00A17304" w:rsidP="00A17304">
      <w:pPr>
        <w:spacing w:after="120" w:line="360" w:lineRule="auto"/>
        <w:jc w:val="center"/>
        <w:rPr>
          <w:rFonts w:cstheme="minorHAnsi"/>
          <w:b/>
          <w:bCs/>
          <w:sz w:val="26"/>
          <w:szCs w:val="26"/>
        </w:rPr>
      </w:pPr>
      <w:r w:rsidRPr="00A17304">
        <w:rPr>
          <w:rFonts w:cstheme="minorHAnsi"/>
          <w:b/>
          <w:bCs/>
          <w:sz w:val="26"/>
          <w:szCs w:val="26"/>
        </w:rPr>
        <w:t>7°5 INFORMÁTICA</w:t>
      </w:r>
    </w:p>
    <w:p w14:paraId="19E29B0C" w14:textId="77777777" w:rsidR="00A17304" w:rsidRPr="00A17304" w:rsidRDefault="00A17304" w:rsidP="00A17304">
      <w:pPr>
        <w:spacing w:line="480" w:lineRule="auto"/>
        <w:jc w:val="center"/>
        <w:rPr>
          <w:rFonts w:cstheme="minorHAnsi"/>
          <w:b/>
          <w:bCs/>
          <w:sz w:val="26"/>
          <w:szCs w:val="26"/>
        </w:rPr>
      </w:pPr>
    </w:p>
    <w:p w14:paraId="2562CB2A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>Josué Ermantraut</w:t>
      </w:r>
    </w:p>
    <w:p w14:paraId="5A18DFC0" w14:textId="77777777" w:rsidR="00A17304" w:rsidRPr="00A17304" w:rsidRDefault="00A17304" w:rsidP="00A17304">
      <w:pPr>
        <w:spacing w:line="240" w:lineRule="auto"/>
        <w:jc w:val="center"/>
        <w:rPr>
          <w:rFonts w:cstheme="minorHAnsi"/>
          <w:sz w:val="26"/>
          <w:szCs w:val="26"/>
        </w:rPr>
      </w:pPr>
      <w:r w:rsidRPr="00A17304">
        <w:rPr>
          <w:rFonts w:cstheme="minorHAnsi"/>
          <w:sz w:val="26"/>
          <w:szCs w:val="26"/>
        </w:rPr>
        <w:t xml:space="preserve"> Escuela de Educación Secundaria Técnica N°2 Ing. César Cipolletti</w:t>
      </w:r>
    </w:p>
    <w:p w14:paraId="074CAC42" w14:textId="4E0985DD" w:rsidR="00A17304" w:rsidRPr="000B1932" w:rsidRDefault="002E15F3" w:rsidP="00A17304">
      <w:pPr>
        <w:spacing w:line="240" w:lineRule="auto"/>
        <w:jc w:val="center"/>
        <w:rPr>
          <w:rFonts w:ascii="Arial" w:hAnsi="Arial" w:cs="Arial"/>
        </w:rPr>
      </w:pPr>
      <w:r w:rsidRPr="002E15F3">
        <w:rPr>
          <w:rFonts w:cstheme="minorHAnsi"/>
          <w:sz w:val="26"/>
          <w:szCs w:val="26"/>
        </w:rPr>
        <w:t>11 de septiembre</w:t>
      </w:r>
      <w:r>
        <w:rPr>
          <w:rFonts w:cstheme="minorHAnsi"/>
          <w:sz w:val="26"/>
          <w:szCs w:val="26"/>
        </w:rPr>
        <w:t xml:space="preserve"> </w:t>
      </w:r>
      <w:r w:rsidR="00A17304" w:rsidRPr="00A17304">
        <w:rPr>
          <w:rFonts w:cstheme="minorHAnsi"/>
          <w:sz w:val="26"/>
          <w:szCs w:val="26"/>
        </w:rPr>
        <w:t>de 2023</w:t>
      </w:r>
    </w:p>
    <w:p w14:paraId="23791BD9" w14:textId="77777777" w:rsidR="00E35749" w:rsidRDefault="00E35749">
      <w:pPr>
        <w:rPr>
          <w:sz w:val="26"/>
          <w:szCs w:val="26"/>
          <w:lang w:val="es-AR"/>
        </w:rPr>
      </w:pPr>
    </w:p>
    <w:p w14:paraId="782E0C53" w14:textId="77777777" w:rsidR="00A17304" w:rsidRDefault="00A17304">
      <w:pPr>
        <w:rPr>
          <w:sz w:val="26"/>
          <w:szCs w:val="26"/>
          <w:lang w:val="es-AR"/>
        </w:rPr>
      </w:pPr>
    </w:p>
    <w:p w14:paraId="199BCAB5" w14:textId="77777777" w:rsidR="00A17304" w:rsidRDefault="00A17304">
      <w:pPr>
        <w:rPr>
          <w:sz w:val="26"/>
          <w:szCs w:val="26"/>
          <w:lang w:val="es-AR"/>
        </w:rPr>
      </w:pPr>
    </w:p>
    <w:p w14:paraId="08BC53A7" w14:textId="77777777" w:rsidR="00333CBC" w:rsidRDefault="00333CBC">
      <w:pPr>
        <w:rPr>
          <w:sz w:val="26"/>
          <w:szCs w:val="26"/>
          <w:lang w:val="es-AR"/>
        </w:rPr>
      </w:pPr>
    </w:p>
    <w:p w14:paraId="3BE1F59A" w14:textId="77777777" w:rsidR="00333CBC" w:rsidRDefault="00333CBC">
      <w:pPr>
        <w:rPr>
          <w:sz w:val="26"/>
          <w:szCs w:val="26"/>
          <w:lang w:val="es-AR"/>
        </w:rPr>
      </w:pPr>
    </w:p>
    <w:p w14:paraId="6697D6CE" w14:textId="77777777" w:rsidR="00333CBC" w:rsidRDefault="00333CBC">
      <w:pPr>
        <w:rPr>
          <w:sz w:val="26"/>
          <w:szCs w:val="26"/>
          <w:lang w:val="es-AR"/>
        </w:rPr>
      </w:pPr>
    </w:p>
    <w:p w14:paraId="6A189013" w14:textId="77777777" w:rsidR="00333CBC" w:rsidRDefault="00333CBC">
      <w:pPr>
        <w:rPr>
          <w:sz w:val="26"/>
          <w:szCs w:val="26"/>
          <w:lang w:val="es-AR"/>
        </w:rPr>
      </w:pPr>
    </w:p>
    <w:p w14:paraId="4B5C10AD" w14:textId="77777777" w:rsidR="00333CBC" w:rsidRDefault="00333CBC">
      <w:pPr>
        <w:rPr>
          <w:sz w:val="26"/>
          <w:szCs w:val="26"/>
          <w:lang w:val="es-AR"/>
        </w:rPr>
      </w:pPr>
    </w:p>
    <w:p w14:paraId="25F8ACA5" w14:textId="77777777" w:rsidR="00333CBC" w:rsidRDefault="00333CBC">
      <w:pPr>
        <w:rPr>
          <w:sz w:val="26"/>
          <w:szCs w:val="26"/>
          <w:lang w:val="es-AR"/>
        </w:rPr>
      </w:pPr>
    </w:p>
    <w:p w14:paraId="5003E9B7" w14:textId="77777777" w:rsidR="00333CBC" w:rsidRDefault="00333CBC">
      <w:pPr>
        <w:rPr>
          <w:sz w:val="26"/>
          <w:szCs w:val="26"/>
          <w:lang w:val="es-AR"/>
        </w:rPr>
      </w:pPr>
    </w:p>
    <w:p w14:paraId="4129FF07" w14:textId="77777777" w:rsidR="00333CBC" w:rsidRDefault="00333CBC">
      <w:pPr>
        <w:rPr>
          <w:sz w:val="26"/>
          <w:szCs w:val="26"/>
          <w:lang w:val="es-AR"/>
        </w:rPr>
      </w:pPr>
    </w:p>
    <w:p w14:paraId="03297874" w14:textId="77777777" w:rsidR="00333CBC" w:rsidRDefault="00333CBC">
      <w:pPr>
        <w:rPr>
          <w:sz w:val="26"/>
          <w:szCs w:val="26"/>
          <w:lang w:val="es-AR"/>
        </w:rPr>
      </w:pPr>
    </w:p>
    <w:p w14:paraId="68FEA380" w14:textId="77777777" w:rsidR="00333CBC" w:rsidRDefault="00333CBC">
      <w:pPr>
        <w:rPr>
          <w:sz w:val="26"/>
          <w:szCs w:val="26"/>
          <w:lang w:val="es-AR"/>
        </w:rPr>
      </w:pPr>
    </w:p>
    <w:p w14:paraId="0BD34989" w14:textId="77777777" w:rsidR="00333CBC" w:rsidRDefault="00333CBC">
      <w:pPr>
        <w:rPr>
          <w:sz w:val="26"/>
          <w:szCs w:val="26"/>
          <w:lang w:val="es-AR"/>
        </w:rPr>
      </w:pPr>
    </w:p>
    <w:p w14:paraId="43B8C3B1" w14:textId="77777777" w:rsidR="00333CBC" w:rsidRDefault="00333CBC">
      <w:pPr>
        <w:rPr>
          <w:sz w:val="26"/>
          <w:szCs w:val="26"/>
          <w:lang w:val="es-AR"/>
        </w:rPr>
      </w:pPr>
    </w:p>
    <w:p w14:paraId="22383C9D" w14:textId="77777777" w:rsidR="00333CBC" w:rsidRDefault="00333CBC">
      <w:pPr>
        <w:rPr>
          <w:sz w:val="26"/>
          <w:szCs w:val="26"/>
          <w:lang w:val="es-AR"/>
        </w:rPr>
      </w:pPr>
    </w:p>
    <w:p w14:paraId="627A084F" w14:textId="77777777" w:rsidR="00333CBC" w:rsidRDefault="00333CBC">
      <w:pPr>
        <w:rPr>
          <w:sz w:val="26"/>
          <w:szCs w:val="26"/>
          <w:lang w:val="es-AR"/>
        </w:rPr>
      </w:pPr>
    </w:p>
    <w:p w14:paraId="7E9D9E28" w14:textId="77777777" w:rsidR="00333CBC" w:rsidRDefault="00333CBC">
      <w:pPr>
        <w:rPr>
          <w:sz w:val="26"/>
          <w:szCs w:val="26"/>
          <w:lang w:val="es-AR"/>
        </w:rPr>
      </w:pPr>
    </w:p>
    <w:p w14:paraId="2D28A4E4" w14:textId="20153B45" w:rsidR="00FA4B7D" w:rsidRPr="00FA4B7D" w:rsidRDefault="00FA4B7D" w:rsidP="00FA4B7D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lastRenderedPageBreak/>
        <w:t>Diagrama</w:t>
      </w:r>
    </w:p>
    <w:p w14:paraId="68C63919" w14:textId="47DBAA6B" w:rsidR="00FF617C" w:rsidRDefault="00F808B3" w:rsidP="00FF617C">
      <w:pPr>
        <w:spacing w:after="160"/>
        <w:rPr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drawing>
          <wp:anchor distT="0" distB="0" distL="114300" distR="114300" simplePos="0" relativeHeight="251659264" behindDoc="0" locked="0" layoutInCell="1" allowOverlap="1" wp14:anchorId="59996F5E" wp14:editId="2F9BF48C">
            <wp:simplePos x="0" y="0"/>
            <wp:positionH relativeFrom="column">
              <wp:posOffset>0</wp:posOffset>
            </wp:positionH>
            <wp:positionV relativeFrom="paragraph">
              <wp:posOffset>469329</wp:posOffset>
            </wp:positionV>
            <wp:extent cx="6120130" cy="4513580"/>
            <wp:effectExtent l="0" t="0" r="0" b="127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29C6">
        <w:rPr>
          <w:sz w:val="26"/>
          <w:szCs w:val="26"/>
          <w:lang w:val="es-AR"/>
        </w:rPr>
        <w:t>En la siguiente imagen se puede observar el diagrama entidad relación del sistema.</w:t>
      </w:r>
    </w:p>
    <w:p w14:paraId="539AA27E" w14:textId="141A1671" w:rsidR="00A508E3" w:rsidRDefault="00A508E3" w:rsidP="00FF617C">
      <w:pPr>
        <w:spacing w:after="160"/>
        <w:rPr>
          <w:noProof/>
          <w:sz w:val="26"/>
          <w:szCs w:val="26"/>
          <w:lang w:val="es-AR"/>
        </w:rPr>
      </w:pPr>
    </w:p>
    <w:p w14:paraId="2DF0E5C1" w14:textId="28E31A5C" w:rsidR="00FA4B7D" w:rsidRPr="00FA4B7D" w:rsidRDefault="00FA4B7D" w:rsidP="00FA4B7D">
      <w:pPr>
        <w:spacing w:after="160"/>
        <w:jc w:val="center"/>
        <w:rPr>
          <w:b/>
          <w:bCs/>
          <w:sz w:val="26"/>
          <w:szCs w:val="26"/>
          <w:lang w:val="es-AR"/>
        </w:rPr>
      </w:pPr>
      <w:r>
        <w:rPr>
          <w:b/>
          <w:bCs/>
          <w:sz w:val="26"/>
          <w:szCs w:val="26"/>
          <w:lang w:val="es-AR"/>
        </w:rPr>
        <w:t>Pasaje a tablas</w:t>
      </w:r>
    </w:p>
    <w:p w14:paraId="7DFA89DA" w14:textId="00F8FBBE" w:rsidR="0066207D" w:rsidRDefault="001629C6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Factura(</w:t>
      </w:r>
      <w:r w:rsidRPr="00E67B41">
        <w:rPr>
          <w:noProof/>
          <w:sz w:val="26"/>
          <w:szCs w:val="26"/>
          <w:u w:val="single"/>
          <w:lang w:val="es-AR"/>
        </w:rPr>
        <w:t>ID</w:t>
      </w:r>
      <w:r>
        <w:rPr>
          <w:noProof/>
          <w:sz w:val="26"/>
          <w:szCs w:val="26"/>
          <w:lang w:val="es-AR"/>
        </w:rPr>
        <w:t xml:space="preserve">, Fecha, Precio, Descripcion, </w:t>
      </w:r>
      <w:r w:rsidR="00E67B41" w:rsidRPr="00E85FC0">
        <w:rPr>
          <w:noProof/>
          <w:sz w:val="26"/>
          <w:szCs w:val="26"/>
          <w:u w:val="dash"/>
          <w:lang w:val="es-AR"/>
        </w:rPr>
        <w:t>TipoPagoID</w:t>
      </w:r>
      <w:r>
        <w:rPr>
          <w:noProof/>
          <w:sz w:val="26"/>
          <w:szCs w:val="26"/>
          <w:lang w:val="es-AR"/>
        </w:rPr>
        <w:t xml:space="preserve">, </w:t>
      </w:r>
      <w:r w:rsidRPr="00D943ED">
        <w:rPr>
          <w:noProof/>
          <w:sz w:val="26"/>
          <w:szCs w:val="26"/>
          <w:u w:val="dash"/>
          <w:lang w:val="es-AR"/>
        </w:rPr>
        <w:t>UsuarioDNI</w:t>
      </w:r>
      <w:r w:rsidR="00D13351" w:rsidRPr="00D13351">
        <w:rPr>
          <w:noProof/>
          <w:sz w:val="26"/>
          <w:szCs w:val="26"/>
          <w:lang w:val="es-AR"/>
        </w:rPr>
        <w:t xml:space="preserve">, </w:t>
      </w:r>
      <w:bookmarkStart w:id="0" w:name="_Hlk149419360"/>
      <w:r w:rsidR="00D13351">
        <w:rPr>
          <w:noProof/>
          <w:sz w:val="26"/>
          <w:szCs w:val="26"/>
          <w:u w:val="dash"/>
          <w:lang w:val="es-AR"/>
        </w:rPr>
        <w:t>NegocioID</w:t>
      </w:r>
      <w:bookmarkEnd w:id="0"/>
      <w:r>
        <w:rPr>
          <w:noProof/>
          <w:sz w:val="26"/>
          <w:szCs w:val="26"/>
          <w:lang w:val="es-AR"/>
        </w:rPr>
        <w:t>);</w:t>
      </w:r>
    </w:p>
    <w:p w14:paraId="043EA8EE" w14:textId="77777777" w:rsidR="00A508E3" w:rsidRDefault="00A508E3" w:rsidP="00A508E3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TipoPago(</w:t>
      </w:r>
      <w:r w:rsidRPr="00E67B41">
        <w:rPr>
          <w:noProof/>
          <w:sz w:val="26"/>
          <w:szCs w:val="26"/>
          <w:u w:val="single"/>
          <w:lang w:val="es-AR"/>
        </w:rPr>
        <w:t>ID</w:t>
      </w:r>
      <w:r>
        <w:rPr>
          <w:noProof/>
          <w:sz w:val="26"/>
          <w:szCs w:val="26"/>
          <w:lang w:val="es-AR"/>
        </w:rPr>
        <w:t>, Nombre);</w:t>
      </w:r>
    </w:p>
    <w:p w14:paraId="3356DC98" w14:textId="147949C8" w:rsidR="001629C6" w:rsidRDefault="001629C6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Usuario(</w:t>
      </w:r>
      <w:r w:rsidRPr="00E67B41">
        <w:rPr>
          <w:noProof/>
          <w:sz w:val="26"/>
          <w:szCs w:val="26"/>
          <w:u w:val="single"/>
          <w:lang w:val="es-AR"/>
        </w:rPr>
        <w:t>DNI</w:t>
      </w:r>
      <w:r>
        <w:rPr>
          <w:noProof/>
          <w:sz w:val="26"/>
          <w:szCs w:val="26"/>
          <w:lang w:val="es-AR"/>
        </w:rPr>
        <w:t>, Pass, Nombre, Apellido</w:t>
      </w:r>
      <w:r w:rsidR="00E67B41">
        <w:rPr>
          <w:noProof/>
          <w:sz w:val="26"/>
          <w:szCs w:val="26"/>
          <w:lang w:val="es-AR"/>
        </w:rPr>
        <w:t xml:space="preserve">, Email, Telefono, Detalles, </w:t>
      </w:r>
      <w:r w:rsidR="00E67B41" w:rsidRPr="00D943ED">
        <w:rPr>
          <w:noProof/>
          <w:sz w:val="26"/>
          <w:szCs w:val="26"/>
          <w:u w:val="dash"/>
          <w:lang w:val="es-AR"/>
        </w:rPr>
        <w:t>TipoID</w:t>
      </w:r>
      <w:r w:rsidR="003B03C7" w:rsidRPr="003B03C7">
        <w:rPr>
          <w:noProof/>
          <w:sz w:val="26"/>
          <w:szCs w:val="26"/>
          <w:lang w:val="es-AR"/>
        </w:rPr>
        <w:t xml:space="preserve">, </w:t>
      </w:r>
      <w:r w:rsidR="00D13351">
        <w:rPr>
          <w:noProof/>
          <w:sz w:val="26"/>
          <w:szCs w:val="26"/>
          <w:u w:val="dash"/>
          <w:lang w:val="es-AR"/>
        </w:rPr>
        <w:t>NegocioID</w:t>
      </w:r>
      <w:r>
        <w:rPr>
          <w:noProof/>
          <w:sz w:val="26"/>
          <w:szCs w:val="26"/>
          <w:lang w:val="es-AR"/>
        </w:rPr>
        <w:t>)</w:t>
      </w:r>
      <w:r w:rsidR="00E67B41">
        <w:rPr>
          <w:noProof/>
          <w:sz w:val="26"/>
          <w:szCs w:val="26"/>
          <w:lang w:val="es-AR"/>
        </w:rPr>
        <w:t>;</w:t>
      </w:r>
    </w:p>
    <w:p w14:paraId="7A4EEA5A" w14:textId="21A78386" w:rsidR="004C528C" w:rsidRDefault="004C528C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UsuarioLogIns(</w:t>
      </w:r>
      <w:r w:rsidRPr="004C528C">
        <w:rPr>
          <w:noProof/>
          <w:sz w:val="26"/>
          <w:szCs w:val="26"/>
          <w:u w:val="single"/>
          <w:lang w:val="es-AR"/>
        </w:rPr>
        <w:t>UsuarioDNI, FechaHora</w:t>
      </w:r>
      <w:r>
        <w:rPr>
          <w:noProof/>
          <w:sz w:val="26"/>
          <w:szCs w:val="26"/>
          <w:lang w:val="es-AR"/>
        </w:rPr>
        <w:t>)</w:t>
      </w:r>
      <w:r w:rsidR="001C1848">
        <w:rPr>
          <w:noProof/>
          <w:sz w:val="26"/>
          <w:szCs w:val="26"/>
          <w:lang w:val="es-AR"/>
        </w:rPr>
        <w:t>;</w:t>
      </w:r>
    </w:p>
    <w:p w14:paraId="30EE316E" w14:textId="63C43C6C" w:rsidR="00E67B41" w:rsidRDefault="00E67B41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TipoUsuario(</w:t>
      </w:r>
      <w:r w:rsidRPr="00E67B41">
        <w:rPr>
          <w:noProof/>
          <w:sz w:val="26"/>
          <w:szCs w:val="26"/>
          <w:u w:val="single"/>
          <w:lang w:val="es-AR"/>
        </w:rPr>
        <w:t>ID</w:t>
      </w:r>
      <w:r>
        <w:rPr>
          <w:noProof/>
          <w:sz w:val="26"/>
          <w:szCs w:val="26"/>
          <w:lang w:val="es-AR"/>
        </w:rPr>
        <w:t>, Nombre, Permisos);</w:t>
      </w:r>
    </w:p>
    <w:p w14:paraId="045A6E0D" w14:textId="2C628B04" w:rsidR="004C528C" w:rsidRDefault="001C1848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Negocio(</w:t>
      </w:r>
      <w:r w:rsidR="00D13351">
        <w:rPr>
          <w:noProof/>
          <w:sz w:val="26"/>
          <w:szCs w:val="26"/>
          <w:u w:val="single"/>
          <w:lang w:val="es-AR"/>
        </w:rPr>
        <w:t>ID</w:t>
      </w:r>
      <w:r>
        <w:rPr>
          <w:noProof/>
          <w:sz w:val="26"/>
          <w:szCs w:val="26"/>
          <w:lang w:val="es-AR"/>
        </w:rPr>
        <w:t xml:space="preserve">, DiasSemanales, </w:t>
      </w:r>
      <w:r w:rsidRPr="001C1848">
        <w:rPr>
          <w:noProof/>
          <w:sz w:val="26"/>
          <w:szCs w:val="26"/>
          <w:u w:val="dash"/>
          <w:lang w:val="es-AR"/>
        </w:rPr>
        <w:t>CategoriaLetra</w:t>
      </w:r>
      <w:r>
        <w:rPr>
          <w:noProof/>
          <w:sz w:val="26"/>
          <w:szCs w:val="26"/>
          <w:lang w:val="es-AR"/>
        </w:rPr>
        <w:t>);</w:t>
      </w:r>
    </w:p>
    <w:p w14:paraId="5AEB1196" w14:textId="775E6770" w:rsidR="004C528C" w:rsidRDefault="001C1848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NegocioVacaciones(</w:t>
      </w:r>
      <w:r w:rsidR="00D13351" w:rsidRPr="005B62CF">
        <w:rPr>
          <w:noProof/>
          <w:sz w:val="26"/>
          <w:szCs w:val="26"/>
          <w:u w:val="single"/>
          <w:lang w:val="es-AR"/>
        </w:rPr>
        <w:t>NegocioID</w:t>
      </w:r>
      <w:r w:rsidRPr="001C1848">
        <w:rPr>
          <w:noProof/>
          <w:sz w:val="26"/>
          <w:szCs w:val="26"/>
          <w:u w:val="single"/>
          <w:lang w:val="es-AR"/>
        </w:rPr>
        <w:t>, FechaInicio</w:t>
      </w:r>
      <w:r>
        <w:rPr>
          <w:noProof/>
          <w:sz w:val="26"/>
          <w:szCs w:val="26"/>
          <w:lang w:val="es-AR"/>
        </w:rPr>
        <w:t>, FechaFin);</w:t>
      </w:r>
    </w:p>
    <w:p w14:paraId="2F8D61E2" w14:textId="67D454D4" w:rsidR="0066207D" w:rsidRDefault="00E67B41" w:rsidP="00FF617C">
      <w:pPr>
        <w:spacing w:after="160"/>
        <w:rPr>
          <w:noProof/>
          <w:sz w:val="26"/>
          <w:szCs w:val="26"/>
          <w:lang w:val="es-AR"/>
        </w:rPr>
      </w:pPr>
      <w:r>
        <w:rPr>
          <w:noProof/>
          <w:sz w:val="26"/>
          <w:szCs w:val="26"/>
          <w:lang w:val="es-AR"/>
        </w:rPr>
        <w:t>Categoria(</w:t>
      </w:r>
      <w:r w:rsidRPr="00E67B41">
        <w:rPr>
          <w:noProof/>
          <w:sz w:val="26"/>
          <w:szCs w:val="26"/>
          <w:u w:val="single"/>
          <w:lang w:val="es-AR"/>
        </w:rPr>
        <w:t>Letra</w:t>
      </w:r>
      <w:r>
        <w:rPr>
          <w:noProof/>
          <w:sz w:val="26"/>
          <w:szCs w:val="26"/>
          <w:lang w:val="es-AR"/>
        </w:rPr>
        <w:t>, Monto)</w:t>
      </w:r>
      <w:r w:rsidR="001C1848">
        <w:rPr>
          <w:noProof/>
          <w:sz w:val="26"/>
          <w:szCs w:val="26"/>
          <w:lang w:val="es-AR"/>
        </w:rPr>
        <w:t>;</w:t>
      </w:r>
    </w:p>
    <w:sectPr w:rsidR="0066207D" w:rsidSect="00333CBC">
      <w:headerReference w:type="default" r:id="rId9"/>
      <w:footerReference w:type="default" r:id="rId10"/>
      <w:pgSz w:w="11906" w:h="16838" w:code="9"/>
      <w:pgMar w:top="1134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CED61" w14:textId="77777777" w:rsidR="001200F7" w:rsidRDefault="001200F7" w:rsidP="00A17304">
      <w:pPr>
        <w:spacing w:after="0" w:line="240" w:lineRule="auto"/>
      </w:pPr>
      <w:r>
        <w:separator/>
      </w:r>
    </w:p>
  </w:endnote>
  <w:endnote w:type="continuationSeparator" w:id="0">
    <w:p w14:paraId="1FFCD392" w14:textId="77777777" w:rsidR="001200F7" w:rsidRDefault="001200F7" w:rsidP="00A17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text1" w:themeTint="80"/>
      </w:rPr>
      <w:id w:val="-7592926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5F81FA" w14:textId="77777777" w:rsidR="00A17304" w:rsidRPr="00A17304" w:rsidRDefault="00A17304" w:rsidP="00A17304">
        <w:pPr>
          <w:pStyle w:val="Footer"/>
          <w:jc w:val="right"/>
          <w:rPr>
            <w:color w:val="7F7F7F" w:themeColor="text1" w:themeTint="80"/>
          </w:rPr>
        </w:pPr>
        <w:r w:rsidRPr="00A17304">
          <w:rPr>
            <w:color w:val="7F7F7F" w:themeColor="text1" w:themeTint="80"/>
            <w:sz w:val="24"/>
            <w:szCs w:val="24"/>
          </w:rPr>
          <w:fldChar w:fldCharType="begin"/>
        </w:r>
        <w:r w:rsidRPr="00A17304">
          <w:rPr>
            <w:color w:val="7F7F7F" w:themeColor="text1" w:themeTint="80"/>
            <w:sz w:val="24"/>
            <w:szCs w:val="24"/>
          </w:rPr>
          <w:instrText xml:space="preserve"> PAGE   \* MERGEFORMAT </w:instrText>
        </w:r>
        <w:r w:rsidRPr="00A17304">
          <w:rPr>
            <w:color w:val="7F7F7F" w:themeColor="text1" w:themeTint="80"/>
            <w:sz w:val="24"/>
            <w:szCs w:val="24"/>
          </w:rPr>
          <w:fldChar w:fldCharType="separate"/>
        </w:r>
        <w:r w:rsidRPr="00A17304">
          <w:rPr>
            <w:noProof/>
            <w:color w:val="7F7F7F" w:themeColor="text1" w:themeTint="80"/>
            <w:sz w:val="24"/>
            <w:szCs w:val="24"/>
          </w:rPr>
          <w:t>2</w:t>
        </w:r>
        <w:r w:rsidRPr="00A17304">
          <w:rPr>
            <w:noProof/>
            <w:color w:val="7F7F7F" w:themeColor="text1" w:themeTint="80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2BFDE" w14:textId="77777777" w:rsidR="001200F7" w:rsidRDefault="001200F7" w:rsidP="00A17304">
      <w:pPr>
        <w:spacing w:after="0" w:line="240" w:lineRule="auto"/>
      </w:pPr>
      <w:r>
        <w:separator/>
      </w:r>
    </w:p>
  </w:footnote>
  <w:footnote w:type="continuationSeparator" w:id="0">
    <w:p w14:paraId="650F7BBC" w14:textId="77777777" w:rsidR="001200F7" w:rsidRDefault="001200F7" w:rsidP="00A17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A4E45" w14:textId="50E50A0E" w:rsidR="00A17304" w:rsidRPr="001629C6" w:rsidRDefault="001629C6" w:rsidP="00A17304">
    <w:pPr>
      <w:pStyle w:val="Header"/>
      <w:tabs>
        <w:tab w:val="clear" w:pos="4680"/>
        <w:tab w:val="clear" w:pos="9360"/>
        <w:tab w:val="center" w:pos="5103"/>
        <w:tab w:val="right" w:pos="9923"/>
      </w:tabs>
      <w:rPr>
        <w:rFonts w:cstheme="minorHAnsi"/>
        <w:i/>
        <w:iCs/>
        <w:color w:val="7F7F7F" w:themeColor="text1" w:themeTint="80"/>
        <w:sz w:val="24"/>
        <w:szCs w:val="24"/>
        <w:u w:color="00B050"/>
      </w:rPr>
    </w:pPr>
    <w:r>
      <w:rPr>
        <w:rFonts w:cstheme="minorHAnsi"/>
        <w:i/>
        <w:iCs/>
        <w:color w:val="7F7F7F" w:themeColor="text1" w:themeTint="80"/>
        <w:sz w:val="24"/>
        <w:szCs w:val="24"/>
        <w:u w:color="00B050"/>
      </w:rPr>
      <w:t>Diagrama entidad relación</w:t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</w:r>
    <w:r w:rsidR="00A17304">
      <w:rPr>
        <w:rFonts w:cstheme="minorHAnsi"/>
        <w:i/>
        <w:iCs/>
        <w:color w:val="7F7F7F" w:themeColor="text1" w:themeTint="80"/>
        <w:sz w:val="24"/>
        <w:szCs w:val="24"/>
        <w:u w:color="00B050"/>
      </w:rPr>
      <w:tab/>
      <w:t>Josué Ermantraut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ABE"/>
    <w:rsid w:val="00076F43"/>
    <w:rsid w:val="000D6E9B"/>
    <w:rsid w:val="001200F7"/>
    <w:rsid w:val="001629C6"/>
    <w:rsid w:val="001A4A7D"/>
    <w:rsid w:val="001C1848"/>
    <w:rsid w:val="00270431"/>
    <w:rsid w:val="002A1AE6"/>
    <w:rsid w:val="002E15F3"/>
    <w:rsid w:val="002F0564"/>
    <w:rsid w:val="00333CBC"/>
    <w:rsid w:val="003B03C7"/>
    <w:rsid w:val="004162BC"/>
    <w:rsid w:val="00486072"/>
    <w:rsid w:val="00486A49"/>
    <w:rsid w:val="00490F2C"/>
    <w:rsid w:val="004C528C"/>
    <w:rsid w:val="005B62CF"/>
    <w:rsid w:val="0066207D"/>
    <w:rsid w:val="006631C1"/>
    <w:rsid w:val="00684ABE"/>
    <w:rsid w:val="00813FAA"/>
    <w:rsid w:val="008A1147"/>
    <w:rsid w:val="00923666"/>
    <w:rsid w:val="009F7C50"/>
    <w:rsid w:val="00A17304"/>
    <w:rsid w:val="00A32725"/>
    <w:rsid w:val="00A508E3"/>
    <w:rsid w:val="00A84377"/>
    <w:rsid w:val="00AD63F6"/>
    <w:rsid w:val="00B72242"/>
    <w:rsid w:val="00BD4C06"/>
    <w:rsid w:val="00D13351"/>
    <w:rsid w:val="00D943ED"/>
    <w:rsid w:val="00E35749"/>
    <w:rsid w:val="00E52A23"/>
    <w:rsid w:val="00E540C0"/>
    <w:rsid w:val="00E67B41"/>
    <w:rsid w:val="00E85FC0"/>
    <w:rsid w:val="00F808B3"/>
    <w:rsid w:val="00FA4B7D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2884457"/>
  <w15:chartTrackingRefBased/>
  <w15:docId w15:val="{06401A89-BBC2-4547-83A2-FE2B12B57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49"/>
    <w:pPr>
      <w:spacing w:after="200" w:line="276" w:lineRule="auto"/>
    </w:pPr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304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A17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304"/>
    <w:rPr>
      <w:lang w:val="es-ES"/>
    </w:rPr>
  </w:style>
  <w:style w:type="table" w:styleId="TableGrid">
    <w:name w:val="Table Grid"/>
    <w:basedOn w:val="TableNormal"/>
    <w:uiPriority w:val="39"/>
    <w:rsid w:val="002F0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2F05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ue\Documents\Templates\PseudoAP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8710A-966A-43BC-B28A-6B2964163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PseudoAPA.dotx</Template>
  <TotalTime>312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Erm</dc:creator>
  <cp:keywords/>
  <dc:description/>
  <cp:lastModifiedBy>Josue Erm</cp:lastModifiedBy>
  <cp:revision>22</cp:revision>
  <dcterms:created xsi:type="dcterms:W3CDTF">2023-10-12T15:51:00Z</dcterms:created>
  <dcterms:modified xsi:type="dcterms:W3CDTF">2023-11-26T19:48:00Z</dcterms:modified>
</cp:coreProperties>
</file>