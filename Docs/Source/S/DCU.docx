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34EDD" w14:textId="77777777" w:rsidR="00A17304" w:rsidRDefault="00A17304" w:rsidP="00A17304">
      <w:pPr>
        <w:spacing w:after="120" w:line="360" w:lineRule="auto"/>
        <w:jc w:val="center"/>
        <w:rPr>
          <w:rFonts w:cstheme="minorHAnsi"/>
          <w:b/>
          <w:bCs/>
          <w:color w:val="000000" w:themeColor="text1"/>
          <w:sz w:val="26"/>
          <w:szCs w:val="26"/>
        </w:rPr>
      </w:pPr>
    </w:p>
    <w:p w14:paraId="4155219E" w14:textId="3E891F58" w:rsidR="00A17304" w:rsidRPr="00A17304" w:rsidRDefault="00C51821" w:rsidP="00A17304">
      <w:pPr>
        <w:spacing w:after="120" w:line="360" w:lineRule="auto"/>
        <w:jc w:val="center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color w:val="000000" w:themeColor="text1"/>
          <w:sz w:val="26"/>
          <w:szCs w:val="26"/>
        </w:rPr>
        <w:t>DIAGRAMA DE CASOS DE USO</w:t>
      </w:r>
      <w:r w:rsidR="00A17304" w:rsidRPr="00A17304">
        <w:rPr>
          <w:rFonts w:cstheme="minorHAnsi"/>
          <w:b/>
          <w:bCs/>
          <w:color w:val="000000" w:themeColor="text1"/>
          <w:sz w:val="26"/>
          <w:szCs w:val="26"/>
        </w:rPr>
        <w:t xml:space="preserve"> – </w:t>
      </w:r>
      <w:r w:rsidR="00A17304" w:rsidRPr="00A17304">
        <w:rPr>
          <w:rFonts w:cstheme="minorHAnsi"/>
          <w:b/>
          <w:bCs/>
          <w:sz w:val="26"/>
          <w:szCs w:val="26"/>
        </w:rPr>
        <w:t>PROYECTO FINAL</w:t>
      </w:r>
      <w:r w:rsidR="00333CBC">
        <w:rPr>
          <w:rFonts w:cstheme="minorHAnsi"/>
          <w:b/>
          <w:bCs/>
          <w:sz w:val="26"/>
          <w:szCs w:val="26"/>
        </w:rPr>
        <w:t xml:space="preserve"> </w:t>
      </w:r>
      <w:r w:rsidR="00333CBC" w:rsidRPr="00A17304">
        <w:rPr>
          <w:rFonts w:cstheme="minorHAnsi"/>
          <w:b/>
          <w:bCs/>
          <w:sz w:val="26"/>
          <w:szCs w:val="26"/>
        </w:rPr>
        <w:t>2023</w:t>
      </w:r>
    </w:p>
    <w:p w14:paraId="79F7801D" w14:textId="77777777" w:rsidR="00A17304" w:rsidRPr="00A17304" w:rsidRDefault="00A17304" w:rsidP="00A17304">
      <w:pPr>
        <w:spacing w:after="120" w:line="360" w:lineRule="auto"/>
        <w:jc w:val="center"/>
        <w:rPr>
          <w:rFonts w:cstheme="minorHAnsi"/>
          <w:b/>
          <w:bCs/>
          <w:sz w:val="26"/>
          <w:szCs w:val="26"/>
        </w:rPr>
      </w:pPr>
      <w:r w:rsidRPr="00A17304">
        <w:rPr>
          <w:rFonts w:cstheme="minorHAnsi"/>
          <w:b/>
          <w:bCs/>
          <w:sz w:val="26"/>
          <w:szCs w:val="26"/>
        </w:rPr>
        <w:t>PROYECTO, DISEÑO E IMPLEMENTACIÓN DE SISTEMAS COMPUTACIONALES</w:t>
      </w:r>
    </w:p>
    <w:p w14:paraId="26FAD0F2" w14:textId="77777777" w:rsidR="00A17304" w:rsidRPr="00A17304" w:rsidRDefault="00A17304" w:rsidP="00A17304">
      <w:pPr>
        <w:spacing w:after="120" w:line="360" w:lineRule="auto"/>
        <w:jc w:val="center"/>
        <w:rPr>
          <w:rFonts w:cstheme="minorHAnsi"/>
          <w:b/>
          <w:bCs/>
          <w:sz w:val="26"/>
          <w:szCs w:val="26"/>
        </w:rPr>
      </w:pPr>
      <w:r w:rsidRPr="00A17304">
        <w:rPr>
          <w:rFonts w:cstheme="minorHAnsi"/>
          <w:b/>
          <w:bCs/>
          <w:sz w:val="26"/>
          <w:szCs w:val="26"/>
        </w:rPr>
        <w:t>7°5 INFORMÁTICA</w:t>
      </w:r>
    </w:p>
    <w:p w14:paraId="7F2EA9DA" w14:textId="77777777" w:rsidR="00A17304" w:rsidRPr="00A17304" w:rsidRDefault="00A17304" w:rsidP="00A17304">
      <w:pPr>
        <w:spacing w:line="480" w:lineRule="auto"/>
        <w:jc w:val="center"/>
        <w:rPr>
          <w:rFonts w:cstheme="minorHAnsi"/>
          <w:b/>
          <w:bCs/>
          <w:sz w:val="26"/>
          <w:szCs w:val="26"/>
        </w:rPr>
      </w:pPr>
    </w:p>
    <w:p w14:paraId="3C371D83" w14:textId="77777777" w:rsidR="00A17304" w:rsidRPr="00A17304" w:rsidRDefault="00A17304" w:rsidP="00A17304">
      <w:pPr>
        <w:spacing w:line="240" w:lineRule="auto"/>
        <w:jc w:val="center"/>
        <w:rPr>
          <w:rFonts w:cstheme="minorHAnsi"/>
          <w:sz w:val="26"/>
          <w:szCs w:val="26"/>
        </w:rPr>
      </w:pPr>
      <w:r w:rsidRPr="00A17304">
        <w:rPr>
          <w:rFonts w:cstheme="minorHAnsi"/>
          <w:sz w:val="26"/>
          <w:szCs w:val="26"/>
        </w:rPr>
        <w:t>Josué Ermantraut</w:t>
      </w:r>
    </w:p>
    <w:p w14:paraId="2973F43F" w14:textId="77777777" w:rsidR="00A17304" w:rsidRPr="00A17304" w:rsidRDefault="00A17304" w:rsidP="00A17304">
      <w:pPr>
        <w:spacing w:line="240" w:lineRule="auto"/>
        <w:jc w:val="center"/>
        <w:rPr>
          <w:rFonts w:cstheme="minorHAnsi"/>
          <w:sz w:val="26"/>
          <w:szCs w:val="26"/>
        </w:rPr>
      </w:pPr>
      <w:r w:rsidRPr="00A17304">
        <w:rPr>
          <w:rFonts w:cstheme="minorHAnsi"/>
          <w:sz w:val="26"/>
          <w:szCs w:val="26"/>
        </w:rPr>
        <w:t xml:space="preserve"> Escuela de Educación Secundaria Técnica N°2 Ing. César Cipolletti</w:t>
      </w:r>
    </w:p>
    <w:p w14:paraId="606DDD91" w14:textId="42BA99B9" w:rsidR="00A17304" w:rsidRPr="000B1932" w:rsidRDefault="00A17304" w:rsidP="00A17304">
      <w:pPr>
        <w:spacing w:line="240" w:lineRule="auto"/>
        <w:jc w:val="center"/>
        <w:rPr>
          <w:rFonts w:ascii="Arial" w:hAnsi="Arial" w:cs="Arial"/>
        </w:rPr>
      </w:pPr>
      <w:bookmarkStart w:id="0" w:name="_Hlk151909666"/>
      <w:r w:rsidRPr="00A17304">
        <w:rPr>
          <w:rFonts w:cstheme="minorHAnsi"/>
          <w:sz w:val="26"/>
          <w:szCs w:val="26"/>
        </w:rPr>
        <w:t>1</w:t>
      </w:r>
      <w:r w:rsidR="002549A0">
        <w:rPr>
          <w:rFonts w:cstheme="minorHAnsi"/>
          <w:sz w:val="26"/>
          <w:szCs w:val="26"/>
        </w:rPr>
        <w:t>1</w:t>
      </w:r>
      <w:r w:rsidRPr="00A17304">
        <w:rPr>
          <w:rFonts w:cstheme="minorHAnsi"/>
          <w:sz w:val="26"/>
          <w:szCs w:val="26"/>
        </w:rPr>
        <w:t xml:space="preserve"> de </w:t>
      </w:r>
      <w:r w:rsidR="002549A0">
        <w:rPr>
          <w:rFonts w:cstheme="minorHAnsi"/>
          <w:sz w:val="26"/>
          <w:szCs w:val="26"/>
        </w:rPr>
        <w:t>septiembre</w:t>
      </w:r>
      <w:r w:rsidRPr="00A17304">
        <w:rPr>
          <w:rFonts w:cstheme="minorHAnsi"/>
          <w:sz w:val="26"/>
          <w:szCs w:val="26"/>
        </w:rPr>
        <w:t xml:space="preserve"> </w:t>
      </w:r>
      <w:bookmarkEnd w:id="0"/>
      <w:r w:rsidRPr="00A17304">
        <w:rPr>
          <w:rFonts w:cstheme="minorHAnsi"/>
          <w:sz w:val="26"/>
          <w:szCs w:val="26"/>
        </w:rPr>
        <w:t>de 2023</w:t>
      </w:r>
    </w:p>
    <w:p w14:paraId="71D9E4DB" w14:textId="77777777" w:rsidR="00E35749" w:rsidRDefault="00E35749">
      <w:pPr>
        <w:rPr>
          <w:sz w:val="26"/>
          <w:szCs w:val="26"/>
          <w:lang w:val="es-AR"/>
        </w:rPr>
      </w:pPr>
    </w:p>
    <w:p w14:paraId="4F2D95F3" w14:textId="77777777" w:rsidR="00A17304" w:rsidRDefault="00A17304">
      <w:pPr>
        <w:rPr>
          <w:sz w:val="26"/>
          <w:szCs w:val="26"/>
          <w:lang w:val="es-AR"/>
        </w:rPr>
      </w:pPr>
    </w:p>
    <w:p w14:paraId="22DE76CD" w14:textId="77777777" w:rsidR="00A17304" w:rsidRDefault="00A17304">
      <w:pPr>
        <w:rPr>
          <w:sz w:val="26"/>
          <w:szCs w:val="26"/>
          <w:lang w:val="es-AR"/>
        </w:rPr>
      </w:pPr>
    </w:p>
    <w:p w14:paraId="4B80630D" w14:textId="77777777" w:rsidR="00333CBC" w:rsidRDefault="00333CBC">
      <w:pPr>
        <w:rPr>
          <w:sz w:val="26"/>
          <w:szCs w:val="26"/>
          <w:lang w:val="es-AR"/>
        </w:rPr>
      </w:pPr>
    </w:p>
    <w:p w14:paraId="1764B5A1" w14:textId="77777777" w:rsidR="00333CBC" w:rsidRDefault="00333CBC">
      <w:pPr>
        <w:rPr>
          <w:sz w:val="26"/>
          <w:szCs w:val="26"/>
          <w:lang w:val="es-AR"/>
        </w:rPr>
      </w:pPr>
    </w:p>
    <w:p w14:paraId="0D98950B" w14:textId="77777777" w:rsidR="00333CBC" w:rsidRDefault="00333CBC">
      <w:pPr>
        <w:rPr>
          <w:sz w:val="26"/>
          <w:szCs w:val="26"/>
          <w:lang w:val="es-AR"/>
        </w:rPr>
      </w:pPr>
    </w:p>
    <w:p w14:paraId="319A7946" w14:textId="77777777" w:rsidR="00333CBC" w:rsidRDefault="00333CBC">
      <w:pPr>
        <w:rPr>
          <w:sz w:val="26"/>
          <w:szCs w:val="26"/>
          <w:lang w:val="es-AR"/>
        </w:rPr>
      </w:pPr>
    </w:p>
    <w:p w14:paraId="0E2B47B4" w14:textId="77777777" w:rsidR="00333CBC" w:rsidRDefault="00333CBC">
      <w:pPr>
        <w:rPr>
          <w:sz w:val="26"/>
          <w:szCs w:val="26"/>
          <w:lang w:val="es-AR"/>
        </w:rPr>
      </w:pPr>
    </w:p>
    <w:p w14:paraId="2D6A6CA1" w14:textId="77777777" w:rsidR="00333CBC" w:rsidRDefault="00333CBC">
      <w:pPr>
        <w:rPr>
          <w:sz w:val="26"/>
          <w:szCs w:val="26"/>
          <w:lang w:val="es-AR"/>
        </w:rPr>
      </w:pPr>
    </w:p>
    <w:p w14:paraId="66D624B8" w14:textId="77777777" w:rsidR="00333CBC" w:rsidRDefault="00333CBC">
      <w:pPr>
        <w:rPr>
          <w:sz w:val="26"/>
          <w:szCs w:val="26"/>
          <w:lang w:val="es-AR"/>
        </w:rPr>
      </w:pPr>
    </w:p>
    <w:p w14:paraId="404B8494" w14:textId="77777777" w:rsidR="00333CBC" w:rsidRDefault="00333CBC">
      <w:pPr>
        <w:rPr>
          <w:sz w:val="26"/>
          <w:szCs w:val="26"/>
          <w:lang w:val="es-AR"/>
        </w:rPr>
      </w:pPr>
    </w:p>
    <w:p w14:paraId="2C2A0486" w14:textId="77777777" w:rsidR="00333CBC" w:rsidRDefault="00333CBC">
      <w:pPr>
        <w:rPr>
          <w:sz w:val="26"/>
          <w:szCs w:val="26"/>
          <w:lang w:val="es-AR"/>
        </w:rPr>
      </w:pPr>
    </w:p>
    <w:p w14:paraId="62FC4B97" w14:textId="77777777" w:rsidR="00333CBC" w:rsidRDefault="00333CBC">
      <w:pPr>
        <w:rPr>
          <w:sz w:val="26"/>
          <w:szCs w:val="26"/>
          <w:lang w:val="es-AR"/>
        </w:rPr>
      </w:pPr>
    </w:p>
    <w:p w14:paraId="03ECC191" w14:textId="77777777" w:rsidR="00333CBC" w:rsidRDefault="00333CBC">
      <w:pPr>
        <w:rPr>
          <w:sz w:val="26"/>
          <w:szCs w:val="26"/>
          <w:lang w:val="es-AR"/>
        </w:rPr>
      </w:pPr>
    </w:p>
    <w:p w14:paraId="2CCA85C2" w14:textId="77777777" w:rsidR="00333CBC" w:rsidRDefault="00333CBC">
      <w:pPr>
        <w:rPr>
          <w:sz w:val="26"/>
          <w:szCs w:val="26"/>
          <w:lang w:val="es-AR"/>
        </w:rPr>
      </w:pPr>
    </w:p>
    <w:p w14:paraId="707A3226" w14:textId="77777777" w:rsidR="00333CBC" w:rsidRDefault="00333CBC">
      <w:pPr>
        <w:rPr>
          <w:sz w:val="26"/>
          <w:szCs w:val="26"/>
          <w:lang w:val="es-AR"/>
        </w:rPr>
      </w:pPr>
    </w:p>
    <w:p w14:paraId="1AE2D15F" w14:textId="77777777" w:rsidR="00333CBC" w:rsidRDefault="00333CBC">
      <w:pPr>
        <w:rPr>
          <w:sz w:val="26"/>
          <w:szCs w:val="26"/>
          <w:lang w:val="es-AR"/>
        </w:rPr>
      </w:pPr>
    </w:p>
    <w:p w14:paraId="0A86DCD7" w14:textId="77777777" w:rsidR="00333CBC" w:rsidRDefault="00333CBC">
      <w:pPr>
        <w:rPr>
          <w:sz w:val="26"/>
          <w:szCs w:val="26"/>
          <w:lang w:val="es-AR"/>
        </w:rPr>
      </w:pPr>
    </w:p>
    <w:p w14:paraId="72D2E7D6" w14:textId="1F8CEDEC" w:rsidR="00333CBC" w:rsidRDefault="00333CBC" w:rsidP="00FF617C">
      <w:pPr>
        <w:spacing w:after="160"/>
        <w:rPr>
          <w:sz w:val="26"/>
          <w:szCs w:val="26"/>
          <w:lang w:val="es-AR"/>
        </w:rPr>
      </w:pPr>
    </w:p>
    <w:p w14:paraId="7C902B2E" w14:textId="635D3129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0933D87A" w14:textId="250466FC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34EFA0E6" w14:textId="67FC58BD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56E54BE9" w14:textId="359E1026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0BDE47DE" w14:textId="6977BCC1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31911F4A" w14:textId="276A384B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30FE69FE" w14:textId="2B34F976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2A52E295" w14:textId="48CB493E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39C5A491" w14:textId="6E472EBB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3BD8B6E4" w14:textId="03ED2585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3BC506E1" w14:textId="10A5BBFC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412968A5" w14:textId="6CA06153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5FC28FC2" w14:textId="4611E0D0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36EA7583" w14:textId="5BAAF649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48B7243D" w14:textId="34F60A35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5DF2691F" w14:textId="37B7AA3F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1C0B0084" w14:textId="6D1F8252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6CD770BB" w14:textId="200CBA56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23552739" w14:textId="14CE6F1B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4E891787" w14:textId="7C588323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6AABC189" w14:textId="5A2C8D4B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7A355EFE" w14:textId="6C8A33ED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0CF6FC78" w14:textId="7A403453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0C243EDB" w14:textId="658BFDD8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469640B4" w14:textId="0D3D0F30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7A7C5716" w14:textId="0F25DF1B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3AECC8E1" w14:textId="28E330D0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2ED46392" w14:textId="24FCA0DF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0AB453C5" w14:textId="42FE6E5B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35DC5EF8" w14:textId="623415A0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032E8A8C" w14:textId="2B85D428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4828DE52" w14:textId="62E5CDD2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2515EFEB" w14:textId="55A1E329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3E947F1A" w14:textId="61DCCECD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6EF67DD0" w14:textId="0145919F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64F03A61" w14:textId="6EFC8F3A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6A0F9044" w14:textId="721E65A1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132DC508" w14:textId="5DEC7AFA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5436B611" w14:textId="51F37D92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05252A40" w14:textId="7DD2956A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12BAFE3E" w14:textId="2AB85862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7D23627E" w14:textId="51867322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2DFBC6D4" w14:textId="2F0786F0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4ED06972" w14:textId="2C6A2676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7F5253DB" w14:textId="1467F458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73158A24" w14:textId="1C616D6F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60AFF398" w14:textId="5920F7DE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60D1DDD5" w14:textId="6E381A94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796096AC" w14:textId="09814EE1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40BBD419" w14:textId="00C48C11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0F3E1882" w14:textId="5C3EECC5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750E3A16" w14:textId="3DD75188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085FABD8" w14:textId="5950445A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775B0416" w14:textId="79B8C68F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40A664D8" w14:textId="4A7786EA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667F8DAE" w14:textId="466B41C6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1BC7228C" w14:textId="418511A0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29020CE1" w14:textId="4EB4E0D7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0C226E6D" w14:textId="1FF308AB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49A03D05" w14:textId="2351CBCC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140428EE" w14:textId="7EA2E170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49AF819E" w14:textId="6D0C7505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11F22CDE" w14:textId="12AFF16E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02CDC5F5" w14:textId="2B2FF5F0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69FAB8ED" w14:textId="52954A8B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4459864B" w14:textId="3981D63F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4504F10C" w14:textId="77777777" w:rsidR="00B03B0E" w:rsidRDefault="00B03B0E" w:rsidP="00FF617C">
      <w:pPr>
        <w:spacing w:after="160"/>
        <w:rPr>
          <w:sz w:val="26"/>
          <w:szCs w:val="26"/>
          <w:lang w:val="es-AR"/>
        </w:rPr>
      </w:pPr>
    </w:p>
    <w:p w14:paraId="201504BD" w14:textId="77777777" w:rsidR="00FF617C" w:rsidRDefault="00FF617C" w:rsidP="00FF617C">
      <w:pPr>
        <w:spacing w:after="160"/>
        <w:rPr>
          <w:sz w:val="26"/>
          <w:szCs w:val="26"/>
          <w:lang w:val="es-AR"/>
        </w:rPr>
      </w:pPr>
    </w:p>
    <w:p w14:paraId="61639436" w14:textId="77777777" w:rsidR="00FF617C" w:rsidRDefault="00FF617C" w:rsidP="00FF617C">
      <w:pPr>
        <w:spacing w:after="160"/>
        <w:rPr>
          <w:sz w:val="26"/>
          <w:szCs w:val="26"/>
          <w:lang w:val="es-AR"/>
        </w:rPr>
      </w:pPr>
    </w:p>
    <w:sectPr w:rsidR="00FF617C" w:rsidSect="00333CBC">
      <w:headerReference w:type="default" r:id="rId7"/>
      <w:footerReference w:type="default" r:id="rId8"/>
      <w:pgSz w:w="11906" w:h="16838" w:code="9"/>
      <w:pgMar w:top="1134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366B2" w14:textId="77777777" w:rsidR="00FB18FE" w:rsidRDefault="00FB18FE" w:rsidP="00A17304">
      <w:pPr>
        <w:spacing w:after="0" w:line="240" w:lineRule="auto"/>
      </w:pPr>
      <w:r>
        <w:separator/>
      </w:r>
    </w:p>
  </w:endnote>
  <w:endnote w:type="continuationSeparator" w:id="0">
    <w:p w14:paraId="676C872C" w14:textId="77777777" w:rsidR="00FB18FE" w:rsidRDefault="00FB18FE" w:rsidP="00A17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id w:val="-7592926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D72D8F" w14:textId="77777777" w:rsidR="00A17304" w:rsidRPr="00A17304" w:rsidRDefault="00A17304" w:rsidP="00A17304">
        <w:pPr>
          <w:pStyle w:val="Footer"/>
          <w:jc w:val="right"/>
          <w:rPr>
            <w:color w:val="7F7F7F" w:themeColor="text1" w:themeTint="80"/>
          </w:rPr>
        </w:pPr>
        <w:r w:rsidRPr="00A17304">
          <w:rPr>
            <w:color w:val="7F7F7F" w:themeColor="text1" w:themeTint="80"/>
            <w:sz w:val="24"/>
            <w:szCs w:val="24"/>
          </w:rPr>
          <w:fldChar w:fldCharType="begin"/>
        </w:r>
        <w:r w:rsidRPr="00A17304">
          <w:rPr>
            <w:color w:val="7F7F7F" w:themeColor="text1" w:themeTint="80"/>
            <w:sz w:val="24"/>
            <w:szCs w:val="24"/>
          </w:rPr>
          <w:instrText xml:space="preserve"> PAGE   \* MERGEFORMAT </w:instrText>
        </w:r>
        <w:r w:rsidRPr="00A17304">
          <w:rPr>
            <w:color w:val="7F7F7F" w:themeColor="text1" w:themeTint="80"/>
            <w:sz w:val="24"/>
            <w:szCs w:val="24"/>
          </w:rPr>
          <w:fldChar w:fldCharType="separate"/>
        </w:r>
        <w:r w:rsidRPr="00A17304">
          <w:rPr>
            <w:noProof/>
            <w:color w:val="7F7F7F" w:themeColor="text1" w:themeTint="80"/>
            <w:sz w:val="24"/>
            <w:szCs w:val="24"/>
          </w:rPr>
          <w:t>2</w:t>
        </w:r>
        <w:r w:rsidRPr="00A17304">
          <w:rPr>
            <w:noProof/>
            <w:color w:val="7F7F7F" w:themeColor="text1" w:themeTint="80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950C3" w14:textId="77777777" w:rsidR="00FB18FE" w:rsidRDefault="00FB18FE" w:rsidP="00A17304">
      <w:pPr>
        <w:spacing w:after="0" w:line="240" w:lineRule="auto"/>
      </w:pPr>
      <w:r>
        <w:separator/>
      </w:r>
    </w:p>
  </w:footnote>
  <w:footnote w:type="continuationSeparator" w:id="0">
    <w:p w14:paraId="1C1A9B66" w14:textId="77777777" w:rsidR="00FB18FE" w:rsidRDefault="00FB18FE" w:rsidP="00A17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0B536" w14:textId="36A935F9" w:rsidR="00A17304" w:rsidRDefault="00C51821" w:rsidP="00A17304">
    <w:pPr>
      <w:pStyle w:val="Header"/>
      <w:tabs>
        <w:tab w:val="clear" w:pos="4680"/>
        <w:tab w:val="clear" w:pos="9360"/>
        <w:tab w:val="center" w:pos="5103"/>
        <w:tab w:val="right" w:pos="9923"/>
      </w:tabs>
    </w:pPr>
    <w:r w:rsidRPr="00C51821">
      <w:rPr>
        <w:rFonts w:cstheme="minorHAnsi"/>
        <w:i/>
        <w:iCs/>
        <w:color w:val="7F7F7F" w:themeColor="text1" w:themeTint="80"/>
        <w:sz w:val="24"/>
        <w:szCs w:val="24"/>
        <w:u w:color="00B050"/>
      </w:rPr>
      <w:t>Diagrama de casos de uso</w:t>
    </w:r>
    <w:r w:rsidR="00A17304">
      <w:rPr>
        <w:rFonts w:cstheme="minorHAnsi"/>
        <w:i/>
        <w:iCs/>
        <w:color w:val="7F7F7F" w:themeColor="text1" w:themeTint="80"/>
        <w:sz w:val="24"/>
        <w:szCs w:val="24"/>
        <w:u w:color="00B050"/>
      </w:rPr>
      <w:tab/>
    </w:r>
    <w:r w:rsidR="00A17304">
      <w:rPr>
        <w:rFonts w:cstheme="minorHAnsi"/>
        <w:i/>
        <w:iCs/>
        <w:color w:val="7F7F7F" w:themeColor="text1" w:themeTint="80"/>
        <w:sz w:val="24"/>
        <w:szCs w:val="24"/>
        <w:u w:color="00B050"/>
      </w:rPr>
      <w:tab/>
      <w:t>Josué Ermantraut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21"/>
    <w:rsid w:val="00076F43"/>
    <w:rsid w:val="000C0E50"/>
    <w:rsid w:val="002549A0"/>
    <w:rsid w:val="00333CBC"/>
    <w:rsid w:val="009E536F"/>
    <w:rsid w:val="009F7C50"/>
    <w:rsid w:val="00A17304"/>
    <w:rsid w:val="00B03B0E"/>
    <w:rsid w:val="00C51821"/>
    <w:rsid w:val="00D336F2"/>
    <w:rsid w:val="00E35749"/>
    <w:rsid w:val="00E540C0"/>
    <w:rsid w:val="00FB18FE"/>
    <w:rsid w:val="00FF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A57542"/>
  <w15:chartTrackingRefBased/>
  <w15:docId w15:val="{73304275-E24B-43FA-A214-64CCE5B1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304"/>
    <w:pPr>
      <w:spacing w:after="200" w:line="276" w:lineRule="auto"/>
    </w:pPr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304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A17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304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ue\Documents\Templates\PseudoAP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8710A-966A-43BC-B28A-6B2964163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PseudoAPA.dotx</Template>
  <TotalTime>14</TotalTime>
  <Pages>4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Erm</dc:creator>
  <cp:keywords/>
  <dc:description/>
  <cp:lastModifiedBy>Josue Erm</cp:lastModifiedBy>
  <cp:revision>5</cp:revision>
  <dcterms:created xsi:type="dcterms:W3CDTF">2023-11-12T21:33:00Z</dcterms:created>
  <dcterms:modified xsi:type="dcterms:W3CDTF">2023-11-26T19:47:00Z</dcterms:modified>
</cp:coreProperties>
</file>